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414A7" w14:textId="77777777" w:rsidR="00E324A5" w:rsidRPr="004A2253" w:rsidRDefault="004A2253" w:rsidP="009E4392">
      <w:pPr>
        <w:pStyle w:val="CoverTitle"/>
      </w:pPr>
      <w:r w:rsidRPr="004A2253">
        <w:t xml:space="preserve">A </w:t>
      </w:r>
      <w:r w:rsidR="0040347A">
        <w:t>Very Elegant and Eloquent Title that Shows you Solved a Tiny Corner of The World</w:t>
      </w:r>
    </w:p>
    <w:p w14:paraId="6F191D50" w14:textId="77777777" w:rsidR="00E324A5" w:rsidRPr="00DB7665" w:rsidRDefault="006E51F1" w:rsidP="00021017">
      <w:pPr>
        <w:spacing w:before="1440" w:after="240" w:line="276" w:lineRule="auto"/>
        <w:jc w:val="center"/>
        <w:rPr>
          <w:sz w:val="24"/>
          <w:szCs w:val="24"/>
        </w:rPr>
      </w:pPr>
      <w:r w:rsidRPr="007717E1">
        <w:rPr>
          <w:smallCaps/>
          <w:sz w:val="24"/>
          <w:szCs w:val="24"/>
        </w:rPr>
        <w:t>Dissertation</w:t>
      </w:r>
      <w:r w:rsidRPr="007717E1">
        <w:rPr>
          <w:sz w:val="24"/>
          <w:szCs w:val="24"/>
        </w:rPr>
        <w:br/>
      </w:r>
      <w:r w:rsidR="00E324A5" w:rsidRPr="007717E1">
        <w:rPr>
          <w:sz w:val="24"/>
          <w:szCs w:val="24"/>
        </w:rPr>
        <w:t xml:space="preserve">submitted in partial fulfilment </w:t>
      </w:r>
      <w:r w:rsidRPr="007717E1">
        <w:rPr>
          <w:sz w:val="24"/>
          <w:szCs w:val="24"/>
        </w:rPr>
        <w:br/>
      </w:r>
      <w:r w:rsidR="00E324A5" w:rsidRPr="007717E1">
        <w:rPr>
          <w:sz w:val="24"/>
          <w:szCs w:val="24"/>
        </w:rPr>
        <w:t>of the requirements for the degree of</w:t>
      </w:r>
      <w:r w:rsidRPr="007717E1">
        <w:rPr>
          <w:sz w:val="24"/>
          <w:szCs w:val="24"/>
        </w:rPr>
        <w:br/>
      </w:r>
      <w:r w:rsidR="00E324A5" w:rsidRPr="007717E1">
        <w:rPr>
          <w:i/>
          <w:iCs/>
          <w:sz w:val="24"/>
          <w:szCs w:val="24"/>
        </w:rPr>
        <w:t>Doctor of Philosophy</w:t>
      </w:r>
      <w:r w:rsidR="00DB7665">
        <w:rPr>
          <w:i/>
          <w:iCs/>
          <w:sz w:val="24"/>
          <w:szCs w:val="24"/>
        </w:rPr>
        <w:br/>
      </w:r>
      <w:r w:rsidR="00DB7665">
        <w:rPr>
          <w:sz w:val="24"/>
          <w:szCs w:val="24"/>
        </w:rPr>
        <w:t>in Neuroscience</w:t>
      </w:r>
    </w:p>
    <w:p w14:paraId="31866D51" w14:textId="77777777" w:rsidR="00DB7665" w:rsidRDefault="00462CB8" w:rsidP="00021017">
      <w:pPr>
        <w:spacing w:before="240" w:after="1920" w:line="276" w:lineRule="auto"/>
        <w:jc w:val="center"/>
        <w:rPr>
          <w:caps/>
          <w:spacing w:val="10"/>
          <w:sz w:val="24"/>
          <w:szCs w:val="24"/>
        </w:rPr>
      </w:pPr>
      <w:r>
        <w:rPr>
          <w:sz w:val="24"/>
          <w:szCs w:val="24"/>
        </w:rPr>
        <w:t>by</w:t>
      </w:r>
      <w:r w:rsidR="00DB7665">
        <w:rPr>
          <w:sz w:val="24"/>
          <w:szCs w:val="24"/>
        </w:rPr>
        <w:br/>
      </w:r>
      <w:r w:rsidR="0040347A">
        <w:rPr>
          <w:b/>
          <w:bCs/>
          <w:sz w:val="24"/>
          <w:szCs w:val="24"/>
        </w:rPr>
        <w:t>Author</w:t>
      </w:r>
    </w:p>
    <w:p w14:paraId="0D1C7B98" w14:textId="77777777" w:rsidR="00E324A5" w:rsidRPr="007717E1" w:rsidRDefault="0040347A" w:rsidP="00021017">
      <w:pPr>
        <w:spacing w:before="1920" w:after="480" w:line="276" w:lineRule="auto"/>
        <w:jc w:val="center"/>
        <w:rPr>
          <w:sz w:val="24"/>
          <w:szCs w:val="24"/>
        </w:rPr>
      </w:pPr>
      <w:r>
        <w:rPr>
          <w:sz w:val="24"/>
          <w:szCs w:val="24"/>
        </w:rPr>
        <w:t>Department of Stellar Such and Such</w:t>
      </w:r>
      <w:r w:rsidR="00462CB8">
        <w:rPr>
          <w:smallCaps/>
          <w:sz w:val="24"/>
          <w:szCs w:val="24"/>
        </w:rPr>
        <w:br/>
      </w:r>
      <w:r w:rsidR="00E324A5" w:rsidRPr="007717E1">
        <w:rPr>
          <w:b/>
          <w:bCs/>
          <w:sz w:val="24"/>
          <w:szCs w:val="24"/>
        </w:rPr>
        <w:t xml:space="preserve">University </w:t>
      </w:r>
      <w:r>
        <w:rPr>
          <w:b/>
          <w:bCs/>
          <w:sz w:val="24"/>
          <w:szCs w:val="24"/>
        </w:rPr>
        <w:t>of the Brightest</w:t>
      </w:r>
    </w:p>
    <w:p w14:paraId="18BE2E6B" w14:textId="77777777" w:rsidR="00E324A5" w:rsidRPr="009C37DB" w:rsidRDefault="0040347A" w:rsidP="009C37DB">
      <w:pPr>
        <w:spacing w:before="480" w:after="240" w:line="276" w:lineRule="auto"/>
        <w:jc w:val="center"/>
        <w:rPr>
          <w:sz w:val="24"/>
          <w:szCs w:val="24"/>
        </w:rPr>
        <w:sectPr w:rsidR="00E324A5" w:rsidRPr="009C37DB" w:rsidSect="007C39E8">
          <w:footerReference w:type="even" r:id="rId8"/>
          <w:footerReference w:type="default" r:id="rId9"/>
          <w:footerReference w:type="first" r:id="rId10"/>
          <w:type w:val="oddPage"/>
          <w:pgSz w:w="11906" w:h="16838"/>
          <w:pgMar w:top="1985" w:right="2552" w:bottom="1985" w:left="2552" w:header="1134" w:footer="1134" w:gutter="0"/>
          <w:pgNumType w:start="1"/>
          <w:cols w:space="708"/>
          <w:titlePg/>
          <w:docGrid w:linePitch="360"/>
        </w:sectPr>
      </w:pPr>
      <w:r>
        <w:rPr>
          <w:sz w:val="24"/>
          <w:szCs w:val="24"/>
        </w:rPr>
        <w:t>City, Month</w:t>
      </w:r>
      <w:r w:rsidR="00732916">
        <w:rPr>
          <w:sz w:val="24"/>
          <w:szCs w:val="24"/>
        </w:rPr>
        <w:t>,</w:t>
      </w:r>
      <w:r>
        <w:rPr>
          <w:sz w:val="24"/>
          <w:szCs w:val="24"/>
        </w:rPr>
        <w:t xml:space="preserve"> Year</w:t>
      </w:r>
    </w:p>
    <w:p w14:paraId="53077B30" w14:textId="77777777" w:rsidR="00E324A5" w:rsidRDefault="009C37DB" w:rsidP="00536428">
      <w:pPr>
        <w:pStyle w:val="CoverHeading"/>
      </w:pPr>
      <w:r>
        <w:lastRenderedPageBreak/>
        <w:t>Preface</w:t>
      </w:r>
    </w:p>
    <w:p w14:paraId="610DC2BE" w14:textId="77777777" w:rsidR="009C37DB" w:rsidRDefault="00E324A5" w:rsidP="009C37DB">
      <w:pPr>
        <w:pStyle w:val="ThesisBody"/>
      </w:pPr>
      <w:r w:rsidRPr="00D906E4">
        <w:t xml:space="preserve">I, </w:t>
      </w:r>
      <w:r w:rsidR="0040347A">
        <w:t>[Author]</w:t>
      </w:r>
      <w:r w:rsidRPr="00D906E4">
        <w:t xml:space="preserve">, conﬁrm that the work presented in this thesis is my own. Where information has been derived from other sources, I conﬁrm that this has been indicated in the </w:t>
      </w:r>
      <w:r>
        <w:t>thesis</w:t>
      </w:r>
      <w:r w:rsidRPr="00D906E4">
        <w:t>.</w:t>
      </w:r>
    </w:p>
    <w:p w14:paraId="67F4D8D9" w14:textId="77777777" w:rsidR="009C37DB" w:rsidRDefault="00E324A5" w:rsidP="009C37DB">
      <w:pPr>
        <w:pStyle w:val="ThesisBodyIndent"/>
      </w:pPr>
      <w:r>
        <w:t>All</w:t>
      </w:r>
      <w:r w:rsidR="00536428">
        <w:t xml:space="preserve"> </w:t>
      </w:r>
      <w:r>
        <w:t>the</w:t>
      </w:r>
      <w:r w:rsidR="00536428">
        <w:t xml:space="preserve"> </w:t>
      </w:r>
      <w:r>
        <w:t>work</w:t>
      </w:r>
      <w:r w:rsidR="00536428">
        <w:t xml:space="preserve"> </w:t>
      </w:r>
      <w:r>
        <w:t>described</w:t>
      </w:r>
      <w:r w:rsidR="00536428">
        <w:t xml:space="preserve"> </w:t>
      </w:r>
      <w:r>
        <w:t>in</w:t>
      </w:r>
      <w:r w:rsidR="00536428">
        <w:t xml:space="preserve"> </w:t>
      </w:r>
      <w:r>
        <w:t>this</w:t>
      </w:r>
      <w:r w:rsidR="00536428">
        <w:t xml:space="preserve"> </w:t>
      </w:r>
      <w:r>
        <w:t>thesis</w:t>
      </w:r>
      <w:r w:rsidR="00536428">
        <w:t xml:space="preserve"> </w:t>
      </w:r>
      <w:r>
        <w:t>was</w:t>
      </w:r>
      <w:r w:rsidR="00536428">
        <w:t xml:space="preserve"> </w:t>
      </w:r>
      <w:r>
        <w:t>carried</w:t>
      </w:r>
      <w:r w:rsidR="00536428">
        <w:t xml:space="preserve"> </w:t>
      </w:r>
      <w:r>
        <w:t>out</w:t>
      </w:r>
      <w:r w:rsidR="00536428">
        <w:t xml:space="preserve"> </w:t>
      </w:r>
      <w:r>
        <w:t>in</w:t>
      </w:r>
      <w:r w:rsidR="00536428">
        <w:t xml:space="preserve"> </w:t>
      </w:r>
      <w:r>
        <w:t>the</w:t>
      </w:r>
      <w:r w:rsidR="00536428">
        <w:t xml:space="preserve"> </w:t>
      </w:r>
      <w:r w:rsidR="0040347A">
        <w:t>[Department – University]</w:t>
      </w:r>
      <w:r>
        <w:t>,</w:t>
      </w:r>
      <w:r w:rsidR="00536428">
        <w:t xml:space="preserve"> </w:t>
      </w:r>
      <w:r>
        <w:t>under</w:t>
      </w:r>
      <w:r w:rsidR="00536428">
        <w:t xml:space="preserve"> </w:t>
      </w:r>
      <w:r>
        <w:t>the</w:t>
      </w:r>
      <w:r w:rsidR="00536428">
        <w:t xml:space="preserve"> </w:t>
      </w:r>
      <w:r>
        <w:t>supervision</w:t>
      </w:r>
      <w:r w:rsidR="00536428">
        <w:t xml:space="preserve"> </w:t>
      </w:r>
      <w:r>
        <w:t>of</w:t>
      </w:r>
      <w:r w:rsidR="00536428">
        <w:t xml:space="preserve"> </w:t>
      </w:r>
      <w:r w:rsidR="0040347A">
        <w:t>[Supervisor]</w:t>
      </w:r>
      <w:r>
        <w:t>.</w:t>
      </w:r>
      <w:r w:rsidR="00EA06C6" w:rsidRPr="00EA06C6">
        <w:t xml:space="preserve"> </w:t>
      </w:r>
      <w:r w:rsidR="00EA06C6">
        <w:t>This dissertation is my own work and contains nothing which is the outcome of work done in collaboration with others except as speciﬁed in the text and summarised in the Statement of Contributions.</w:t>
      </w:r>
    </w:p>
    <w:p w14:paraId="372FF744" w14:textId="77777777" w:rsidR="0080385F" w:rsidRDefault="00E324A5" w:rsidP="006C1441">
      <w:pPr>
        <w:pStyle w:val="ThesisBodyIndent"/>
        <w:sectPr w:rsidR="0080385F" w:rsidSect="006A43BA">
          <w:headerReference w:type="even" r:id="rId11"/>
          <w:headerReference w:type="default" r:id="rId12"/>
          <w:footerReference w:type="even" r:id="rId13"/>
          <w:footerReference w:type="default" r:id="rId14"/>
          <w:footerReference w:type="first" r:id="rId15"/>
          <w:type w:val="oddPage"/>
          <w:pgSz w:w="11906" w:h="16838"/>
          <w:pgMar w:top="1985" w:right="1418" w:bottom="1985" w:left="2552" w:header="1134" w:footer="1134" w:gutter="0"/>
          <w:pgNumType w:start="1"/>
          <w:cols w:space="708"/>
          <w:docGrid w:linePitch="360"/>
        </w:sectPr>
      </w:pPr>
      <w:r>
        <w:t>This dissertation is not substantially the same as any that I have submitted, or is being concurrently submitted</w:t>
      </w:r>
      <w:r w:rsidR="00EA06C6">
        <w:t>,</w:t>
      </w:r>
      <w:r>
        <w:t xml:space="preserve"> for a degree or diploma or other qualiﬁcation at </w:t>
      </w:r>
      <w:r w:rsidR="0040347A">
        <w:t>[</w:t>
      </w:r>
      <w:r>
        <w:t>University</w:t>
      </w:r>
      <w:r w:rsidR="0040347A">
        <w:t>]</w:t>
      </w:r>
      <w:r w:rsidR="00536428">
        <w:t xml:space="preserve"> </w:t>
      </w:r>
      <w:r>
        <w:t>or</w:t>
      </w:r>
      <w:r w:rsidR="00536428">
        <w:t xml:space="preserve"> </w:t>
      </w:r>
      <w:r>
        <w:t>any</w:t>
      </w:r>
      <w:r w:rsidR="00536428">
        <w:t xml:space="preserve"> </w:t>
      </w:r>
      <w:r>
        <w:t>other</w:t>
      </w:r>
      <w:r w:rsidR="00536428">
        <w:t xml:space="preserve"> </w:t>
      </w:r>
      <w:r>
        <w:t>University</w:t>
      </w:r>
      <w:r w:rsidR="00536428">
        <w:t xml:space="preserve"> </w:t>
      </w:r>
      <w:r>
        <w:t>or</w:t>
      </w:r>
      <w:r w:rsidR="00536428">
        <w:t xml:space="preserve"> </w:t>
      </w:r>
      <w:r>
        <w:t>similar</w:t>
      </w:r>
      <w:r w:rsidR="00536428">
        <w:t xml:space="preserve"> </w:t>
      </w:r>
      <w:r>
        <w:t>institution</w:t>
      </w:r>
      <w:r w:rsidR="00536428">
        <w:t xml:space="preserve"> </w:t>
      </w:r>
      <w:r>
        <w:t>except</w:t>
      </w:r>
      <w:r w:rsidR="00536428">
        <w:t xml:space="preserve"> </w:t>
      </w:r>
      <w:r>
        <w:t>as</w:t>
      </w:r>
      <w:r w:rsidR="00536428">
        <w:t xml:space="preserve"> </w:t>
      </w:r>
      <w:r>
        <w:t>declared</w:t>
      </w:r>
      <w:r w:rsidR="00536428">
        <w:t xml:space="preserve"> </w:t>
      </w:r>
      <w:r>
        <w:t>in</w:t>
      </w:r>
      <w:r w:rsidR="00536428">
        <w:t xml:space="preserve"> </w:t>
      </w:r>
      <w:r>
        <w:t>the</w:t>
      </w:r>
      <w:r w:rsidR="00536428">
        <w:t xml:space="preserve"> </w:t>
      </w:r>
      <w:r>
        <w:t>Preface</w:t>
      </w:r>
      <w:r w:rsidR="00536428">
        <w:t xml:space="preserve"> </w:t>
      </w:r>
      <w:r>
        <w:t xml:space="preserve">and speciﬁed in the text. It does not exceed </w:t>
      </w:r>
      <w:r w:rsidR="00EF5598">
        <w:t>100</w:t>
      </w:r>
      <w:r>
        <w:t xml:space="preserve">,000 words, </w:t>
      </w:r>
      <w:r w:rsidR="00EA06C6">
        <w:t>including footnotes, tables, and figures but excluding bibliography, appendices, and supporting data</w:t>
      </w:r>
      <w:r>
        <w:t>.</w:t>
      </w:r>
    </w:p>
    <w:p w14:paraId="462DBDE6" w14:textId="77777777" w:rsidR="0080385F" w:rsidRDefault="0080385F" w:rsidP="0080385F">
      <w:pPr>
        <w:pStyle w:val="CoverHeading"/>
      </w:pPr>
      <w:r>
        <w:lastRenderedPageBreak/>
        <w:t>Acknowledgements</w:t>
      </w:r>
    </w:p>
    <w:p w14:paraId="63DB045B" w14:textId="77777777" w:rsidR="00932E71" w:rsidRDefault="0080385F" w:rsidP="006C1441">
      <w:pPr>
        <w:pStyle w:val="ThesisBody"/>
        <w:sectPr w:rsidR="00932E71" w:rsidSect="0080385F">
          <w:type w:val="oddPage"/>
          <w:pgSz w:w="11906" w:h="16838"/>
          <w:pgMar w:top="1985" w:right="1418" w:bottom="1985" w:left="2552" w:header="1134" w:footer="1134" w:gutter="0"/>
          <w:cols w:space="708"/>
          <w:docGrid w:linePitch="360"/>
        </w:sectPr>
      </w:pPr>
      <w:r>
        <w:t>Acknowledge all the things!</w:t>
      </w:r>
    </w:p>
    <w:p w14:paraId="64431529" w14:textId="77777777" w:rsidR="00932E71" w:rsidRDefault="00932E71" w:rsidP="00D8654A">
      <w:pPr>
        <w:pStyle w:val="CoverQuote"/>
        <w:spacing w:before="1920" w:after="120"/>
      </w:pPr>
    </w:p>
    <w:p w14:paraId="7C8FBAA1" w14:textId="77777777" w:rsidR="00932E71" w:rsidRDefault="00932E71" w:rsidP="00D8654A">
      <w:pPr>
        <w:pStyle w:val="CoverQuote"/>
        <w:spacing w:before="1920" w:after="120"/>
      </w:pPr>
    </w:p>
    <w:p w14:paraId="30F7B28B" w14:textId="77777777" w:rsidR="00932E71" w:rsidRDefault="00932E71" w:rsidP="00D8654A">
      <w:pPr>
        <w:pStyle w:val="CoverQuote"/>
        <w:spacing w:before="1920" w:after="120"/>
      </w:pPr>
    </w:p>
    <w:p w14:paraId="2989424F" w14:textId="77777777" w:rsidR="006C1441" w:rsidRDefault="00E324A5" w:rsidP="006C1441">
      <w:pPr>
        <w:pStyle w:val="CoverQuote"/>
        <w:spacing w:before="1920" w:after="120"/>
        <w:sectPr w:rsidR="006C1441" w:rsidSect="00932E71">
          <w:type w:val="oddPage"/>
          <w:pgSz w:w="11906" w:h="16838"/>
          <w:pgMar w:top="1985" w:right="1418" w:bottom="1985" w:left="2552" w:header="1134" w:footer="1134" w:gutter="0"/>
          <w:cols w:space="708"/>
          <w:docGrid w:linePitch="360"/>
        </w:sectPr>
      </w:pPr>
      <w:r>
        <w:t>Dedication</w:t>
      </w:r>
      <w:r w:rsidR="0040347A">
        <w:t xml:space="preserve"> (if you so desire)</w:t>
      </w:r>
    </w:p>
    <w:p w14:paraId="11C192F0" w14:textId="77777777" w:rsidR="00201605" w:rsidRDefault="00201605" w:rsidP="00201605">
      <w:pPr>
        <w:pStyle w:val="CoverQuote"/>
        <w:spacing w:before="1920" w:after="120"/>
      </w:pPr>
    </w:p>
    <w:p w14:paraId="4A2ECA8B" w14:textId="77777777" w:rsidR="00201605" w:rsidRDefault="00201605" w:rsidP="00201605">
      <w:pPr>
        <w:pStyle w:val="CoverQuote"/>
        <w:spacing w:before="1920" w:after="120"/>
      </w:pPr>
    </w:p>
    <w:p w14:paraId="001D09AC" w14:textId="77777777" w:rsidR="00201605" w:rsidRDefault="00201605" w:rsidP="00201605">
      <w:pPr>
        <w:pStyle w:val="CoverQuote"/>
        <w:spacing w:before="1920" w:after="120"/>
      </w:pPr>
    </w:p>
    <w:p w14:paraId="7508B06C" w14:textId="77777777" w:rsidR="00B72A2B" w:rsidRDefault="00201605" w:rsidP="006C1441">
      <w:pPr>
        <w:pStyle w:val="CoverQuote"/>
        <w:spacing w:before="1920" w:after="120"/>
        <w:sectPr w:rsidR="00B72A2B" w:rsidSect="00932E71">
          <w:type w:val="oddPage"/>
          <w:pgSz w:w="11906" w:h="16838"/>
          <w:pgMar w:top="1985" w:right="1418" w:bottom="1985" w:left="2552" w:header="1134" w:footer="1134" w:gutter="0"/>
          <w:cols w:space="708"/>
          <w:docGrid w:linePitch="360"/>
        </w:sectPr>
      </w:pPr>
      <w:r>
        <w:t>Quote</w:t>
      </w:r>
      <w:r w:rsidR="0040347A">
        <w:t xml:space="preserve">(s) (if you </w:t>
      </w:r>
      <w:r>
        <w:t>s</w:t>
      </w:r>
      <w:r w:rsidR="0040347A">
        <w:t>o desire)</w:t>
      </w:r>
    </w:p>
    <w:p w14:paraId="69650E21" w14:textId="77777777" w:rsidR="00E324A5" w:rsidRDefault="00E324A5" w:rsidP="00B43A31">
      <w:pPr>
        <w:pStyle w:val="CoverHeading"/>
      </w:pPr>
      <w:r>
        <w:lastRenderedPageBreak/>
        <w:t>Abstract</w:t>
      </w:r>
    </w:p>
    <w:p w14:paraId="64DBE99E" w14:textId="77777777" w:rsidR="00791CBB" w:rsidRDefault="00E324A5" w:rsidP="00791CBB">
      <w:pPr>
        <w:pStyle w:val="ThesisBody"/>
      </w:pPr>
      <w:r>
        <w:t>My research is about stuff. It begins with a study of some stuff, and then of some other unrelated stuff but better. It does not really end.</w:t>
      </w:r>
      <w:r w:rsidR="0040347A">
        <w:t xml:space="preserve"> But really, it is of the utmost importance.</w:t>
      </w:r>
    </w:p>
    <w:p w14:paraId="639E463C" w14:textId="77777777" w:rsidR="00B72A2B" w:rsidRDefault="00791CBB" w:rsidP="006C1441">
      <w:pPr>
        <w:pStyle w:val="ThesisBodyIndent"/>
        <w:sectPr w:rsidR="00B72A2B" w:rsidSect="00932E71">
          <w:type w:val="oddPage"/>
          <w:pgSz w:w="11906" w:h="16838"/>
          <w:pgMar w:top="1985" w:right="1418" w:bottom="1985" w:left="2552" w:header="1134" w:footer="1134" w:gutter="0"/>
          <w:cols w:space="708"/>
          <w:docGrid w:linePitch="360"/>
        </w:sectPr>
      </w:pPr>
      <w:r>
        <w:t>No more than 300 words</w:t>
      </w:r>
      <w:r w:rsidR="00B72A2B">
        <w:t>.</w:t>
      </w:r>
    </w:p>
    <w:p w14:paraId="49F964F5" w14:textId="77777777" w:rsidR="00E324A5" w:rsidRDefault="00E324A5" w:rsidP="00B43A31">
      <w:pPr>
        <w:pStyle w:val="CoverHeading"/>
      </w:pPr>
      <w:r>
        <w:lastRenderedPageBreak/>
        <w:t>Impact Statement</w:t>
      </w:r>
    </w:p>
    <w:p w14:paraId="7FA2D9D3" w14:textId="77777777" w:rsidR="00B72A2B" w:rsidRDefault="00E324A5" w:rsidP="003B569E">
      <w:pPr>
        <w:pStyle w:val="ThesisBody"/>
      </w:pPr>
      <w:r w:rsidRPr="004C67DC">
        <w:t xml:space="preserve">The </w:t>
      </w:r>
      <w:hyperlink r:id="rId16" w:history="1">
        <w:r w:rsidRPr="00BA6222">
          <w:rPr>
            <w:rStyle w:val="Hyperlink"/>
          </w:rPr>
          <w:t>Impact Statement</w:t>
        </w:r>
      </w:hyperlink>
      <w:r w:rsidRPr="004C67DC">
        <w:t xml:space="preserve"> should be placed immediately after the abstract page in the thesis, before the table of contents.</w:t>
      </w:r>
      <w:r w:rsidR="003B569E">
        <w:t xml:space="preserve"> The statement should describe how the expertise, knowledge, analysis, discovery</w:t>
      </w:r>
      <w:r w:rsidR="00732916">
        <w:t>,</w:t>
      </w:r>
      <w:r w:rsidR="003B569E">
        <w:t xml:space="preserve"> or insight presented in your thesis could be put to a beneficial use. Consider benefits both</w:t>
      </w:r>
      <w:r w:rsidR="00BA6222">
        <w:t xml:space="preserve"> </w:t>
      </w:r>
      <w:r w:rsidR="003B569E">
        <w:t>inside and outside academia and the ways in which these benefits could be brought about.</w:t>
      </w:r>
    </w:p>
    <w:p w14:paraId="258B7727" w14:textId="77777777" w:rsidR="00B72A2B" w:rsidRDefault="00B72A2B" w:rsidP="0056269B">
      <w:pPr>
        <w:pStyle w:val="ThesisBodyIndent"/>
        <w:sectPr w:rsidR="00B72A2B" w:rsidSect="00932E71">
          <w:type w:val="oddPage"/>
          <w:pgSz w:w="11906" w:h="16838"/>
          <w:pgMar w:top="1985" w:right="1418" w:bottom="1985" w:left="2552" w:header="1134" w:footer="1134" w:gutter="0"/>
          <w:cols w:space="708"/>
          <w:docGrid w:linePitch="360"/>
        </w:sectPr>
      </w:pPr>
      <w:r>
        <w:t>No more than 500 words.</w:t>
      </w:r>
    </w:p>
    <w:p w14:paraId="7266E49D" w14:textId="77777777" w:rsidR="00E324A5" w:rsidRDefault="00E324A5" w:rsidP="00B43A31">
      <w:pPr>
        <w:pStyle w:val="CoverHeading"/>
      </w:pPr>
      <w:r>
        <w:lastRenderedPageBreak/>
        <w:t>Statement of Contribution</w:t>
      </w:r>
      <w:r w:rsidR="0040347A">
        <w:t>s</w:t>
      </w:r>
    </w:p>
    <w:p w14:paraId="705D45E1" w14:textId="77777777" w:rsidR="00344F2F" w:rsidRDefault="00E324A5" w:rsidP="00FA66F3">
      <w:pPr>
        <w:pStyle w:val="ThesisBody"/>
      </w:pPr>
      <w:r>
        <w:t>The work presented in this thesis would not have been possible without the contributions of many brilliant people, to whom I am very grateful.</w:t>
      </w:r>
      <w:r w:rsidR="006B09C0">
        <w:t xml:space="preserve"> </w:t>
      </w:r>
      <w:r>
        <w:t>Due</w:t>
      </w:r>
      <w:r w:rsidR="006D5DC9">
        <w:t xml:space="preserve"> </w:t>
      </w:r>
      <w:r>
        <w:t>to</w:t>
      </w:r>
      <w:r w:rsidR="006D5DC9">
        <w:t xml:space="preserve"> </w:t>
      </w:r>
      <w:r>
        <w:t>the</w:t>
      </w:r>
      <w:r w:rsidR="006D5DC9">
        <w:t xml:space="preserve"> </w:t>
      </w:r>
      <w:r>
        <w:t>collaborative</w:t>
      </w:r>
      <w:r w:rsidR="006D5DC9">
        <w:t xml:space="preserve"> </w:t>
      </w:r>
      <w:r>
        <w:t>and</w:t>
      </w:r>
      <w:r w:rsidR="006D5DC9">
        <w:t xml:space="preserve"> </w:t>
      </w:r>
      <w:r>
        <w:t>interdisciplinary</w:t>
      </w:r>
      <w:r w:rsidR="006D5DC9">
        <w:t xml:space="preserve"> </w:t>
      </w:r>
      <w:r>
        <w:t>nature</w:t>
      </w:r>
      <w:r w:rsidR="006D5DC9">
        <w:t xml:space="preserve"> </w:t>
      </w:r>
      <w:r>
        <w:t>of</w:t>
      </w:r>
      <w:r w:rsidR="006D5DC9">
        <w:t xml:space="preserve"> </w:t>
      </w:r>
      <w:r>
        <w:t>this</w:t>
      </w:r>
      <w:r w:rsidR="006D5DC9">
        <w:t xml:space="preserve"> </w:t>
      </w:r>
      <w:r>
        <w:t>project,</w:t>
      </w:r>
      <w:r w:rsidR="006D5DC9">
        <w:t xml:space="preserve"> </w:t>
      </w:r>
      <w:r>
        <w:t>some</w:t>
      </w:r>
      <w:r w:rsidR="006D5DC9">
        <w:t xml:space="preserve"> </w:t>
      </w:r>
      <w:r>
        <w:t>of</w:t>
      </w:r>
      <w:r w:rsidR="006D5DC9">
        <w:t xml:space="preserve"> </w:t>
      </w:r>
      <w:r>
        <w:t>the</w:t>
      </w:r>
      <w:r w:rsidR="006D5DC9">
        <w:t xml:space="preserve"> </w:t>
      </w:r>
      <w:r>
        <w:t>data</w:t>
      </w:r>
      <w:r w:rsidR="006D5DC9">
        <w:t xml:space="preserve"> </w:t>
      </w:r>
      <w:r>
        <w:t>presented was</w:t>
      </w:r>
      <w:r w:rsidR="006D5DC9">
        <w:t xml:space="preserve"> </w:t>
      </w:r>
      <w:r>
        <w:t>acquired</w:t>
      </w:r>
      <w:r w:rsidR="006D5DC9">
        <w:t xml:space="preserve"> </w:t>
      </w:r>
      <w:r>
        <w:t>with</w:t>
      </w:r>
      <w:r w:rsidR="006D5DC9">
        <w:t xml:space="preserve"> </w:t>
      </w:r>
      <w:r>
        <w:t>the</w:t>
      </w:r>
      <w:r w:rsidR="006D5DC9">
        <w:t xml:space="preserve"> </w:t>
      </w:r>
      <w:r>
        <w:t>help</w:t>
      </w:r>
      <w:r w:rsidR="006D5DC9">
        <w:t xml:space="preserve"> </w:t>
      </w:r>
      <w:r>
        <w:t>of</w:t>
      </w:r>
      <w:r w:rsidR="006D5DC9">
        <w:t xml:space="preserve"> </w:t>
      </w:r>
      <w:r>
        <w:t>other</w:t>
      </w:r>
      <w:r w:rsidR="006D5DC9">
        <w:t xml:space="preserve"> </w:t>
      </w:r>
      <w:r>
        <w:t>people. These</w:t>
      </w:r>
      <w:r w:rsidR="006D5DC9">
        <w:t xml:space="preserve"> </w:t>
      </w:r>
      <w:r>
        <w:t>people</w:t>
      </w:r>
      <w:r w:rsidR="006D5DC9">
        <w:t xml:space="preserve"> </w:t>
      </w:r>
      <w:r>
        <w:t xml:space="preserve">are: </w:t>
      </w:r>
      <w:r w:rsidRPr="0040347A">
        <w:rPr>
          <w:b/>
          <w:bCs/>
        </w:rPr>
        <w:t>Dr.</w:t>
      </w:r>
      <w:r w:rsidR="0040347A" w:rsidRPr="0040347A">
        <w:rPr>
          <w:b/>
          <w:bCs/>
        </w:rPr>
        <w:t xml:space="preserve"> </w:t>
      </w:r>
      <w:r w:rsidR="00344F2F" w:rsidRPr="0040347A">
        <w:rPr>
          <w:b/>
          <w:bCs/>
        </w:rPr>
        <w:t>X</w:t>
      </w:r>
      <w:r>
        <w:t>,</w:t>
      </w:r>
      <w:r w:rsidR="006D5DC9">
        <w:t xml:space="preserve"> </w:t>
      </w:r>
      <w:r>
        <w:t>and</w:t>
      </w:r>
      <w:r w:rsidR="006D5DC9">
        <w:t xml:space="preserve"> </w:t>
      </w:r>
      <w:r>
        <w:t>his</w:t>
      </w:r>
      <w:r w:rsidR="006D5DC9">
        <w:t xml:space="preserve"> </w:t>
      </w:r>
      <w:r>
        <w:t>lab members</w:t>
      </w:r>
      <w:r w:rsidR="006D5DC9">
        <w:t xml:space="preserve"> </w:t>
      </w:r>
      <w:r w:rsidRPr="0040347A">
        <w:rPr>
          <w:b/>
          <w:bCs/>
        </w:rPr>
        <w:t xml:space="preserve">Dr. </w:t>
      </w:r>
      <w:r w:rsidR="00344F2F" w:rsidRPr="0040347A">
        <w:rPr>
          <w:b/>
          <w:bCs/>
        </w:rPr>
        <w:t>Y</w:t>
      </w:r>
      <w:r>
        <w:t>,</w:t>
      </w:r>
      <w:r w:rsidR="006D5DC9">
        <w:t xml:space="preserve"> </w:t>
      </w:r>
      <w:r w:rsidRPr="0040347A">
        <w:rPr>
          <w:b/>
          <w:bCs/>
        </w:rPr>
        <w:t xml:space="preserve">Dr. </w:t>
      </w:r>
      <w:r w:rsidR="00344F2F" w:rsidRPr="0040347A">
        <w:rPr>
          <w:b/>
          <w:bCs/>
        </w:rPr>
        <w:t>Z</w:t>
      </w:r>
      <w:r w:rsidR="00344F2F">
        <w:t>,</w:t>
      </w:r>
      <w:r w:rsidR="006D5DC9">
        <w:t xml:space="preserve"> </w:t>
      </w:r>
      <w:r>
        <w:t>and</w:t>
      </w:r>
      <w:r w:rsidR="006D5DC9">
        <w:t xml:space="preserve"> </w:t>
      </w:r>
      <w:r w:rsidR="00344F2F" w:rsidRPr="0040347A">
        <w:rPr>
          <w:b/>
          <w:bCs/>
        </w:rPr>
        <w:t>Best Student Ever</w:t>
      </w:r>
      <w:r>
        <w:t>. All</w:t>
      </w:r>
      <w:r w:rsidR="006D5DC9">
        <w:t xml:space="preserve"> </w:t>
      </w:r>
      <w:r>
        <w:t>experiments</w:t>
      </w:r>
      <w:r w:rsidR="006D5DC9">
        <w:t xml:space="preserve"> </w:t>
      </w:r>
      <w:r>
        <w:t>in</w:t>
      </w:r>
      <w:r w:rsidR="006D5DC9">
        <w:t xml:space="preserve"> </w:t>
      </w:r>
      <w:r>
        <w:t>this</w:t>
      </w:r>
      <w:r w:rsidR="006D5DC9">
        <w:t xml:space="preserve"> </w:t>
      </w:r>
      <w:r>
        <w:t>thesis</w:t>
      </w:r>
      <w:r w:rsidR="006D5DC9">
        <w:t xml:space="preserve"> </w:t>
      </w:r>
      <w:r>
        <w:t>were</w:t>
      </w:r>
      <w:r w:rsidR="006D5DC9">
        <w:t xml:space="preserve"> </w:t>
      </w:r>
      <w:r>
        <w:t>conceived</w:t>
      </w:r>
      <w:r w:rsidR="006D5DC9">
        <w:t xml:space="preserve"> </w:t>
      </w:r>
      <w:r>
        <w:t>and</w:t>
      </w:r>
      <w:r w:rsidR="006D5DC9">
        <w:t xml:space="preserve"> </w:t>
      </w:r>
      <w:r>
        <w:t>designed</w:t>
      </w:r>
      <w:r w:rsidR="006D5DC9">
        <w:t xml:space="preserve"> </w:t>
      </w:r>
      <w:r>
        <w:t>by</w:t>
      </w:r>
      <w:r w:rsidR="006D5DC9">
        <w:t xml:space="preserve"> </w:t>
      </w:r>
      <w:r>
        <w:t>my</w:t>
      </w:r>
      <w:r w:rsidR="006D5DC9">
        <w:t xml:space="preserve"> </w:t>
      </w:r>
      <w:r>
        <w:t>PhD</w:t>
      </w:r>
      <w:r w:rsidR="006D5DC9">
        <w:t xml:space="preserve"> </w:t>
      </w:r>
      <w:r>
        <w:t>supervisor,</w:t>
      </w:r>
      <w:r w:rsidR="006D5DC9">
        <w:t xml:space="preserve"> </w:t>
      </w:r>
      <w:r>
        <w:t xml:space="preserve">Dr. </w:t>
      </w:r>
      <w:r w:rsidR="00344F2F">
        <w:t>X</w:t>
      </w:r>
      <w:r w:rsidR="006D5DC9">
        <w:t xml:space="preserve"> </w:t>
      </w:r>
      <w:r>
        <w:t>and</w:t>
      </w:r>
      <w:r w:rsidR="006D5DC9">
        <w:t xml:space="preserve"> </w:t>
      </w:r>
      <w:r>
        <w:t>me,</w:t>
      </w:r>
      <w:r w:rsidR="006D5DC9">
        <w:t xml:space="preserve"> </w:t>
      </w:r>
      <w:r>
        <w:t>with</w:t>
      </w:r>
      <w:r w:rsidR="006D5DC9">
        <w:t xml:space="preserve"> </w:t>
      </w:r>
      <w:r>
        <w:t>additional</w:t>
      </w:r>
      <w:r w:rsidR="006D5DC9">
        <w:t xml:space="preserve"> </w:t>
      </w:r>
      <w:r>
        <w:t>input</w:t>
      </w:r>
      <w:r w:rsidR="006D5DC9">
        <w:t xml:space="preserve"> </w:t>
      </w:r>
      <w:r>
        <w:t>from</w:t>
      </w:r>
      <w:r w:rsidR="006D5DC9">
        <w:t xml:space="preserve"> </w:t>
      </w:r>
      <w:r>
        <w:t>the</w:t>
      </w:r>
      <w:r w:rsidR="006D5DC9">
        <w:t xml:space="preserve"> </w:t>
      </w:r>
      <w:r>
        <w:t>other</w:t>
      </w:r>
      <w:r w:rsidR="006D5DC9">
        <w:t xml:space="preserve"> </w:t>
      </w:r>
      <w:r>
        <w:t>investigators</w:t>
      </w:r>
      <w:r w:rsidR="006D5DC9">
        <w:t xml:space="preserve"> </w:t>
      </w:r>
      <w:r>
        <w:t>for</w:t>
      </w:r>
      <w:r w:rsidR="006D5DC9">
        <w:t xml:space="preserve"> </w:t>
      </w:r>
      <w:r>
        <w:t>the</w:t>
      </w:r>
      <w:r w:rsidR="006D5DC9">
        <w:t xml:space="preserve"> </w:t>
      </w:r>
      <w:r>
        <w:t>particular</w:t>
      </w:r>
      <w:r w:rsidR="006D5DC9">
        <w:t xml:space="preserve"> </w:t>
      </w:r>
      <w:r>
        <w:t>experiments</w:t>
      </w:r>
      <w:r w:rsidR="006D5DC9">
        <w:t xml:space="preserve"> </w:t>
      </w:r>
      <w:r>
        <w:t>they</w:t>
      </w:r>
      <w:r w:rsidR="006D5DC9">
        <w:t xml:space="preserve"> </w:t>
      </w:r>
      <w:r>
        <w:t>contributed</w:t>
      </w:r>
      <w:r w:rsidR="006D5DC9">
        <w:t xml:space="preserve"> </w:t>
      </w:r>
      <w:r>
        <w:t>to.</w:t>
      </w:r>
    </w:p>
    <w:p w14:paraId="454EC9D7" w14:textId="77777777" w:rsidR="00E324A5" w:rsidRDefault="00E324A5" w:rsidP="00344F2F">
      <w:pPr>
        <w:pStyle w:val="ThesisBodyIndent"/>
      </w:pPr>
      <w:r>
        <w:t>In</w:t>
      </w:r>
      <w:r w:rsidR="006D5DC9">
        <w:t xml:space="preserve"> </w:t>
      </w:r>
      <w:r>
        <w:t>the</w:t>
      </w:r>
      <w:r w:rsidR="006D5DC9">
        <w:t xml:space="preserve"> </w:t>
      </w:r>
      <w:r>
        <w:t>following</w:t>
      </w:r>
      <w:r w:rsidR="006D5DC9">
        <w:t xml:space="preserve"> </w:t>
      </w:r>
      <w:r>
        <w:t>I</w:t>
      </w:r>
      <w:r w:rsidR="006D5DC9">
        <w:t xml:space="preserve"> </w:t>
      </w:r>
      <w:r>
        <w:t>state</w:t>
      </w:r>
      <w:r w:rsidR="006D5DC9">
        <w:t xml:space="preserve"> </w:t>
      </w:r>
      <w:r>
        <w:t>the</w:t>
      </w:r>
      <w:r w:rsidR="006D5DC9">
        <w:t xml:space="preserve"> </w:t>
      </w:r>
      <w:r>
        <w:t>contribution</w:t>
      </w:r>
      <w:r w:rsidR="006D5DC9">
        <w:t xml:space="preserve"> </w:t>
      </w:r>
      <w:r>
        <w:t>of</w:t>
      </w:r>
      <w:r w:rsidR="006D5DC9">
        <w:t xml:space="preserve"> </w:t>
      </w:r>
      <w:r>
        <w:t>other</w:t>
      </w:r>
      <w:r w:rsidR="006D5DC9">
        <w:t xml:space="preserve"> </w:t>
      </w:r>
      <w:r>
        <w:t>people</w:t>
      </w:r>
      <w:r w:rsidR="006D5DC9">
        <w:t xml:space="preserve"> </w:t>
      </w:r>
      <w:r>
        <w:t>to</w:t>
      </w:r>
      <w:r w:rsidR="006D5DC9">
        <w:t xml:space="preserve"> </w:t>
      </w:r>
      <w:r>
        <w:t>the</w:t>
      </w:r>
      <w:r w:rsidR="006D5DC9">
        <w:t xml:space="preserve"> </w:t>
      </w:r>
      <w:r>
        <w:t>data</w:t>
      </w:r>
      <w:r w:rsidR="006D5DC9">
        <w:t xml:space="preserve"> </w:t>
      </w:r>
      <w:r>
        <w:t>presented</w:t>
      </w:r>
      <w:r w:rsidR="006D5DC9">
        <w:t xml:space="preserve"> </w:t>
      </w:r>
      <w:r>
        <w:t>by</w:t>
      </w:r>
      <w:r w:rsidR="006D5DC9">
        <w:t xml:space="preserve"> </w:t>
      </w:r>
      <w:r>
        <w:t>chapter:</w:t>
      </w:r>
    </w:p>
    <w:p w14:paraId="7AA215BE" w14:textId="77777777" w:rsidR="00344F2F" w:rsidRDefault="00344F2F" w:rsidP="0040347A">
      <w:pPr>
        <w:pStyle w:val="ThesisBody"/>
        <w:ind w:left="425"/>
      </w:pPr>
      <w:r w:rsidRPr="003B569E">
        <w:rPr>
          <w:b/>
          <w:bCs/>
        </w:rPr>
        <w:t>Chapter 2:</w:t>
      </w:r>
      <w:r>
        <w:t xml:space="preserve"> Dr. X contributed computational modelling. Dr. Y assisted with preliminary experiments and analysis.</w:t>
      </w:r>
    </w:p>
    <w:p w14:paraId="372915A8" w14:textId="77777777" w:rsidR="00344F2F" w:rsidRDefault="00344F2F" w:rsidP="0040347A">
      <w:pPr>
        <w:pStyle w:val="ThesisBody"/>
        <w:ind w:left="425"/>
      </w:pPr>
      <w:r w:rsidRPr="003B569E">
        <w:rPr>
          <w:b/>
          <w:bCs/>
        </w:rPr>
        <w:t>Chapter 3:</w:t>
      </w:r>
      <w:r>
        <w:t xml:space="preserve"> </w:t>
      </w:r>
      <w:r w:rsidR="005A11B7">
        <w:t xml:space="preserve">Some experiments were performed with the assistance of Best Student Ever. </w:t>
      </w:r>
    </w:p>
    <w:p w14:paraId="3E309CC8" w14:textId="77777777" w:rsidR="00344F2F" w:rsidRDefault="00344F2F" w:rsidP="0040347A">
      <w:pPr>
        <w:pStyle w:val="ThesisBody"/>
        <w:ind w:left="425"/>
      </w:pPr>
      <w:r w:rsidRPr="003B569E">
        <w:rPr>
          <w:b/>
          <w:bCs/>
        </w:rPr>
        <w:t>Chapter 4:</w:t>
      </w:r>
      <w:r w:rsidR="005A11B7">
        <w:t xml:space="preserve"> I performed all the experiments, Dr. Z did all the analysis.</w:t>
      </w:r>
    </w:p>
    <w:p w14:paraId="69FB7AD2" w14:textId="77777777" w:rsidR="00213BEE" w:rsidRDefault="00344F2F" w:rsidP="0080385F">
      <w:pPr>
        <w:pStyle w:val="ThesisBody"/>
        <w:ind w:left="425"/>
        <w:sectPr w:rsidR="00213BEE" w:rsidSect="00932E71">
          <w:type w:val="oddPage"/>
          <w:pgSz w:w="11906" w:h="16838"/>
          <w:pgMar w:top="1985" w:right="1418" w:bottom="1985" w:left="2552" w:header="1134" w:footer="1134" w:gutter="0"/>
          <w:cols w:space="708"/>
          <w:docGrid w:linePitch="360"/>
        </w:sectPr>
      </w:pPr>
      <w:r w:rsidRPr="003B569E">
        <w:rPr>
          <w:b/>
          <w:bCs/>
        </w:rPr>
        <w:t>Chapter 5:</w:t>
      </w:r>
      <w:r w:rsidR="005A11B7">
        <w:t xml:space="preserve"> Dr. Y performed the experiments and the majority of the analysis, which I contributed to.</w:t>
      </w:r>
    </w:p>
    <w:p w14:paraId="6FA3C625" w14:textId="77777777" w:rsidR="00E324A5" w:rsidRDefault="00E324A5" w:rsidP="00213BEE">
      <w:pPr>
        <w:pStyle w:val="CoverHeading"/>
      </w:pPr>
      <w:r>
        <w:lastRenderedPageBreak/>
        <w:t>Contents</w:t>
      </w:r>
    </w:p>
    <w:p w14:paraId="78F55CF1" w14:textId="77777777" w:rsidR="00BC4052" w:rsidRDefault="003F0CE6">
      <w:pPr>
        <w:pStyle w:val="TOC1"/>
        <w:rPr>
          <w:rFonts w:eastAsiaTheme="minorEastAsia"/>
          <w:b w:val="0"/>
          <w:bCs w:val="0"/>
          <w:sz w:val="22"/>
          <w:lang w:eastAsia="en-GB"/>
        </w:rPr>
      </w:pPr>
      <w:r>
        <w:fldChar w:fldCharType="begin"/>
      </w:r>
      <w:r>
        <w:instrText xml:space="preserve"> TOC \h \z \u \t "Thesis Section,1,Thesis Subheading,3,Thesis Heading,2,Thesis Sub-subheading,4" </w:instrText>
      </w:r>
      <w:r>
        <w:fldChar w:fldCharType="separate"/>
      </w:r>
      <w:hyperlink w:anchor="_Toc63611534" w:history="1">
        <w:r w:rsidR="00BC4052" w:rsidRPr="00FA0A06">
          <w:rPr>
            <w:rStyle w:val="Hyperlink"/>
            <w:rFonts w:ascii="Cambria Math" w:hAnsi="Cambria Math"/>
          </w:rPr>
          <w:t>1</w:t>
        </w:r>
        <w:r w:rsidR="00BC4052">
          <w:rPr>
            <w:rFonts w:eastAsiaTheme="minorEastAsia"/>
            <w:b w:val="0"/>
            <w:bCs w:val="0"/>
            <w:sz w:val="22"/>
            <w:lang w:eastAsia="en-GB"/>
          </w:rPr>
          <w:tab/>
        </w:r>
        <w:r w:rsidR="00BC4052" w:rsidRPr="00FA0A06">
          <w:rPr>
            <w:rStyle w:val="Hyperlink"/>
          </w:rPr>
          <w:t>Introduction</w:t>
        </w:r>
        <w:r w:rsidR="00BC4052">
          <w:rPr>
            <w:webHidden/>
          </w:rPr>
          <w:tab/>
        </w:r>
        <w:r w:rsidR="00BC4052">
          <w:rPr>
            <w:webHidden/>
          </w:rPr>
          <w:fldChar w:fldCharType="begin"/>
        </w:r>
        <w:r w:rsidR="00BC4052">
          <w:rPr>
            <w:webHidden/>
          </w:rPr>
          <w:instrText xml:space="preserve"> PAGEREF _Toc63611534 \h </w:instrText>
        </w:r>
        <w:r w:rsidR="00BC4052">
          <w:rPr>
            <w:webHidden/>
          </w:rPr>
        </w:r>
        <w:r w:rsidR="00BC4052">
          <w:rPr>
            <w:webHidden/>
          </w:rPr>
          <w:fldChar w:fldCharType="separate"/>
        </w:r>
        <w:r w:rsidR="00BC4052">
          <w:rPr>
            <w:webHidden/>
          </w:rPr>
          <w:t>1</w:t>
        </w:r>
        <w:r w:rsidR="00BC4052">
          <w:rPr>
            <w:webHidden/>
          </w:rPr>
          <w:fldChar w:fldCharType="end"/>
        </w:r>
      </w:hyperlink>
    </w:p>
    <w:p w14:paraId="77FB9224" w14:textId="77777777" w:rsidR="00BC4052" w:rsidRDefault="0092758E">
      <w:pPr>
        <w:pStyle w:val="TOC2"/>
        <w:rPr>
          <w:rFonts w:eastAsiaTheme="minorEastAsia"/>
          <w:noProof/>
          <w:sz w:val="22"/>
          <w:lang w:eastAsia="en-GB"/>
        </w:rPr>
      </w:pPr>
      <w:hyperlink w:anchor="_Toc63611535" w:history="1">
        <w:r w:rsidR="00BC4052" w:rsidRPr="00FA0A06">
          <w:rPr>
            <w:rStyle w:val="Hyperlink"/>
            <w:noProof/>
          </w:rPr>
          <w:t>1.1</w:t>
        </w:r>
        <w:r w:rsidR="00BC4052">
          <w:rPr>
            <w:rFonts w:eastAsiaTheme="minorEastAsia"/>
            <w:noProof/>
            <w:sz w:val="22"/>
            <w:lang w:eastAsia="en-GB"/>
          </w:rPr>
          <w:tab/>
        </w:r>
        <w:r w:rsidR="00BC4052" w:rsidRPr="00FA0A06">
          <w:rPr>
            <w:rStyle w:val="Hyperlink"/>
            <w:noProof/>
          </w:rPr>
          <w:t>Header – I think titles and headers should be short, but if you insist, this is how it would look in multiple lines</w:t>
        </w:r>
        <w:r w:rsidR="00BC4052">
          <w:rPr>
            <w:noProof/>
            <w:webHidden/>
          </w:rPr>
          <w:tab/>
        </w:r>
        <w:r w:rsidR="00BC4052">
          <w:rPr>
            <w:noProof/>
            <w:webHidden/>
          </w:rPr>
          <w:fldChar w:fldCharType="begin"/>
        </w:r>
        <w:r w:rsidR="00BC4052">
          <w:rPr>
            <w:noProof/>
            <w:webHidden/>
          </w:rPr>
          <w:instrText xml:space="preserve"> PAGEREF _Toc63611535 \h </w:instrText>
        </w:r>
        <w:r w:rsidR="00BC4052">
          <w:rPr>
            <w:noProof/>
            <w:webHidden/>
          </w:rPr>
        </w:r>
        <w:r w:rsidR="00BC4052">
          <w:rPr>
            <w:noProof/>
            <w:webHidden/>
          </w:rPr>
          <w:fldChar w:fldCharType="separate"/>
        </w:r>
        <w:r w:rsidR="00BC4052">
          <w:rPr>
            <w:noProof/>
            <w:webHidden/>
          </w:rPr>
          <w:t>1</w:t>
        </w:r>
        <w:r w:rsidR="00BC4052">
          <w:rPr>
            <w:noProof/>
            <w:webHidden/>
          </w:rPr>
          <w:fldChar w:fldCharType="end"/>
        </w:r>
      </w:hyperlink>
    </w:p>
    <w:p w14:paraId="09227461" w14:textId="77777777" w:rsidR="00BC4052" w:rsidRDefault="0092758E">
      <w:pPr>
        <w:pStyle w:val="TOC3"/>
        <w:rPr>
          <w:rFonts w:eastAsiaTheme="minorEastAsia"/>
          <w:noProof/>
          <w:sz w:val="22"/>
          <w:lang w:eastAsia="en-GB"/>
        </w:rPr>
      </w:pPr>
      <w:hyperlink w:anchor="_Toc63611536" w:history="1">
        <w:r w:rsidR="00BC4052" w:rsidRPr="00FA0A06">
          <w:rPr>
            <w:rStyle w:val="Hyperlink"/>
            <w:noProof/>
          </w:rPr>
          <w:t>1.1.1</w:t>
        </w:r>
        <w:r w:rsidR="00BC4052">
          <w:rPr>
            <w:rFonts w:eastAsiaTheme="minorEastAsia"/>
            <w:noProof/>
            <w:sz w:val="22"/>
            <w:lang w:eastAsia="en-GB"/>
          </w:rPr>
          <w:tab/>
        </w:r>
        <w:r w:rsidR="00BC4052" w:rsidRPr="00FA0A06">
          <w:rPr>
            <w:rStyle w:val="Hyperlink"/>
            <w:noProof/>
          </w:rPr>
          <w:t>Subheader – This will be the subheader of the section and looks like this in two lines</w:t>
        </w:r>
        <w:r w:rsidR="00BC4052">
          <w:rPr>
            <w:noProof/>
            <w:webHidden/>
          </w:rPr>
          <w:tab/>
        </w:r>
        <w:r w:rsidR="00BC4052">
          <w:rPr>
            <w:noProof/>
            <w:webHidden/>
          </w:rPr>
          <w:fldChar w:fldCharType="begin"/>
        </w:r>
        <w:r w:rsidR="00BC4052">
          <w:rPr>
            <w:noProof/>
            <w:webHidden/>
          </w:rPr>
          <w:instrText xml:space="preserve"> PAGEREF _Toc63611536 \h </w:instrText>
        </w:r>
        <w:r w:rsidR="00BC4052">
          <w:rPr>
            <w:noProof/>
            <w:webHidden/>
          </w:rPr>
        </w:r>
        <w:r w:rsidR="00BC4052">
          <w:rPr>
            <w:noProof/>
            <w:webHidden/>
          </w:rPr>
          <w:fldChar w:fldCharType="separate"/>
        </w:r>
        <w:r w:rsidR="00BC4052">
          <w:rPr>
            <w:noProof/>
            <w:webHidden/>
          </w:rPr>
          <w:t>1</w:t>
        </w:r>
        <w:r w:rsidR="00BC4052">
          <w:rPr>
            <w:noProof/>
            <w:webHidden/>
          </w:rPr>
          <w:fldChar w:fldCharType="end"/>
        </w:r>
      </w:hyperlink>
    </w:p>
    <w:p w14:paraId="09D7661D" w14:textId="77777777" w:rsidR="00BC4052" w:rsidRDefault="0092758E">
      <w:pPr>
        <w:pStyle w:val="TOC4"/>
        <w:rPr>
          <w:rFonts w:eastAsiaTheme="minorEastAsia"/>
          <w:noProof/>
          <w:sz w:val="22"/>
          <w:lang w:eastAsia="en-GB"/>
        </w:rPr>
      </w:pPr>
      <w:hyperlink w:anchor="_Toc63611537" w:history="1">
        <w:r w:rsidR="00BC4052" w:rsidRPr="00FA0A06">
          <w:rPr>
            <w:rStyle w:val="Hyperlink"/>
            <w:noProof/>
          </w:rPr>
          <w:t>1.1.1.1</w:t>
        </w:r>
        <w:r w:rsidR="00BC4052">
          <w:rPr>
            <w:rFonts w:eastAsiaTheme="minorEastAsia"/>
            <w:noProof/>
            <w:sz w:val="22"/>
            <w:lang w:eastAsia="en-GB"/>
          </w:rPr>
          <w:tab/>
        </w:r>
        <w:r w:rsidR="00BC4052" w:rsidRPr="00FA0A06">
          <w:rPr>
            <w:rStyle w:val="Hyperlink"/>
            <w:noProof/>
          </w:rPr>
          <w:t>Sub-subheader – Just in case you need to use sections within sections within sections</w:t>
        </w:r>
        <w:r w:rsidR="00BC4052">
          <w:rPr>
            <w:noProof/>
            <w:webHidden/>
          </w:rPr>
          <w:tab/>
        </w:r>
        <w:r w:rsidR="00BC4052">
          <w:rPr>
            <w:noProof/>
            <w:webHidden/>
          </w:rPr>
          <w:fldChar w:fldCharType="begin"/>
        </w:r>
        <w:r w:rsidR="00BC4052">
          <w:rPr>
            <w:noProof/>
            <w:webHidden/>
          </w:rPr>
          <w:instrText xml:space="preserve"> PAGEREF _Toc63611537 \h </w:instrText>
        </w:r>
        <w:r w:rsidR="00BC4052">
          <w:rPr>
            <w:noProof/>
            <w:webHidden/>
          </w:rPr>
        </w:r>
        <w:r w:rsidR="00BC4052">
          <w:rPr>
            <w:noProof/>
            <w:webHidden/>
          </w:rPr>
          <w:fldChar w:fldCharType="separate"/>
        </w:r>
        <w:r w:rsidR="00BC4052">
          <w:rPr>
            <w:noProof/>
            <w:webHidden/>
          </w:rPr>
          <w:t>2</w:t>
        </w:r>
        <w:r w:rsidR="00BC4052">
          <w:rPr>
            <w:noProof/>
            <w:webHidden/>
          </w:rPr>
          <w:fldChar w:fldCharType="end"/>
        </w:r>
      </w:hyperlink>
    </w:p>
    <w:p w14:paraId="277514D8" w14:textId="77777777" w:rsidR="00BC4052" w:rsidRDefault="0092758E">
      <w:pPr>
        <w:pStyle w:val="TOC3"/>
        <w:rPr>
          <w:rFonts w:eastAsiaTheme="minorEastAsia"/>
          <w:noProof/>
          <w:sz w:val="22"/>
          <w:lang w:eastAsia="en-GB"/>
        </w:rPr>
      </w:pPr>
      <w:hyperlink w:anchor="_Toc63611538" w:history="1">
        <w:r w:rsidR="00BC4052" w:rsidRPr="00FA0A06">
          <w:rPr>
            <w:rStyle w:val="Hyperlink"/>
            <w:noProof/>
          </w:rPr>
          <w:t>1.1.2</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_Toc63611538 \h </w:instrText>
        </w:r>
        <w:r w:rsidR="00BC4052">
          <w:rPr>
            <w:noProof/>
            <w:webHidden/>
          </w:rPr>
        </w:r>
        <w:r w:rsidR="00BC4052">
          <w:rPr>
            <w:noProof/>
            <w:webHidden/>
          </w:rPr>
          <w:fldChar w:fldCharType="separate"/>
        </w:r>
        <w:r w:rsidR="00BC4052">
          <w:rPr>
            <w:noProof/>
            <w:webHidden/>
          </w:rPr>
          <w:t>2</w:t>
        </w:r>
        <w:r w:rsidR="00BC4052">
          <w:rPr>
            <w:noProof/>
            <w:webHidden/>
          </w:rPr>
          <w:fldChar w:fldCharType="end"/>
        </w:r>
      </w:hyperlink>
    </w:p>
    <w:p w14:paraId="51AD5FAF" w14:textId="77777777" w:rsidR="00BC4052" w:rsidRDefault="0092758E">
      <w:pPr>
        <w:pStyle w:val="TOC3"/>
        <w:rPr>
          <w:rFonts w:eastAsiaTheme="minorEastAsia"/>
          <w:noProof/>
          <w:sz w:val="22"/>
          <w:lang w:eastAsia="en-GB"/>
        </w:rPr>
      </w:pPr>
      <w:hyperlink w:anchor="_Toc63611539" w:history="1">
        <w:r w:rsidR="00BC4052" w:rsidRPr="00FA0A06">
          <w:rPr>
            <w:rStyle w:val="Hyperlink"/>
            <w:noProof/>
          </w:rPr>
          <w:t>1.1.3</w:t>
        </w:r>
        <w:r w:rsidR="00BC4052">
          <w:rPr>
            <w:rFonts w:eastAsiaTheme="minorEastAsia"/>
            <w:noProof/>
            <w:sz w:val="22"/>
            <w:lang w:eastAsia="en-GB"/>
          </w:rPr>
          <w:tab/>
        </w:r>
        <w:r w:rsidR="00BC4052" w:rsidRPr="00FA0A06">
          <w:rPr>
            <w:rStyle w:val="Hyperlink"/>
            <w:noProof/>
          </w:rPr>
          <w:t>Another subheader</w:t>
        </w:r>
        <w:r w:rsidR="00BC4052">
          <w:rPr>
            <w:noProof/>
            <w:webHidden/>
          </w:rPr>
          <w:tab/>
        </w:r>
        <w:r w:rsidR="00BC4052">
          <w:rPr>
            <w:noProof/>
            <w:webHidden/>
          </w:rPr>
          <w:fldChar w:fldCharType="begin"/>
        </w:r>
        <w:r w:rsidR="00BC4052">
          <w:rPr>
            <w:noProof/>
            <w:webHidden/>
          </w:rPr>
          <w:instrText xml:space="preserve"> PAGEREF _Toc63611539 \h </w:instrText>
        </w:r>
        <w:r w:rsidR="00BC4052">
          <w:rPr>
            <w:noProof/>
            <w:webHidden/>
          </w:rPr>
        </w:r>
        <w:r w:rsidR="00BC4052">
          <w:rPr>
            <w:noProof/>
            <w:webHidden/>
          </w:rPr>
          <w:fldChar w:fldCharType="separate"/>
        </w:r>
        <w:r w:rsidR="00BC4052">
          <w:rPr>
            <w:noProof/>
            <w:webHidden/>
          </w:rPr>
          <w:t>3</w:t>
        </w:r>
        <w:r w:rsidR="00BC4052">
          <w:rPr>
            <w:noProof/>
            <w:webHidden/>
          </w:rPr>
          <w:fldChar w:fldCharType="end"/>
        </w:r>
      </w:hyperlink>
    </w:p>
    <w:p w14:paraId="033CA5C7" w14:textId="77777777" w:rsidR="00BC4052" w:rsidRDefault="0092758E">
      <w:pPr>
        <w:pStyle w:val="TOC1"/>
        <w:rPr>
          <w:rFonts w:eastAsiaTheme="minorEastAsia"/>
          <w:b w:val="0"/>
          <w:bCs w:val="0"/>
          <w:sz w:val="22"/>
          <w:lang w:eastAsia="en-GB"/>
        </w:rPr>
      </w:pPr>
      <w:hyperlink w:anchor="_Toc63611540" w:history="1">
        <w:r w:rsidR="00BC4052" w:rsidRPr="00FA0A06">
          <w:rPr>
            <w:rStyle w:val="Hyperlink"/>
            <w:rFonts w:ascii="Cambria Math" w:hAnsi="Cambria Math"/>
          </w:rPr>
          <w:t>2</w:t>
        </w:r>
        <w:r w:rsidR="00BC4052">
          <w:rPr>
            <w:rFonts w:eastAsiaTheme="minorEastAsia"/>
            <w:b w:val="0"/>
            <w:bCs w:val="0"/>
            <w:sz w:val="22"/>
            <w:lang w:eastAsia="en-GB"/>
          </w:rPr>
          <w:tab/>
        </w:r>
        <w:r w:rsidR="00BC4052" w:rsidRPr="00FA0A06">
          <w:rPr>
            <w:rStyle w:val="Hyperlink"/>
          </w:rPr>
          <w:t>Methods</w:t>
        </w:r>
        <w:r w:rsidR="00BC4052">
          <w:rPr>
            <w:webHidden/>
          </w:rPr>
          <w:tab/>
        </w:r>
        <w:r w:rsidR="00BC4052">
          <w:rPr>
            <w:webHidden/>
          </w:rPr>
          <w:fldChar w:fldCharType="begin"/>
        </w:r>
        <w:r w:rsidR="00BC4052">
          <w:rPr>
            <w:webHidden/>
          </w:rPr>
          <w:instrText xml:space="preserve"> PAGEREF _Toc63611540 \h </w:instrText>
        </w:r>
        <w:r w:rsidR="00BC4052">
          <w:rPr>
            <w:webHidden/>
          </w:rPr>
        </w:r>
        <w:r w:rsidR="00BC4052">
          <w:rPr>
            <w:webHidden/>
          </w:rPr>
          <w:fldChar w:fldCharType="separate"/>
        </w:r>
        <w:r w:rsidR="00BC4052">
          <w:rPr>
            <w:webHidden/>
          </w:rPr>
          <w:t>5</w:t>
        </w:r>
        <w:r w:rsidR="00BC4052">
          <w:rPr>
            <w:webHidden/>
          </w:rPr>
          <w:fldChar w:fldCharType="end"/>
        </w:r>
      </w:hyperlink>
    </w:p>
    <w:p w14:paraId="48B077AB" w14:textId="77777777" w:rsidR="00BC4052" w:rsidRDefault="0092758E">
      <w:pPr>
        <w:pStyle w:val="TOC2"/>
        <w:rPr>
          <w:rFonts w:eastAsiaTheme="minorEastAsia"/>
          <w:noProof/>
          <w:sz w:val="22"/>
          <w:lang w:eastAsia="en-GB"/>
        </w:rPr>
      </w:pPr>
      <w:hyperlink w:anchor="_Toc63611541" w:history="1">
        <w:r w:rsidR="00BC4052" w:rsidRPr="00FA0A06">
          <w:rPr>
            <w:rStyle w:val="Hyperlink"/>
            <w:noProof/>
          </w:rPr>
          <w:t>2.1</w:t>
        </w:r>
        <w:r w:rsidR="00BC4052">
          <w:rPr>
            <w:rFonts w:eastAsiaTheme="minorEastAsia"/>
            <w:noProof/>
            <w:sz w:val="22"/>
            <w:lang w:eastAsia="en-GB"/>
          </w:rPr>
          <w:tab/>
        </w:r>
        <w:r w:rsidR="00BC4052" w:rsidRPr="00FA0A06">
          <w:rPr>
            <w:rStyle w:val="Hyperlink"/>
            <w:noProof/>
          </w:rPr>
          <w:t>Header</w:t>
        </w:r>
        <w:r w:rsidR="00BC4052">
          <w:rPr>
            <w:noProof/>
            <w:webHidden/>
          </w:rPr>
          <w:tab/>
        </w:r>
        <w:r w:rsidR="00BC4052">
          <w:rPr>
            <w:noProof/>
            <w:webHidden/>
          </w:rPr>
          <w:fldChar w:fldCharType="begin"/>
        </w:r>
        <w:r w:rsidR="00BC4052">
          <w:rPr>
            <w:noProof/>
            <w:webHidden/>
          </w:rPr>
          <w:instrText xml:space="preserve"> PAGEREF _Toc63611541 \h </w:instrText>
        </w:r>
        <w:r w:rsidR="00BC4052">
          <w:rPr>
            <w:noProof/>
            <w:webHidden/>
          </w:rPr>
        </w:r>
        <w:r w:rsidR="00BC4052">
          <w:rPr>
            <w:noProof/>
            <w:webHidden/>
          </w:rPr>
          <w:fldChar w:fldCharType="separate"/>
        </w:r>
        <w:r w:rsidR="00BC4052">
          <w:rPr>
            <w:noProof/>
            <w:webHidden/>
          </w:rPr>
          <w:t>5</w:t>
        </w:r>
        <w:r w:rsidR="00BC4052">
          <w:rPr>
            <w:noProof/>
            <w:webHidden/>
          </w:rPr>
          <w:fldChar w:fldCharType="end"/>
        </w:r>
      </w:hyperlink>
    </w:p>
    <w:p w14:paraId="34EBB3B1" w14:textId="77777777" w:rsidR="00BC4052" w:rsidRDefault="0092758E">
      <w:pPr>
        <w:pStyle w:val="TOC3"/>
        <w:rPr>
          <w:rFonts w:eastAsiaTheme="minorEastAsia"/>
          <w:noProof/>
          <w:sz w:val="22"/>
          <w:lang w:eastAsia="en-GB"/>
        </w:rPr>
      </w:pPr>
      <w:hyperlink w:anchor="_Toc63611542" w:history="1">
        <w:r w:rsidR="00BC4052" w:rsidRPr="00FA0A06">
          <w:rPr>
            <w:rStyle w:val="Hyperlink"/>
            <w:noProof/>
          </w:rPr>
          <w:t>2.1.1</w:t>
        </w:r>
        <w:r w:rsidR="00BC4052">
          <w:rPr>
            <w:rFonts w:eastAsiaTheme="minorEastAsia"/>
            <w:noProof/>
            <w:sz w:val="22"/>
            <w:lang w:eastAsia="en-GB"/>
          </w:rPr>
          <w:tab/>
        </w:r>
        <w:r w:rsidR="00BC4052" w:rsidRPr="00FA0A06">
          <w:rPr>
            <w:rStyle w:val="Hyperlink"/>
            <w:noProof/>
          </w:rPr>
          <w:t>Subheader</w:t>
        </w:r>
        <w:r w:rsidR="00BC4052">
          <w:rPr>
            <w:noProof/>
            <w:webHidden/>
          </w:rPr>
          <w:tab/>
        </w:r>
        <w:r w:rsidR="00BC4052">
          <w:rPr>
            <w:noProof/>
            <w:webHidden/>
          </w:rPr>
          <w:fldChar w:fldCharType="begin"/>
        </w:r>
        <w:r w:rsidR="00BC4052">
          <w:rPr>
            <w:noProof/>
            <w:webHidden/>
          </w:rPr>
          <w:instrText xml:space="preserve"> PAGEREF _Toc63611542 \h </w:instrText>
        </w:r>
        <w:r w:rsidR="00BC4052">
          <w:rPr>
            <w:noProof/>
            <w:webHidden/>
          </w:rPr>
        </w:r>
        <w:r w:rsidR="00BC4052">
          <w:rPr>
            <w:noProof/>
            <w:webHidden/>
          </w:rPr>
          <w:fldChar w:fldCharType="separate"/>
        </w:r>
        <w:r w:rsidR="00BC4052">
          <w:rPr>
            <w:noProof/>
            <w:webHidden/>
          </w:rPr>
          <w:t>5</w:t>
        </w:r>
        <w:r w:rsidR="00BC4052">
          <w:rPr>
            <w:noProof/>
            <w:webHidden/>
          </w:rPr>
          <w:fldChar w:fldCharType="end"/>
        </w:r>
      </w:hyperlink>
    </w:p>
    <w:p w14:paraId="51594C3D" w14:textId="77777777" w:rsidR="00BC4052" w:rsidRDefault="0092758E">
      <w:pPr>
        <w:pStyle w:val="TOC4"/>
        <w:rPr>
          <w:rFonts w:eastAsiaTheme="minorEastAsia"/>
          <w:noProof/>
          <w:sz w:val="22"/>
          <w:lang w:eastAsia="en-GB"/>
        </w:rPr>
      </w:pPr>
      <w:hyperlink w:anchor="_Toc63611543" w:history="1">
        <w:r w:rsidR="00BC4052" w:rsidRPr="00FA0A06">
          <w:rPr>
            <w:rStyle w:val="Hyperlink"/>
            <w:noProof/>
          </w:rPr>
          <w:t>2.1.1.1</w:t>
        </w:r>
        <w:r w:rsidR="00BC4052">
          <w:rPr>
            <w:rFonts w:eastAsiaTheme="minorEastAsia"/>
            <w:noProof/>
            <w:sz w:val="22"/>
            <w:lang w:eastAsia="en-GB"/>
          </w:rPr>
          <w:tab/>
        </w:r>
        <w:r w:rsidR="00BC4052" w:rsidRPr="00FA0A06">
          <w:rPr>
            <w:rStyle w:val="Hyperlink"/>
            <w:noProof/>
          </w:rPr>
          <w:t>Sub-subheader</w:t>
        </w:r>
        <w:r w:rsidR="00BC4052">
          <w:rPr>
            <w:noProof/>
            <w:webHidden/>
          </w:rPr>
          <w:tab/>
        </w:r>
        <w:r w:rsidR="00BC4052">
          <w:rPr>
            <w:noProof/>
            <w:webHidden/>
          </w:rPr>
          <w:fldChar w:fldCharType="begin"/>
        </w:r>
        <w:r w:rsidR="00BC4052">
          <w:rPr>
            <w:noProof/>
            <w:webHidden/>
          </w:rPr>
          <w:instrText xml:space="preserve"> PAGEREF _Toc63611543 \h </w:instrText>
        </w:r>
        <w:r w:rsidR="00BC4052">
          <w:rPr>
            <w:noProof/>
            <w:webHidden/>
          </w:rPr>
        </w:r>
        <w:r w:rsidR="00BC4052">
          <w:rPr>
            <w:noProof/>
            <w:webHidden/>
          </w:rPr>
          <w:fldChar w:fldCharType="separate"/>
        </w:r>
        <w:r w:rsidR="00BC4052">
          <w:rPr>
            <w:noProof/>
            <w:webHidden/>
          </w:rPr>
          <w:t>5</w:t>
        </w:r>
        <w:r w:rsidR="00BC4052">
          <w:rPr>
            <w:noProof/>
            <w:webHidden/>
          </w:rPr>
          <w:fldChar w:fldCharType="end"/>
        </w:r>
      </w:hyperlink>
    </w:p>
    <w:p w14:paraId="69CEB02D" w14:textId="77777777" w:rsidR="00BC4052" w:rsidRDefault="0092758E">
      <w:pPr>
        <w:pStyle w:val="TOC4"/>
        <w:rPr>
          <w:rFonts w:eastAsiaTheme="minorEastAsia"/>
          <w:noProof/>
          <w:sz w:val="22"/>
          <w:lang w:eastAsia="en-GB"/>
        </w:rPr>
      </w:pPr>
      <w:hyperlink w:anchor="_Toc63611544" w:history="1">
        <w:r w:rsidR="00BC4052" w:rsidRPr="00FA0A06">
          <w:rPr>
            <w:rStyle w:val="Hyperlink"/>
            <w:noProof/>
          </w:rPr>
          <w:t>2.1.1.2</w:t>
        </w:r>
        <w:r w:rsidR="00BC4052">
          <w:rPr>
            <w:rFonts w:eastAsiaTheme="minorEastAsia"/>
            <w:noProof/>
            <w:sz w:val="22"/>
            <w:lang w:eastAsia="en-GB"/>
          </w:rPr>
          <w:tab/>
        </w:r>
        <w:r w:rsidR="00BC4052" w:rsidRPr="00FA0A06">
          <w:rPr>
            <w:rStyle w:val="Hyperlink"/>
            <w:noProof/>
          </w:rPr>
          <w:t>Sub-subheader</w:t>
        </w:r>
        <w:r w:rsidR="00BC4052">
          <w:rPr>
            <w:noProof/>
            <w:webHidden/>
          </w:rPr>
          <w:tab/>
        </w:r>
        <w:r w:rsidR="00BC4052">
          <w:rPr>
            <w:noProof/>
            <w:webHidden/>
          </w:rPr>
          <w:fldChar w:fldCharType="begin"/>
        </w:r>
        <w:r w:rsidR="00BC4052">
          <w:rPr>
            <w:noProof/>
            <w:webHidden/>
          </w:rPr>
          <w:instrText xml:space="preserve"> PAGEREF _Toc63611544 \h </w:instrText>
        </w:r>
        <w:r w:rsidR="00BC4052">
          <w:rPr>
            <w:noProof/>
            <w:webHidden/>
          </w:rPr>
        </w:r>
        <w:r w:rsidR="00BC4052">
          <w:rPr>
            <w:noProof/>
            <w:webHidden/>
          </w:rPr>
          <w:fldChar w:fldCharType="separate"/>
        </w:r>
        <w:r w:rsidR="00BC4052">
          <w:rPr>
            <w:noProof/>
            <w:webHidden/>
          </w:rPr>
          <w:t>5</w:t>
        </w:r>
        <w:r w:rsidR="00BC4052">
          <w:rPr>
            <w:noProof/>
            <w:webHidden/>
          </w:rPr>
          <w:fldChar w:fldCharType="end"/>
        </w:r>
      </w:hyperlink>
    </w:p>
    <w:p w14:paraId="39499D64" w14:textId="77777777" w:rsidR="00BC4052" w:rsidRDefault="0092758E">
      <w:pPr>
        <w:pStyle w:val="TOC3"/>
        <w:rPr>
          <w:rFonts w:eastAsiaTheme="minorEastAsia"/>
          <w:noProof/>
          <w:sz w:val="22"/>
          <w:lang w:eastAsia="en-GB"/>
        </w:rPr>
      </w:pPr>
      <w:hyperlink w:anchor="_Toc63611545" w:history="1">
        <w:r w:rsidR="00BC4052" w:rsidRPr="00FA0A06">
          <w:rPr>
            <w:rStyle w:val="Hyperlink"/>
            <w:noProof/>
          </w:rPr>
          <w:t>2.1.2</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_Toc63611545 \h </w:instrText>
        </w:r>
        <w:r w:rsidR="00BC4052">
          <w:rPr>
            <w:noProof/>
            <w:webHidden/>
          </w:rPr>
        </w:r>
        <w:r w:rsidR="00BC4052">
          <w:rPr>
            <w:noProof/>
            <w:webHidden/>
          </w:rPr>
          <w:fldChar w:fldCharType="separate"/>
        </w:r>
        <w:r w:rsidR="00BC4052">
          <w:rPr>
            <w:noProof/>
            <w:webHidden/>
          </w:rPr>
          <w:t>5</w:t>
        </w:r>
        <w:r w:rsidR="00BC4052">
          <w:rPr>
            <w:noProof/>
            <w:webHidden/>
          </w:rPr>
          <w:fldChar w:fldCharType="end"/>
        </w:r>
      </w:hyperlink>
    </w:p>
    <w:p w14:paraId="5827E682" w14:textId="77777777" w:rsidR="00BC4052" w:rsidRDefault="0092758E">
      <w:pPr>
        <w:pStyle w:val="TOC2"/>
        <w:rPr>
          <w:rFonts w:eastAsiaTheme="minorEastAsia"/>
          <w:noProof/>
          <w:sz w:val="22"/>
          <w:lang w:eastAsia="en-GB"/>
        </w:rPr>
      </w:pPr>
      <w:hyperlink w:anchor="_Toc63611546" w:history="1">
        <w:r w:rsidR="00BC4052" w:rsidRPr="00FA0A06">
          <w:rPr>
            <w:rStyle w:val="Hyperlink"/>
            <w:noProof/>
          </w:rPr>
          <w:t>2.2</w:t>
        </w:r>
        <w:r w:rsidR="00BC4052">
          <w:rPr>
            <w:rFonts w:eastAsiaTheme="minorEastAsia"/>
            <w:noProof/>
            <w:sz w:val="22"/>
            <w:lang w:eastAsia="en-GB"/>
          </w:rPr>
          <w:tab/>
        </w:r>
        <w:r w:rsidR="00BC4052" w:rsidRPr="00FA0A06">
          <w:rPr>
            <w:rStyle w:val="Hyperlink"/>
            <w:noProof/>
          </w:rPr>
          <w:t>Next Header</w:t>
        </w:r>
        <w:r w:rsidR="00BC4052">
          <w:rPr>
            <w:noProof/>
            <w:webHidden/>
          </w:rPr>
          <w:tab/>
        </w:r>
        <w:r w:rsidR="00BC4052">
          <w:rPr>
            <w:noProof/>
            <w:webHidden/>
          </w:rPr>
          <w:fldChar w:fldCharType="begin"/>
        </w:r>
        <w:r w:rsidR="00BC4052">
          <w:rPr>
            <w:noProof/>
            <w:webHidden/>
          </w:rPr>
          <w:instrText xml:space="preserve"> PAGEREF _Toc63611546 \h </w:instrText>
        </w:r>
        <w:r w:rsidR="00BC4052">
          <w:rPr>
            <w:noProof/>
            <w:webHidden/>
          </w:rPr>
        </w:r>
        <w:r w:rsidR="00BC4052">
          <w:rPr>
            <w:noProof/>
            <w:webHidden/>
          </w:rPr>
          <w:fldChar w:fldCharType="separate"/>
        </w:r>
        <w:r w:rsidR="00BC4052">
          <w:rPr>
            <w:noProof/>
            <w:webHidden/>
          </w:rPr>
          <w:t>5</w:t>
        </w:r>
        <w:r w:rsidR="00BC4052">
          <w:rPr>
            <w:noProof/>
            <w:webHidden/>
          </w:rPr>
          <w:fldChar w:fldCharType="end"/>
        </w:r>
      </w:hyperlink>
    </w:p>
    <w:p w14:paraId="0DC2F99F" w14:textId="77777777" w:rsidR="00BC4052" w:rsidRDefault="0092758E">
      <w:pPr>
        <w:pStyle w:val="TOC3"/>
        <w:rPr>
          <w:rFonts w:eastAsiaTheme="minorEastAsia"/>
          <w:noProof/>
          <w:sz w:val="22"/>
          <w:lang w:eastAsia="en-GB"/>
        </w:rPr>
      </w:pPr>
      <w:hyperlink w:anchor="_Toc63611547" w:history="1">
        <w:r w:rsidR="00BC4052" w:rsidRPr="00FA0A06">
          <w:rPr>
            <w:rStyle w:val="Hyperlink"/>
            <w:noProof/>
          </w:rPr>
          <w:t>2.2.1</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_Toc63611547 \h </w:instrText>
        </w:r>
        <w:r w:rsidR="00BC4052">
          <w:rPr>
            <w:noProof/>
            <w:webHidden/>
          </w:rPr>
        </w:r>
        <w:r w:rsidR="00BC4052">
          <w:rPr>
            <w:noProof/>
            <w:webHidden/>
          </w:rPr>
          <w:fldChar w:fldCharType="separate"/>
        </w:r>
        <w:r w:rsidR="00BC4052">
          <w:rPr>
            <w:noProof/>
            <w:webHidden/>
          </w:rPr>
          <w:t>5</w:t>
        </w:r>
        <w:r w:rsidR="00BC4052">
          <w:rPr>
            <w:noProof/>
            <w:webHidden/>
          </w:rPr>
          <w:fldChar w:fldCharType="end"/>
        </w:r>
      </w:hyperlink>
    </w:p>
    <w:p w14:paraId="0BEF0DED" w14:textId="77777777" w:rsidR="00BC4052" w:rsidRDefault="0092758E">
      <w:pPr>
        <w:pStyle w:val="TOC1"/>
        <w:rPr>
          <w:rFonts w:eastAsiaTheme="minorEastAsia"/>
          <w:b w:val="0"/>
          <w:bCs w:val="0"/>
          <w:sz w:val="22"/>
          <w:lang w:eastAsia="en-GB"/>
        </w:rPr>
      </w:pPr>
      <w:hyperlink w:anchor="_Toc63611548" w:history="1">
        <w:r w:rsidR="00BC4052" w:rsidRPr="00FA0A06">
          <w:rPr>
            <w:rStyle w:val="Hyperlink"/>
            <w:rFonts w:ascii="Cambria Math" w:hAnsi="Cambria Math"/>
          </w:rPr>
          <w:t>3</w:t>
        </w:r>
        <w:r w:rsidR="00BC4052">
          <w:rPr>
            <w:rFonts w:eastAsiaTheme="minorEastAsia"/>
            <w:b w:val="0"/>
            <w:bCs w:val="0"/>
            <w:sz w:val="22"/>
            <w:lang w:eastAsia="en-GB"/>
          </w:rPr>
          <w:tab/>
        </w:r>
        <w:r w:rsidR="00BC4052" w:rsidRPr="00FA0A06">
          <w:rPr>
            <w:rStyle w:val="Hyperlink"/>
          </w:rPr>
          <w:t>Chapter 1</w:t>
        </w:r>
        <w:r w:rsidR="00BC4052">
          <w:rPr>
            <w:webHidden/>
          </w:rPr>
          <w:tab/>
        </w:r>
        <w:r w:rsidR="00BC4052">
          <w:rPr>
            <w:webHidden/>
          </w:rPr>
          <w:fldChar w:fldCharType="begin"/>
        </w:r>
        <w:r w:rsidR="00BC4052">
          <w:rPr>
            <w:webHidden/>
          </w:rPr>
          <w:instrText xml:space="preserve"> PAGEREF _Toc63611548 \h </w:instrText>
        </w:r>
        <w:r w:rsidR="00BC4052">
          <w:rPr>
            <w:webHidden/>
          </w:rPr>
        </w:r>
        <w:r w:rsidR="00BC4052">
          <w:rPr>
            <w:webHidden/>
          </w:rPr>
          <w:fldChar w:fldCharType="separate"/>
        </w:r>
        <w:r w:rsidR="00BC4052">
          <w:rPr>
            <w:webHidden/>
          </w:rPr>
          <w:t>7</w:t>
        </w:r>
        <w:r w:rsidR="00BC4052">
          <w:rPr>
            <w:webHidden/>
          </w:rPr>
          <w:fldChar w:fldCharType="end"/>
        </w:r>
      </w:hyperlink>
    </w:p>
    <w:p w14:paraId="6CF5E34F" w14:textId="77777777" w:rsidR="00BC4052" w:rsidRDefault="0092758E">
      <w:pPr>
        <w:pStyle w:val="TOC2"/>
        <w:rPr>
          <w:rFonts w:eastAsiaTheme="minorEastAsia"/>
          <w:noProof/>
          <w:sz w:val="22"/>
          <w:lang w:eastAsia="en-GB"/>
        </w:rPr>
      </w:pPr>
      <w:hyperlink w:anchor="_Toc63611549" w:history="1">
        <w:r w:rsidR="00BC4052" w:rsidRPr="00FA0A06">
          <w:rPr>
            <w:rStyle w:val="Hyperlink"/>
            <w:noProof/>
          </w:rPr>
          <w:t>3.1</w:t>
        </w:r>
        <w:r w:rsidR="00BC4052">
          <w:rPr>
            <w:rFonts w:eastAsiaTheme="minorEastAsia"/>
            <w:noProof/>
            <w:sz w:val="22"/>
            <w:lang w:eastAsia="en-GB"/>
          </w:rPr>
          <w:tab/>
        </w:r>
        <w:r w:rsidR="00BC4052" w:rsidRPr="00FA0A06">
          <w:rPr>
            <w:rStyle w:val="Hyperlink"/>
            <w:noProof/>
          </w:rPr>
          <w:t>Header</w:t>
        </w:r>
        <w:r w:rsidR="00BC4052">
          <w:rPr>
            <w:noProof/>
            <w:webHidden/>
          </w:rPr>
          <w:tab/>
        </w:r>
        <w:r w:rsidR="00BC4052">
          <w:rPr>
            <w:noProof/>
            <w:webHidden/>
          </w:rPr>
          <w:fldChar w:fldCharType="begin"/>
        </w:r>
        <w:r w:rsidR="00BC4052">
          <w:rPr>
            <w:noProof/>
            <w:webHidden/>
          </w:rPr>
          <w:instrText xml:space="preserve"> PAGEREF _Toc63611549 \h </w:instrText>
        </w:r>
        <w:r w:rsidR="00BC4052">
          <w:rPr>
            <w:noProof/>
            <w:webHidden/>
          </w:rPr>
        </w:r>
        <w:r w:rsidR="00BC4052">
          <w:rPr>
            <w:noProof/>
            <w:webHidden/>
          </w:rPr>
          <w:fldChar w:fldCharType="separate"/>
        </w:r>
        <w:r w:rsidR="00BC4052">
          <w:rPr>
            <w:noProof/>
            <w:webHidden/>
          </w:rPr>
          <w:t>7</w:t>
        </w:r>
        <w:r w:rsidR="00BC4052">
          <w:rPr>
            <w:noProof/>
            <w:webHidden/>
          </w:rPr>
          <w:fldChar w:fldCharType="end"/>
        </w:r>
      </w:hyperlink>
    </w:p>
    <w:p w14:paraId="301E3FF7" w14:textId="77777777" w:rsidR="00BC4052" w:rsidRDefault="0092758E">
      <w:pPr>
        <w:pStyle w:val="TOC3"/>
        <w:rPr>
          <w:rFonts w:eastAsiaTheme="minorEastAsia"/>
          <w:noProof/>
          <w:sz w:val="22"/>
          <w:lang w:eastAsia="en-GB"/>
        </w:rPr>
      </w:pPr>
      <w:hyperlink w:anchor="_Toc63611550" w:history="1">
        <w:r w:rsidR="00BC4052" w:rsidRPr="00FA0A06">
          <w:rPr>
            <w:rStyle w:val="Hyperlink"/>
            <w:noProof/>
          </w:rPr>
          <w:t>3.1.1</w:t>
        </w:r>
        <w:r w:rsidR="00BC4052">
          <w:rPr>
            <w:rFonts w:eastAsiaTheme="minorEastAsia"/>
            <w:noProof/>
            <w:sz w:val="22"/>
            <w:lang w:eastAsia="en-GB"/>
          </w:rPr>
          <w:tab/>
        </w:r>
        <w:r w:rsidR="00BC4052" w:rsidRPr="00FA0A06">
          <w:rPr>
            <w:rStyle w:val="Hyperlink"/>
            <w:noProof/>
          </w:rPr>
          <w:t>Subheader</w:t>
        </w:r>
        <w:r w:rsidR="00BC4052">
          <w:rPr>
            <w:noProof/>
            <w:webHidden/>
          </w:rPr>
          <w:tab/>
        </w:r>
        <w:r w:rsidR="00BC4052">
          <w:rPr>
            <w:noProof/>
            <w:webHidden/>
          </w:rPr>
          <w:fldChar w:fldCharType="begin"/>
        </w:r>
        <w:r w:rsidR="00BC4052">
          <w:rPr>
            <w:noProof/>
            <w:webHidden/>
          </w:rPr>
          <w:instrText xml:space="preserve"> PAGEREF _Toc63611550 \h </w:instrText>
        </w:r>
        <w:r w:rsidR="00BC4052">
          <w:rPr>
            <w:noProof/>
            <w:webHidden/>
          </w:rPr>
        </w:r>
        <w:r w:rsidR="00BC4052">
          <w:rPr>
            <w:noProof/>
            <w:webHidden/>
          </w:rPr>
          <w:fldChar w:fldCharType="separate"/>
        </w:r>
        <w:r w:rsidR="00BC4052">
          <w:rPr>
            <w:noProof/>
            <w:webHidden/>
          </w:rPr>
          <w:t>7</w:t>
        </w:r>
        <w:r w:rsidR="00BC4052">
          <w:rPr>
            <w:noProof/>
            <w:webHidden/>
          </w:rPr>
          <w:fldChar w:fldCharType="end"/>
        </w:r>
      </w:hyperlink>
    </w:p>
    <w:p w14:paraId="1388C0B9" w14:textId="77777777" w:rsidR="00BC4052" w:rsidRDefault="0092758E">
      <w:pPr>
        <w:pStyle w:val="TOC4"/>
        <w:rPr>
          <w:rFonts w:eastAsiaTheme="minorEastAsia"/>
          <w:noProof/>
          <w:sz w:val="22"/>
          <w:lang w:eastAsia="en-GB"/>
        </w:rPr>
      </w:pPr>
      <w:hyperlink w:anchor="_Toc63611551" w:history="1">
        <w:r w:rsidR="00BC4052" w:rsidRPr="00FA0A06">
          <w:rPr>
            <w:rStyle w:val="Hyperlink"/>
            <w:noProof/>
          </w:rPr>
          <w:t>3.1.1.1</w:t>
        </w:r>
        <w:r w:rsidR="00BC4052">
          <w:rPr>
            <w:rFonts w:eastAsiaTheme="minorEastAsia"/>
            <w:noProof/>
            <w:sz w:val="22"/>
            <w:lang w:eastAsia="en-GB"/>
          </w:rPr>
          <w:tab/>
        </w:r>
        <w:r w:rsidR="00BC4052" w:rsidRPr="00FA0A06">
          <w:rPr>
            <w:rStyle w:val="Hyperlink"/>
            <w:noProof/>
          </w:rPr>
          <w:t>Sub-subheader</w:t>
        </w:r>
        <w:r w:rsidR="00BC4052">
          <w:rPr>
            <w:noProof/>
            <w:webHidden/>
          </w:rPr>
          <w:tab/>
        </w:r>
        <w:r w:rsidR="00BC4052">
          <w:rPr>
            <w:noProof/>
            <w:webHidden/>
          </w:rPr>
          <w:fldChar w:fldCharType="begin"/>
        </w:r>
        <w:r w:rsidR="00BC4052">
          <w:rPr>
            <w:noProof/>
            <w:webHidden/>
          </w:rPr>
          <w:instrText xml:space="preserve"> PAGEREF _Toc63611551 \h </w:instrText>
        </w:r>
        <w:r w:rsidR="00BC4052">
          <w:rPr>
            <w:noProof/>
            <w:webHidden/>
          </w:rPr>
        </w:r>
        <w:r w:rsidR="00BC4052">
          <w:rPr>
            <w:noProof/>
            <w:webHidden/>
          </w:rPr>
          <w:fldChar w:fldCharType="separate"/>
        </w:r>
        <w:r w:rsidR="00BC4052">
          <w:rPr>
            <w:noProof/>
            <w:webHidden/>
          </w:rPr>
          <w:t>7</w:t>
        </w:r>
        <w:r w:rsidR="00BC4052">
          <w:rPr>
            <w:noProof/>
            <w:webHidden/>
          </w:rPr>
          <w:fldChar w:fldCharType="end"/>
        </w:r>
      </w:hyperlink>
    </w:p>
    <w:p w14:paraId="00563275" w14:textId="77777777" w:rsidR="00BC4052" w:rsidRDefault="0092758E">
      <w:pPr>
        <w:pStyle w:val="TOC3"/>
        <w:rPr>
          <w:rFonts w:eastAsiaTheme="minorEastAsia"/>
          <w:noProof/>
          <w:sz w:val="22"/>
          <w:lang w:eastAsia="en-GB"/>
        </w:rPr>
      </w:pPr>
      <w:hyperlink w:anchor="_Toc63611552" w:history="1">
        <w:r w:rsidR="00BC4052" w:rsidRPr="00FA0A06">
          <w:rPr>
            <w:rStyle w:val="Hyperlink"/>
            <w:noProof/>
          </w:rPr>
          <w:t>3.1.2</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_Toc63611552 \h </w:instrText>
        </w:r>
        <w:r w:rsidR="00BC4052">
          <w:rPr>
            <w:noProof/>
            <w:webHidden/>
          </w:rPr>
        </w:r>
        <w:r w:rsidR="00BC4052">
          <w:rPr>
            <w:noProof/>
            <w:webHidden/>
          </w:rPr>
          <w:fldChar w:fldCharType="separate"/>
        </w:r>
        <w:r w:rsidR="00BC4052">
          <w:rPr>
            <w:noProof/>
            <w:webHidden/>
          </w:rPr>
          <w:t>7</w:t>
        </w:r>
        <w:r w:rsidR="00BC4052">
          <w:rPr>
            <w:noProof/>
            <w:webHidden/>
          </w:rPr>
          <w:fldChar w:fldCharType="end"/>
        </w:r>
      </w:hyperlink>
    </w:p>
    <w:p w14:paraId="05DA5D4B" w14:textId="77777777" w:rsidR="00BC4052" w:rsidRDefault="0092758E">
      <w:pPr>
        <w:pStyle w:val="TOC2"/>
        <w:rPr>
          <w:rFonts w:eastAsiaTheme="minorEastAsia"/>
          <w:noProof/>
          <w:sz w:val="22"/>
          <w:lang w:eastAsia="en-GB"/>
        </w:rPr>
      </w:pPr>
      <w:hyperlink w:anchor="_Toc63611553" w:history="1">
        <w:r w:rsidR="00BC4052" w:rsidRPr="00FA0A06">
          <w:rPr>
            <w:rStyle w:val="Hyperlink"/>
            <w:noProof/>
          </w:rPr>
          <w:t>3.2</w:t>
        </w:r>
        <w:r w:rsidR="00BC4052">
          <w:rPr>
            <w:rFonts w:eastAsiaTheme="minorEastAsia"/>
            <w:noProof/>
            <w:sz w:val="22"/>
            <w:lang w:eastAsia="en-GB"/>
          </w:rPr>
          <w:tab/>
        </w:r>
        <w:r w:rsidR="00BC4052" w:rsidRPr="00FA0A06">
          <w:rPr>
            <w:rStyle w:val="Hyperlink"/>
            <w:noProof/>
          </w:rPr>
          <w:t>Next Header</w:t>
        </w:r>
        <w:r w:rsidR="00BC4052">
          <w:rPr>
            <w:noProof/>
            <w:webHidden/>
          </w:rPr>
          <w:tab/>
        </w:r>
        <w:r w:rsidR="00BC4052">
          <w:rPr>
            <w:noProof/>
            <w:webHidden/>
          </w:rPr>
          <w:fldChar w:fldCharType="begin"/>
        </w:r>
        <w:r w:rsidR="00BC4052">
          <w:rPr>
            <w:noProof/>
            <w:webHidden/>
          </w:rPr>
          <w:instrText xml:space="preserve"> PAGEREF _Toc63611553 \h </w:instrText>
        </w:r>
        <w:r w:rsidR="00BC4052">
          <w:rPr>
            <w:noProof/>
            <w:webHidden/>
          </w:rPr>
        </w:r>
        <w:r w:rsidR="00BC4052">
          <w:rPr>
            <w:noProof/>
            <w:webHidden/>
          </w:rPr>
          <w:fldChar w:fldCharType="separate"/>
        </w:r>
        <w:r w:rsidR="00BC4052">
          <w:rPr>
            <w:noProof/>
            <w:webHidden/>
          </w:rPr>
          <w:t>7</w:t>
        </w:r>
        <w:r w:rsidR="00BC4052">
          <w:rPr>
            <w:noProof/>
            <w:webHidden/>
          </w:rPr>
          <w:fldChar w:fldCharType="end"/>
        </w:r>
      </w:hyperlink>
    </w:p>
    <w:p w14:paraId="2539AEDC" w14:textId="77777777" w:rsidR="00BC4052" w:rsidRDefault="0092758E">
      <w:pPr>
        <w:pStyle w:val="TOC3"/>
        <w:rPr>
          <w:rFonts w:eastAsiaTheme="minorEastAsia"/>
          <w:noProof/>
          <w:sz w:val="22"/>
          <w:lang w:eastAsia="en-GB"/>
        </w:rPr>
      </w:pPr>
      <w:hyperlink w:anchor="_Toc63611554" w:history="1">
        <w:r w:rsidR="00BC4052" w:rsidRPr="00FA0A06">
          <w:rPr>
            <w:rStyle w:val="Hyperlink"/>
            <w:noProof/>
          </w:rPr>
          <w:t>3.2.1</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_Toc63611554 \h </w:instrText>
        </w:r>
        <w:r w:rsidR="00BC4052">
          <w:rPr>
            <w:noProof/>
            <w:webHidden/>
          </w:rPr>
        </w:r>
        <w:r w:rsidR="00BC4052">
          <w:rPr>
            <w:noProof/>
            <w:webHidden/>
          </w:rPr>
          <w:fldChar w:fldCharType="separate"/>
        </w:r>
        <w:r w:rsidR="00BC4052">
          <w:rPr>
            <w:noProof/>
            <w:webHidden/>
          </w:rPr>
          <w:t>7</w:t>
        </w:r>
        <w:r w:rsidR="00BC4052">
          <w:rPr>
            <w:noProof/>
            <w:webHidden/>
          </w:rPr>
          <w:fldChar w:fldCharType="end"/>
        </w:r>
      </w:hyperlink>
    </w:p>
    <w:p w14:paraId="30F60101" w14:textId="77777777" w:rsidR="00BC4052" w:rsidRDefault="0092758E">
      <w:pPr>
        <w:pStyle w:val="TOC4"/>
        <w:rPr>
          <w:rFonts w:eastAsiaTheme="minorEastAsia"/>
          <w:noProof/>
          <w:sz w:val="22"/>
          <w:lang w:eastAsia="en-GB"/>
        </w:rPr>
      </w:pPr>
      <w:hyperlink w:anchor="_Toc63611555" w:history="1">
        <w:r w:rsidR="00BC4052" w:rsidRPr="00FA0A06">
          <w:rPr>
            <w:rStyle w:val="Hyperlink"/>
            <w:noProof/>
          </w:rPr>
          <w:t>3.2.1.1</w:t>
        </w:r>
        <w:r w:rsidR="00BC4052">
          <w:rPr>
            <w:rFonts w:eastAsiaTheme="minorEastAsia"/>
            <w:noProof/>
            <w:sz w:val="22"/>
            <w:lang w:eastAsia="en-GB"/>
          </w:rPr>
          <w:tab/>
        </w:r>
        <w:r w:rsidR="00BC4052" w:rsidRPr="00FA0A06">
          <w:rPr>
            <w:rStyle w:val="Hyperlink"/>
            <w:noProof/>
          </w:rPr>
          <w:t>Next sub-subheader</w:t>
        </w:r>
        <w:r w:rsidR="00BC4052">
          <w:rPr>
            <w:noProof/>
            <w:webHidden/>
          </w:rPr>
          <w:tab/>
        </w:r>
        <w:r w:rsidR="00BC4052">
          <w:rPr>
            <w:noProof/>
            <w:webHidden/>
          </w:rPr>
          <w:fldChar w:fldCharType="begin"/>
        </w:r>
        <w:r w:rsidR="00BC4052">
          <w:rPr>
            <w:noProof/>
            <w:webHidden/>
          </w:rPr>
          <w:instrText xml:space="preserve"> PAGEREF _Toc63611555 \h </w:instrText>
        </w:r>
        <w:r w:rsidR="00BC4052">
          <w:rPr>
            <w:noProof/>
            <w:webHidden/>
          </w:rPr>
        </w:r>
        <w:r w:rsidR="00BC4052">
          <w:rPr>
            <w:noProof/>
            <w:webHidden/>
          </w:rPr>
          <w:fldChar w:fldCharType="separate"/>
        </w:r>
        <w:r w:rsidR="00BC4052">
          <w:rPr>
            <w:noProof/>
            <w:webHidden/>
          </w:rPr>
          <w:t>7</w:t>
        </w:r>
        <w:r w:rsidR="00BC4052">
          <w:rPr>
            <w:noProof/>
            <w:webHidden/>
          </w:rPr>
          <w:fldChar w:fldCharType="end"/>
        </w:r>
      </w:hyperlink>
    </w:p>
    <w:p w14:paraId="6891572B" w14:textId="77777777" w:rsidR="00BC4052" w:rsidRDefault="0092758E">
      <w:pPr>
        <w:pStyle w:val="TOC1"/>
        <w:rPr>
          <w:rFonts w:eastAsiaTheme="minorEastAsia"/>
          <w:b w:val="0"/>
          <w:bCs w:val="0"/>
          <w:sz w:val="22"/>
          <w:lang w:eastAsia="en-GB"/>
        </w:rPr>
      </w:pPr>
      <w:hyperlink w:anchor="_Toc63611556" w:history="1">
        <w:r w:rsidR="00BC4052" w:rsidRPr="00FA0A06">
          <w:rPr>
            <w:rStyle w:val="Hyperlink"/>
            <w:rFonts w:ascii="Cambria Math" w:hAnsi="Cambria Math"/>
          </w:rPr>
          <w:t>4</w:t>
        </w:r>
        <w:r w:rsidR="00BC4052">
          <w:rPr>
            <w:rFonts w:eastAsiaTheme="minorEastAsia"/>
            <w:b w:val="0"/>
            <w:bCs w:val="0"/>
            <w:sz w:val="22"/>
            <w:lang w:eastAsia="en-GB"/>
          </w:rPr>
          <w:tab/>
        </w:r>
        <w:r w:rsidR="00BC4052" w:rsidRPr="00FA0A06">
          <w:rPr>
            <w:rStyle w:val="Hyperlink"/>
          </w:rPr>
          <w:t>Chapter 2</w:t>
        </w:r>
        <w:r w:rsidR="00BC4052">
          <w:rPr>
            <w:webHidden/>
          </w:rPr>
          <w:tab/>
        </w:r>
        <w:r w:rsidR="00BC4052">
          <w:rPr>
            <w:webHidden/>
          </w:rPr>
          <w:fldChar w:fldCharType="begin"/>
        </w:r>
        <w:r w:rsidR="00BC4052">
          <w:rPr>
            <w:webHidden/>
          </w:rPr>
          <w:instrText xml:space="preserve"> PAGEREF _Toc63611556 \h </w:instrText>
        </w:r>
        <w:r w:rsidR="00BC4052">
          <w:rPr>
            <w:webHidden/>
          </w:rPr>
        </w:r>
        <w:r w:rsidR="00BC4052">
          <w:rPr>
            <w:webHidden/>
          </w:rPr>
          <w:fldChar w:fldCharType="separate"/>
        </w:r>
        <w:r w:rsidR="00BC4052">
          <w:rPr>
            <w:webHidden/>
          </w:rPr>
          <w:t>9</w:t>
        </w:r>
        <w:r w:rsidR="00BC4052">
          <w:rPr>
            <w:webHidden/>
          </w:rPr>
          <w:fldChar w:fldCharType="end"/>
        </w:r>
      </w:hyperlink>
    </w:p>
    <w:p w14:paraId="2AC9FFFA" w14:textId="77777777" w:rsidR="00BC4052" w:rsidRDefault="0092758E">
      <w:pPr>
        <w:pStyle w:val="TOC2"/>
        <w:rPr>
          <w:rFonts w:eastAsiaTheme="minorEastAsia"/>
          <w:noProof/>
          <w:sz w:val="22"/>
          <w:lang w:eastAsia="en-GB"/>
        </w:rPr>
      </w:pPr>
      <w:hyperlink w:anchor="_Toc63611557" w:history="1">
        <w:r w:rsidR="00BC4052" w:rsidRPr="00FA0A06">
          <w:rPr>
            <w:rStyle w:val="Hyperlink"/>
            <w:noProof/>
          </w:rPr>
          <w:t>4.1</w:t>
        </w:r>
        <w:r w:rsidR="00BC4052">
          <w:rPr>
            <w:rFonts w:eastAsiaTheme="minorEastAsia"/>
            <w:noProof/>
            <w:sz w:val="22"/>
            <w:lang w:eastAsia="en-GB"/>
          </w:rPr>
          <w:tab/>
        </w:r>
        <w:r w:rsidR="00BC4052" w:rsidRPr="00FA0A06">
          <w:rPr>
            <w:rStyle w:val="Hyperlink"/>
            <w:noProof/>
          </w:rPr>
          <w:t>Header</w:t>
        </w:r>
        <w:r w:rsidR="00BC4052">
          <w:rPr>
            <w:noProof/>
            <w:webHidden/>
          </w:rPr>
          <w:tab/>
        </w:r>
        <w:r w:rsidR="00BC4052">
          <w:rPr>
            <w:noProof/>
            <w:webHidden/>
          </w:rPr>
          <w:fldChar w:fldCharType="begin"/>
        </w:r>
        <w:r w:rsidR="00BC4052">
          <w:rPr>
            <w:noProof/>
            <w:webHidden/>
          </w:rPr>
          <w:instrText xml:space="preserve"> PAGEREF _Toc63611557 \h </w:instrText>
        </w:r>
        <w:r w:rsidR="00BC4052">
          <w:rPr>
            <w:noProof/>
            <w:webHidden/>
          </w:rPr>
        </w:r>
        <w:r w:rsidR="00BC4052">
          <w:rPr>
            <w:noProof/>
            <w:webHidden/>
          </w:rPr>
          <w:fldChar w:fldCharType="separate"/>
        </w:r>
        <w:r w:rsidR="00BC4052">
          <w:rPr>
            <w:noProof/>
            <w:webHidden/>
          </w:rPr>
          <w:t>9</w:t>
        </w:r>
        <w:r w:rsidR="00BC4052">
          <w:rPr>
            <w:noProof/>
            <w:webHidden/>
          </w:rPr>
          <w:fldChar w:fldCharType="end"/>
        </w:r>
      </w:hyperlink>
    </w:p>
    <w:p w14:paraId="226DD278" w14:textId="77777777" w:rsidR="00BC4052" w:rsidRDefault="0092758E">
      <w:pPr>
        <w:pStyle w:val="TOC3"/>
        <w:rPr>
          <w:rFonts w:eastAsiaTheme="minorEastAsia"/>
          <w:noProof/>
          <w:sz w:val="22"/>
          <w:lang w:eastAsia="en-GB"/>
        </w:rPr>
      </w:pPr>
      <w:hyperlink w:anchor="_Toc63611558" w:history="1">
        <w:r w:rsidR="00BC4052" w:rsidRPr="00FA0A06">
          <w:rPr>
            <w:rStyle w:val="Hyperlink"/>
            <w:noProof/>
          </w:rPr>
          <w:t>4.1.1</w:t>
        </w:r>
        <w:r w:rsidR="00BC4052">
          <w:rPr>
            <w:rFonts w:eastAsiaTheme="minorEastAsia"/>
            <w:noProof/>
            <w:sz w:val="22"/>
            <w:lang w:eastAsia="en-GB"/>
          </w:rPr>
          <w:tab/>
        </w:r>
        <w:r w:rsidR="00BC4052" w:rsidRPr="00FA0A06">
          <w:rPr>
            <w:rStyle w:val="Hyperlink"/>
            <w:noProof/>
          </w:rPr>
          <w:t>Subheader</w:t>
        </w:r>
        <w:r w:rsidR="00BC4052">
          <w:rPr>
            <w:noProof/>
            <w:webHidden/>
          </w:rPr>
          <w:tab/>
        </w:r>
        <w:r w:rsidR="00BC4052">
          <w:rPr>
            <w:noProof/>
            <w:webHidden/>
          </w:rPr>
          <w:fldChar w:fldCharType="begin"/>
        </w:r>
        <w:r w:rsidR="00BC4052">
          <w:rPr>
            <w:noProof/>
            <w:webHidden/>
          </w:rPr>
          <w:instrText xml:space="preserve"> PAGEREF _Toc63611558 \h </w:instrText>
        </w:r>
        <w:r w:rsidR="00BC4052">
          <w:rPr>
            <w:noProof/>
            <w:webHidden/>
          </w:rPr>
        </w:r>
        <w:r w:rsidR="00BC4052">
          <w:rPr>
            <w:noProof/>
            <w:webHidden/>
          </w:rPr>
          <w:fldChar w:fldCharType="separate"/>
        </w:r>
        <w:r w:rsidR="00BC4052">
          <w:rPr>
            <w:noProof/>
            <w:webHidden/>
          </w:rPr>
          <w:t>9</w:t>
        </w:r>
        <w:r w:rsidR="00BC4052">
          <w:rPr>
            <w:noProof/>
            <w:webHidden/>
          </w:rPr>
          <w:fldChar w:fldCharType="end"/>
        </w:r>
      </w:hyperlink>
    </w:p>
    <w:p w14:paraId="6A30055B" w14:textId="77777777" w:rsidR="00BC4052" w:rsidRDefault="0092758E">
      <w:pPr>
        <w:pStyle w:val="TOC4"/>
        <w:rPr>
          <w:rFonts w:eastAsiaTheme="minorEastAsia"/>
          <w:noProof/>
          <w:sz w:val="22"/>
          <w:lang w:eastAsia="en-GB"/>
        </w:rPr>
      </w:pPr>
      <w:hyperlink w:anchor="_Toc63611559" w:history="1">
        <w:r w:rsidR="00BC4052" w:rsidRPr="00FA0A06">
          <w:rPr>
            <w:rStyle w:val="Hyperlink"/>
            <w:noProof/>
          </w:rPr>
          <w:t>4.1.1.1</w:t>
        </w:r>
        <w:r w:rsidR="00BC4052">
          <w:rPr>
            <w:rFonts w:eastAsiaTheme="minorEastAsia"/>
            <w:noProof/>
            <w:sz w:val="22"/>
            <w:lang w:eastAsia="en-GB"/>
          </w:rPr>
          <w:tab/>
        </w:r>
        <w:r w:rsidR="00BC4052" w:rsidRPr="00FA0A06">
          <w:rPr>
            <w:rStyle w:val="Hyperlink"/>
            <w:noProof/>
          </w:rPr>
          <w:t>Sub-subheader</w:t>
        </w:r>
        <w:r w:rsidR="00BC4052">
          <w:rPr>
            <w:noProof/>
            <w:webHidden/>
          </w:rPr>
          <w:tab/>
        </w:r>
        <w:r w:rsidR="00BC4052">
          <w:rPr>
            <w:noProof/>
            <w:webHidden/>
          </w:rPr>
          <w:fldChar w:fldCharType="begin"/>
        </w:r>
        <w:r w:rsidR="00BC4052">
          <w:rPr>
            <w:noProof/>
            <w:webHidden/>
          </w:rPr>
          <w:instrText xml:space="preserve"> PAGEREF _Toc63611559 \h </w:instrText>
        </w:r>
        <w:r w:rsidR="00BC4052">
          <w:rPr>
            <w:noProof/>
            <w:webHidden/>
          </w:rPr>
        </w:r>
        <w:r w:rsidR="00BC4052">
          <w:rPr>
            <w:noProof/>
            <w:webHidden/>
          </w:rPr>
          <w:fldChar w:fldCharType="separate"/>
        </w:r>
        <w:r w:rsidR="00BC4052">
          <w:rPr>
            <w:noProof/>
            <w:webHidden/>
          </w:rPr>
          <w:t>9</w:t>
        </w:r>
        <w:r w:rsidR="00BC4052">
          <w:rPr>
            <w:noProof/>
            <w:webHidden/>
          </w:rPr>
          <w:fldChar w:fldCharType="end"/>
        </w:r>
      </w:hyperlink>
    </w:p>
    <w:p w14:paraId="4F4A6400" w14:textId="77777777" w:rsidR="00BC4052" w:rsidRDefault="0092758E">
      <w:pPr>
        <w:pStyle w:val="TOC4"/>
        <w:rPr>
          <w:rFonts w:eastAsiaTheme="minorEastAsia"/>
          <w:noProof/>
          <w:sz w:val="22"/>
          <w:lang w:eastAsia="en-GB"/>
        </w:rPr>
      </w:pPr>
      <w:hyperlink w:anchor="_Toc63611560" w:history="1">
        <w:r w:rsidR="00BC4052" w:rsidRPr="00FA0A06">
          <w:rPr>
            <w:rStyle w:val="Hyperlink"/>
            <w:noProof/>
          </w:rPr>
          <w:t>4.1.1.2</w:t>
        </w:r>
        <w:r w:rsidR="00BC4052">
          <w:rPr>
            <w:rFonts w:eastAsiaTheme="minorEastAsia"/>
            <w:noProof/>
            <w:sz w:val="22"/>
            <w:lang w:eastAsia="en-GB"/>
          </w:rPr>
          <w:tab/>
        </w:r>
        <w:r w:rsidR="00BC4052" w:rsidRPr="00FA0A06">
          <w:rPr>
            <w:rStyle w:val="Hyperlink"/>
            <w:noProof/>
          </w:rPr>
          <w:t>Sub-subheader</w:t>
        </w:r>
        <w:r w:rsidR="00BC4052">
          <w:rPr>
            <w:noProof/>
            <w:webHidden/>
          </w:rPr>
          <w:tab/>
        </w:r>
        <w:r w:rsidR="00BC4052">
          <w:rPr>
            <w:noProof/>
            <w:webHidden/>
          </w:rPr>
          <w:fldChar w:fldCharType="begin"/>
        </w:r>
        <w:r w:rsidR="00BC4052">
          <w:rPr>
            <w:noProof/>
            <w:webHidden/>
          </w:rPr>
          <w:instrText xml:space="preserve"> PAGEREF _Toc63611560 \h </w:instrText>
        </w:r>
        <w:r w:rsidR="00BC4052">
          <w:rPr>
            <w:noProof/>
            <w:webHidden/>
          </w:rPr>
        </w:r>
        <w:r w:rsidR="00BC4052">
          <w:rPr>
            <w:noProof/>
            <w:webHidden/>
          </w:rPr>
          <w:fldChar w:fldCharType="separate"/>
        </w:r>
        <w:r w:rsidR="00BC4052">
          <w:rPr>
            <w:noProof/>
            <w:webHidden/>
          </w:rPr>
          <w:t>9</w:t>
        </w:r>
        <w:r w:rsidR="00BC4052">
          <w:rPr>
            <w:noProof/>
            <w:webHidden/>
          </w:rPr>
          <w:fldChar w:fldCharType="end"/>
        </w:r>
      </w:hyperlink>
    </w:p>
    <w:p w14:paraId="73EB3C13" w14:textId="77777777" w:rsidR="00BC4052" w:rsidRDefault="0092758E">
      <w:pPr>
        <w:pStyle w:val="TOC3"/>
        <w:rPr>
          <w:rFonts w:eastAsiaTheme="minorEastAsia"/>
          <w:noProof/>
          <w:sz w:val="22"/>
          <w:lang w:eastAsia="en-GB"/>
        </w:rPr>
      </w:pPr>
      <w:hyperlink w:anchor="_Toc63611561" w:history="1">
        <w:r w:rsidR="00BC4052" w:rsidRPr="00FA0A06">
          <w:rPr>
            <w:rStyle w:val="Hyperlink"/>
            <w:noProof/>
          </w:rPr>
          <w:t>4.1.2</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_Toc63611561 \h </w:instrText>
        </w:r>
        <w:r w:rsidR="00BC4052">
          <w:rPr>
            <w:noProof/>
            <w:webHidden/>
          </w:rPr>
        </w:r>
        <w:r w:rsidR="00BC4052">
          <w:rPr>
            <w:noProof/>
            <w:webHidden/>
          </w:rPr>
          <w:fldChar w:fldCharType="separate"/>
        </w:r>
        <w:r w:rsidR="00BC4052">
          <w:rPr>
            <w:noProof/>
            <w:webHidden/>
          </w:rPr>
          <w:t>9</w:t>
        </w:r>
        <w:r w:rsidR="00BC4052">
          <w:rPr>
            <w:noProof/>
            <w:webHidden/>
          </w:rPr>
          <w:fldChar w:fldCharType="end"/>
        </w:r>
      </w:hyperlink>
    </w:p>
    <w:p w14:paraId="226C8A35" w14:textId="77777777" w:rsidR="00BC4052" w:rsidRDefault="0092758E">
      <w:pPr>
        <w:pStyle w:val="TOC2"/>
        <w:rPr>
          <w:rFonts w:eastAsiaTheme="minorEastAsia"/>
          <w:noProof/>
          <w:sz w:val="22"/>
          <w:lang w:eastAsia="en-GB"/>
        </w:rPr>
      </w:pPr>
      <w:hyperlink w:anchor="_Toc63611562" w:history="1">
        <w:r w:rsidR="00BC4052" w:rsidRPr="00FA0A06">
          <w:rPr>
            <w:rStyle w:val="Hyperlink"/>
            <w:noProof/>
          </w:rPr>
          <w:t>4.2</w:t>
        </w:r>
        <w:r w:rsidR="00BC4052">
          <w:rPr>
            <w:rFonts w:eastAsiaTheme="minorEastAsia"/>
            <w:noProof/>
            <w:sz w:val="22"/>
            <w:lang w:eastAsia="en-GB"/>
          </w:rPr>
          <w:tab/>
        </w:r>
        <w:r w:rsidR="00BC4052" w:rsidRPr="00FA0A06">
          <w:rPr>
            <w:rStyle w:val="Hyperlink"/>
            <w:noProof/>
          </w:rPr>
          <w:t>Next Header</w:t>
        </w:r>
        <w:r w:rsidR="00BC4052">
          <w:rPr>
            <w:noProof/>
            <w:webHidden/>
          </w:rPr>
          <w:tab/>
        </w:r>
        <w:r w:rsidR="00BC4052">
          <w:rPr>
            <w:noProof/>
            <w:webHidden/>
          </w:rPr>
          <w:fldChar w:fldCharType="begin"/>
        </w:r>
        <w:r w:rsidR="00BC4052">
          <w:rPr>
            <w:noProof/>
            <w:webHidden/>
          </w:rPr>
          <w:instrText xml:space="preserve"> PAGEREF _Toc63611562 \h </w:instrText>
        </w:r>
        <w:r w:rsidR="00BC4052">
          <w:rPr>
            <w:noProof/>
            <w:webHidden/>
          </w:rPr>
        </w:r>
        <w:r w:rsidR="00BC4052">
          <w:rPr>
            <w:noProof/>
            <w:webHidden/>
          </w:rPr>
          <w:fldChar w:fldCharType="separate"/>
        </w:r>
        <w:r w:rsidR="00BC4052">
          <w:rPr>
            <w:noProof/>
            <w:webHidden/>
          </w:rPr>
          <w:t>9</w:t>
        </w:r>
        <w:r w:rsidR="00BC4052">
          <w:rPr>
            <w:noProof/>
            <w:webHidden/>
          </w:rPr>
          <w:fldChar w:fldCharType="end"/>
        </w:r>
      </w:hyperlink>
    </w:p>
    <w:p w14:paraId="38FEDCE9" w14:textId="77777777" w:rsidR="00BC4052" w:rsidRDefault="0092758E">
      <w:pPr>
        <w:pStyle w:val="TOC3"/>
        <w:rPr>
          <w:rFonts w:eastAsiaTheme="minorEastAsia"/>
          <w:noProof/>
          <w:sz w:val="22"/>
          <w:lang w:eastAsia="en-GB"/>
        </w:rPr>
      </w:pPr>
      <w:hyperlink w:anchor="_Toc63611563" w:history="1">
        <w:r w:rsidR="00BC4052" w:rsidRPr="00FA0A06">
          <w:rPr>
            <w:rStyle w:val="Hyperlink"/>
            <w:noProof/>
          </w:rPr>
          <w:t>4.2.1</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_Toc63611563 \h </w:instrText>
        </w:r>
        <w:r w:rsidR="00BC4052">
          <w:rPr>
            <w:noProof/>
            <w:webHidden/>
          </w:rPr>
        </w:r>
        <w:r w:rsidR="00BC4052">
          <w:rPr>
            <w:noProof/>
            <w:webHidden/>
          </w:rPr>
          <w:fldChar w:fldCharType="separate"/>
        </w:r>
        <w:r w:rsidR="00BC4052">
          <w:rPr>
            <w:noProof/>
            <w:webHidden/>
          </w:rPr>
          <w:t>9</w:t>
        </w:r>
        <w:r w:rsidR="00BC4052">
          <w:rPr>
            <w:noProof/>
            <w:webHidden/>
          </w:rPr>
          <w:fldChar w:fldCharType="end"/>
        </w:r>
      </w:hyperlink>
    </w:p>
    <w:p w14:paraId="246D9F54" w14:textId="77777777" w:rsidR="00BC4052" w:rsidRDefault="0092758E">
      <w:pPr>
        <w:pStyle w:val="TOC1"/>
        <w:rPr>
          <w:rFonts w:eastAsiaTheme="minorEastAsia"/>
          <w:b w:val="0"/>
          <w:bCs w:val="0"/>
          <w:sz w:val="22"/>
          <w:lang w:eastAsia="en-GB"/>
        </w:rPr>
      </w:pPr>
      <w:hyperlink w:anchor="_Toc63611564" w:history="1">
        <w:r w:rsidR="00BC4052" w:rsidRPr="00FA0A06">
          <w:rPr>
            <w:rStyle w:val="Hyperlink"/>
            <w:rFonts w:ascii="Cambria Math" w:hAnsi="Cambria Math"/>
          </w:rPr>
          <w:t>5</w:t>
        </w:r>
        <w:r w:rsidR="00BC4052">
          <w:rPr>
            <w:rFonts w:eastAsiaTheme="minorEastAsia"/>
            <w:b w:val="0"/>
            <w:bCs w:val="0"/>
            <w:sz w:val="22"/>
            <w:lang w:eastAsia="en-GB"/>
          </w:rPr>
          <w:tab/>
        </w:r>
        <w:r w:rsidR="00BC4052" w:rsidRPr="00FA0A06">
          <w:rPr>
            <w:rStyle w:val="Hyperlink"/>
          </w:rPr>
          <w:t>Chapter 3</w:t>
        </w:r>
        <w:r w:rsidR="00BC4052">
          <w:rPr>
            <w:webHidden/>
          </w:rPr>
          <w:tab/>
        </w:r>
        <w:r w:rsidR="00BC4052">
          <w:rPr>
            <w:webHidden/>
          </w:rPr>
          <w:fldChar w:fldCharType="begin"/>
        </w:r>
        <w:r w:rsidR="00BC4052">
          <w:rPr>
            <w:webHidden/>
          </w:rPr>
          <w:instrText xml:space="preserve"> PAGEREF _Toc63611564 \h </w:instrText>
        </w:r>
        <w:r w:rsidR="00BC4052">
          <w:rPr>
            <w:webHidden/>
          </w:rPr>
        </w:r>
        <w:r w:rsidR="00BC4052">
          <w:rPr>
            <w:webHidden/>
          </w:rPr>
          <w:fldChar w:fldCharType="separate"/>
        </w:r>
        <w:r w:rsidR="00BC4052">
          <w:rPr>
            <w:webHidden/>
          </w:rPr>
          <w:t>11</w:t>
        </w:r>
        <w:r w:rsidR="00BC4052">
          <w:rPr>
            <w:webHidden/>
          </w:rPr>
          <w:fldChar w:fldCharType="end"/>
        </w:r>
      </w:hyperlink>
    </w:p>
    <w:p w14:paraId="1C861456" w14:textId="77777777" w:rsidR="00BC4052" w:rsidRDefault="0092758E">
      <w:pPr>
        <w:pStyle w:val="TOC2"/>
        <w:rPr>
          <w:rFonts w:eastAsiaTheme="minorEastAsia"/>
          <w:noProof/>
          <w:sz w:val="22"/>
          <w:lang w:eastAsia="en-GB"/>
        </w:rPr>
      </w:pPr>
      <w:hyperlink w:anchor="_Toc63611565" w:history="1">
        <w:r w:rsidR="00BC4052" w:rsidRPr="00FA0A06">
          <w:rPr>
            <w:rStyle w:val="Hyperlink"/>
            <w:noProof/>
          </w:rPr>
          <w:t>5.1</w:t>
        </w:r>
        <w:r w:rsidR="00BC4052">
          <w:rPr>
            <w:rFonts w:eastAsiaTheme="minorEastAsia"/>
            <w:noProof/>
            <w:sz w:val="22"/>
            <w:lang w:eastAsia="en-GB"/>
          </w:rPr>
          <w:tab/>
        </w:r>
        <w:r w:rsidR="00BC4052" w:rsidRPr="00FA0A06">
          <w:rPr>
            <w:rStyle w:val="Hyperlink"/>
            <w:noProof/>
          </w:rPr>
          <w:t>Header</w:t>
        </w:r>
        <w:r w:rsidR="00BC4052">
          <w:rPr>
            <w:noProof/>
            <w:webHidden/>
          </w:rPr>
          <w:tab/>
        </w:r>
        <w:r w:rsidR="00BC4052">
          <w:rPr>
            <w:noProof/>
            <w:webHidden/>
          </w:rPr>
          <w:fldChar w:fldCharType="begin"/>
        </w:r>
        <w:r w:rsidR="00BC4052">
          <w:rPr>
            <w:noProof/>
            <w:webHidden/>
          </w:rPr>
          <w:instrText xml:space="preserve"> PAGEREF _Toc63611565 \h </w:instrText>
        </w:r>
        <w:r w:rsidR="00BC4052">
          <w:rPr>
            <w:noProof/>
            <w:webHidden/>
          </w:rPr>
        </w:r>
        <w:r w:rsidR="00BC4052">
          <w:rPr>
            <w:noProof/>
            <w:webHidden/>
          </w:rPr>
          <w:fldChar w:fldCharType="separate"/>
        </w:r>
        <w:r w:rsidR="00BC4052">
          <w:rPr>
            <w:noProof/>
            <w:webHidden/>
          </w:rPr>
          <w:t>11</w:t>
        </w:r>
        <w:r w:rsidR="00BC4052">
          <w:rPr>
            <w:noProof/>
            <w:webHidden/>
          </w:rPr>
          <w:fldChar w:fldCharType="end"/>
        </w:r>
      </w:hyperlink>
    </w:p>
    <w:p w14:paraId="5EC6F145" w14:textId="77777777" w:rsidR="00BC4052" w:rsidRDefault="0092758E">
      <w:pPr>
        <w:pStyle w:val="TOC3"/>
        <w:rPr>
          <w:rFonts w:eastAsiaTheme="minorEastAsia"/>
          <w:noProof/>
          <w:sz w:val="22"/>
          <w:lang w:eastAsia="en-GB"/>
        </w:rPr>
      </w:pPr>
      <w:hyperlink w:anchor="_Toc63611566" w:history="1">
        <w:r w:rsidR="00BC4052" w:rsidRPr="00FA0A06">
          <w:rPr>
            <w:rStyle w:val="Hyperlink"/>
            <w:noProof/>
          </w:rPr>
          <w:t>5.1.1</w:t>
        </w:r>
        <w:r w:rsidR="00BC4052">
          <w:rPr>
            <w:rFonts w:eastAsiaTheme="minorEastAsia"/>
            <w:noProof/>
            <w:sz w:val="22"/>
            <w:lang w:eastAsia="en-GB"/>
          </w:rPr>
          <w:tab/>
        </w:r>
        <w:r w:rsidR="00BC4052" w:rsidRPr="00FA0A06">
          <w:rPr>
            <w:rStyle w:val="Hyperlink"/>
            <w:noProof/>
          </w:rPr>
          <w:t>Subheader</w:t>
        </w:r>
        <w:r w:rsidR="00BC4052">
          <w:rPr>
            <w:noProof/>
            <w:webHidden/>
          </w:rPr>
          <w:tab/>
        </w:r>
        <w:r w:rsidR="00BC4052">
          <w:rPr>
            <w:noProof/>
            <w:webHidden/>
          </w:rPr>
          <w:fldChar w:fldCharType="begin"/>
        </w:r>
        <w:r w:rsidR="00BC4052">
          <w:rPr>
            <w:noProof/>
            <w:webHidden/>
          </w:rPr>
          <w:instrText xml:space="preserve"> PAGEREF _Toc63611566 \h </w:instrText>
        </w:r>
        <w:r w:rsidR="00BC4052">
          <w:rPr>
            <w:noProof/>
            <w:webHidden/>
          </w:rPr>
        </w:r>
        <w:r w:rsidR="00BC4052">
          <w:rPr>
            <w:noProof/>
            <w:webHidden/>
          </w:rPr>
          <w:fldChar w:fldCharType="separate"/>
        </w:r>
        <w:r w:rsidR="00BC4052">
          <w:rPr>
            <w:noProof/>
            <w:webHidden/>
          </w:rPr>
          <w:t>11</w:t>
        </w:r>
        <w:r w:rsidR="00BC4052">
          <w:rPr>
            <w:noProof/>
            <w:webHidden/>
          </w:rPr>
          <w:fldChar w:fldCharType="end"/>
        </w:r>
      </w:hyperlink>
    </w:p>
    <w:p w14:paraId="1122CF97" w14:textId="77777777" w:rsidR="00BC4052" w:rsidRDefault="0092758E">
      <w:pPr>
        <w:pStyle w:val="TOC4"/>
        <w:rPr>
          <w:rFonts w:eastAsiaTheme="minorEastAsia"/>
          <w:noProof/>
          <w:sz w:val="22"/>
          <w:lang w:eastAsia="en-GB"/>
        </w:rPr>
      </w:pPr>
      <w:hyperlink w:anchor="_Toc63611567" w:history="1">
        <w:r w:rsidR="00BC4052" w:rsidRPr="00FA0A06">
          <w:rPr>
            <w:rStyle w:val="Hyperlink"/>
            <w:noProof/>
          </w:rPr>
          <w:t>5.1.1.1</w:t>
        </w:r>
        <w:r w:rsidR="00BC4052">
          <w:rPr>
            <w:rFonts w:eastAsiaTheme="minorEastAsia"/>
            <w:noProof/>
            <w:sz w:val="22"/>
            <w:lang w:eastAsia="en-GB"/>
          </w:rPr>
          <w:tab/>
        </w:r>
        <w:r w:rsidR="00BC4052" w:rsidRPr="00FA0A06">
          <w:rPr>
            <w:rStyle w:val="Hyperlink"/>
            <w:noProof/>
          </w:rPr>
          <w:t>Sub-subheader</w:t>
        </w:r>
        <w:r w:rsidR="00BC4052">
          <w:rPr>
            <w:noProof/>
            <w:webHidden/>
          </w:rPr>
          <w:tab/>
        </w:r>
        <w:r w:rsidR="00BC4052">
          <w:rPr>
            <w:noProof/>
            <w:webHidden/>
          </w:rPr>
          <w:fldChar w:fldCharType="begin"/>
        </w:r>
        <w:r w:rsidR="00BC4052">
          <w:rPr>
            <w:noProof/>
            <w:webHidden/>
          </w:rPr>
          <w:instrText xml:space="preserve"> PAGEREF _Toc63611567 \h </w:instrText>
        </w:r>
        <w:r w:rsidR="00BC4052">
          <w:rPr>
            <w:noProof/>
            <w:webHidden/>
          </w:rPr>
        </w:r>
        <w:r w:rsidR="00BC4052">
          <w:rPr>
            <w:noProof/>
            <w:webHidden/>
          </w:rPr>
          <w:fldChar w:fldCharType="separate"/>
        </w:r>
        <w:r w:rsidR="00BC4052">
          <w:rPr>
            <w:noProof/>
            <w:webHidden/>
          </w:rPr>
          <w:t>11</w:t>
        </w:r>
        <w:r w:rsidR="00BC4052">
          <w:rPr>
            <w:noProof/>
            <w:webHidden/>
          </w:rPr>
          <w:fldChar w:fldCharType="end"/>
        </w:r>
      </w:hyperlink>
    </w:p>
    <w:p w14:paraId="7F82A06E" w14:textId="77777777" w:rsidR="00BC4052" w:rsidRDefault="0092758E">
      <w:pPr>
        <w:pStyle w:val="TOC3"/>
        <w:rPr>
          <w:rFonts w:eastAsiaTheme="minorEastAsia"/>
          <w:noProof/>
          <w:sz w:val="22"/>
          <w:lang w:eastAsia="en-GB"/>
        </w:rPr>
      </w:pPr>
      <w:hyperlink w:anchor="_Toc63611568" w:history="1">
        <w:r w:rsidR="00BC4052" w:rsidRPr="00FA0A06">
          <w:rPr>
            <w:rStyle w:val="Hyperlink"/>
            <w:noProof/>
          </w:rPr>
          <w:t>5.1.2</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_Toc63611568 \h </w:instrText>
        </w:r>
        <w:r w:rsidR="00BC4052">
          <w:rPr>
            <w:noProof/>
            <w:webHidden/>
          </w:rPr>
        </w:r>
        <w:r w:rsidR="00BC4052">
          <w:rPr>
            <w:noProof/>
            <w:webHidden/>
          </w:rPr>
          <w:fldChar w:fldCharType="separate"/>
        </w:r>
        <w:r w:rsidR="00BC4052">
          <w:rPr>
            <w:noProof/>
            <w:webHidden/>
          </w:rPr>
          <w:t>11</w:t>
        </w:r>
        <w:r w:rsidR="00BC4052">
          <w:rPr>
            <w:noProof/>
            <w:webHidden/>
          </w:rPr>
          <w:fldChar w:fldCharType="end"/>
        </w:r>
      </w:hyperlink>
    </w:p>
    <w:p w14:paraId="51518E3A" w14:textId="77777777" w:rsidR="00BC4052" w:rsidRDefault="0092758E">
      <w:pPr>
        <w:pStyle w:val="TOC2"/>
        <w:rPr>
          <w:rFonts w:eastAsiaTheme="minorEastAsia"/>
          <w:noProof/>
          <w:sz w:val="22"/>
          <w:lang w:eastAsia="en-GB"/>
        </w:rPr>
      </w:pPr>
      <w:hyperlink w:anchor="_Toc63611569" w:history="1">
        <w:r w:rsidR="00BC4052" w:rsidRPr="00FA0A06">
          <w:rPr>
            <w:rStyle w:val="Hyperlink"/>
            <w:noProof/>
          </w:rPr>
          <w:t>5.2</w:t>
        </w:r>
        <w:r w:rsidR="00BC4052">
          <w:rPr>
            <w:rFonts w:eastAsiaTheme="minorEastAsia"/>
            <w:noProof/>
            <w:sz w:val="22"/>
            <w:lang w:eastAsia="en-GB"/>
          </w:rPr>
          <w:tab/>
        </w:r>
        <w:r w:rsidR="00BC4052" w:rsidRPr="00FA0A06">
          <w:rPr>
            <w:rStyle w:val="Hyperlink"/>
            <w:noProof/>
          </w:rPr>
          <w:t>Next Header</w:t>
        </w:r>
        <w:r w:rsidR="00BC4052">
          <w:rPr>
            <w:noProof/>
            <w:webHidden/>
          </w:rPr>
          <w:tab/>
        </w:r>
        <w:r w:rsidR="00BC4052">
          <w:rPr>
            <w:noProof/>
            <w:webHidden/>
          </w:rPr>
          <w:fldChar w:fldCharType="begin"/>
        </w:r>
        <w:r w:rsidR="00BC4052">
          <w:rPr>
            <w:noProof/>
            <w:webHidden/>
          </w:rPr>
          <w:instrText xml:space="preserve"> PAGEREF _Toc63611569 \h </w:instrText>
        </w:r>
        <w:r w:rsidR="00BC4052">
          <w:rPr>
            <w:noProof/>
            <w:webHidden/>
          </w:rPr>
        </w:r>
        <w:r w:rsidR="00BC4052">
          <w:rPr>
            <w:noProof/>
            <w:webHidden/>
          </w:rPr>
          <w:fldChar w:fldCharType="separate"/>
        </w:r>
        <w:r w:rsidR="00BC4052">
          <w:rPr>
            <w:noProof/>
            <w:webHidden/>
          </w:rPr>
          <w:t>11</w:t>
        </w:r>
        <w:r w:rsidR="00BC4052">
          <w:rPr>
            <w:noProof/>
            <w:webHidden/>
          </w:rPr>
          <w:fldChar w:fldCharType="end"/>
        </w:r>
      </w:hyperlink>
    </w:p>
    <w:p w14:paraId="40CA210F" w14:textId="77777777" w:rsidR="00BC4052" w:rsidRDefault="0092758E">
      <w:pPr>
        <w:pStyle w:val="TOC3"/>
        <w:rPr>
          <w:rFonts w:eastAsiaTheme="minorEastAsia"/>
          <w:noProof/>
          <w:sz w:val="22"/>
          <w:lang w:eastAsia="en-GB"/>
        </w:rPr>
      </w:pPr>
      <w:hyperlink w:anchor="_Toc63611570" w:history="1">
        <w:r w:rsidR="00BC4052" w:rsidRPr="00FA0A06">
          <w:rPr>
            <w:rStyle w:val="Hyperlink"/>
            <w:noProof/>
          </w:rPr>
          <w:t>5.2.1</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_Toc63611570 \h </w:instrText>
        </w:r>
        <w:r w:rsidR="00BC4052">
          <w:rPr>
            <w:noProof/>
            <w:webHidden/>
          </w:rPr>
        </w:r>
        <w:r w:rsidR="00BC4052">
          <w:rPr>
            <w:noProof/>
            <w:webHidden/>
          </w:rPr>
          <w:fldChar w:fldCharType="separate"/>
        </w:r>
        <w:r w:rsidR="00BC4052">
          <w:rPr>
            <w:noProof/>
            <w:webHidden/>
          </w:rPr>
          <w:t>11</w:t>
        </w:r>
        <w:r w:rsidR="00BC4052">
          <w:rPr>
            <w:noProof/>
            <w:webHidden/>
          </w:rPr>
          <w:fldChar w:fldCharType="end"/>
        </w:r>
      </w:hyperlink>
    </w:p>
    <w:p w14:paraId="25631C0F" w14:textId="77777777" w:rsidR="00BC4052" w:rsidRDefault="0092758E">
      <w:pPr>
        <w:pStyle w:val="TOC1"/>
        <w:rPr>
          <w:rFonts w:eastAsiaTheme="minorEastAsia"/>
          <w:b w:val="0"/>
          <w:bCs w:val="0"/>
          <w:sz w:val="22"/>
          <w:lang w:eastAsia="en-GB"/>
        </w:rPr>
      </w:pPr>
      <w:hyperlink w:anchor="_Toc63611571" w:history="1">
        <w:r w:rsidR="00BC4052" w:rsidRPr="00FA0A06">
          <w:rPr>
            <w:rStyle w:val="Hyperlink"/>
            <w:rFonts w:ascii="Cambria Math" w:hAnsi="Cambria Math"/>
          </w:rPr>
          <w:t>6</w:t>
        </w:r>
        <w:r w:rsidR="00BC4052">
          <w:rPr>
            <w:rFonts w:eastAsiaTheme="minorEastAsia"/>
            <w:b w:val="0"/>
            <w:bCs w:val="0"/>
            <w:sz w:val="22"/>
            <w:lang w:eastAsia="en-GB"/>
          </w:rPr>
          <w:tab/>
        </w:r>
        <w:r w:rsidR="00BC4052" w:rsidRPr="00FA0A06">
          <w:rPr>
            <w:rStyle w:val="Hyperlink"/>
          </w:rPr>
          <w:t>Chapter 4</w:t>
        </w:r>
        <w:r w:rsidR="00BC4052">
          <w:rPr>
            <w:webHidden/>
          </w:rPr>
          <w:tab/>
        </w:r>
        <w:r w:rsidR="00BC4052">
          <w:rPr>
            <w:webHidden/>
          </w:rPr>
          <w:fldChar w:fldCharType="begin"/>
        </w:r>
        <w:r w:rsidR="00BC4052">
          <w:rPr>
            <w:webHidden/>
          </w:rPr>
          <w:instrText xml:space="preserve"> PAGEREF _Toc63611571 \h </w:instrText>
        </w:r>
        <w:r w:rsidR="00BC4052">
          <w:rPr>
            <w:webHidden/>
          </w:rPr>
        </w:r>
        <w:r w:rsidR="00BC4052">
          <w:rPr>
            <w:webHidden/>
          </w:rPr>
          <w:fldChar w:fldCharType="separate"/>
        </w:r>
        <w:r w:rsidR="00BC4052">
          <w:rPr>
            <w:webHidden/>
          </w:rPr>
          <w:t>13</w:t>
        </w:r>
        <w:r w:rsidR="00BC4052">
          <w:rPr>
            <w:webHidden/>
          </w:rPr>
          <w:fldChar w:fldCharType="end"/>
        </w:r>
      </w:hyperlink>
    </w:p>
    <w:p w14:paraId="66383C98" w14:textId="77777777" w:rsidR="00BC4052" w:rsidRDefault="0092758E">
      <w:pPr>
        <w:pStyle w:val="TOC2"/>
        <w:rPr>
          <w:rFonts w:eastAsiaTheme="minorEastAsia"/>
          <w:noProof/>
          <w:sz w:val="22"/>
          <w:lang w:eastAsia="en-GB"/>
        </w:rPr>
      </w:pPr>
      <w:hyperlink w:anchor="_Toc63611572" w:history="1">
        <w:r w:rsidR="00BC4052" w:rsidRPr="00FA0A06">
          <w:rPr>
            <w:rStyle w:val="Hyperlink"/>
            <w:noProof/>
          </w:rPr>
          <w:t>6.1</w:t>
        </w:r>
        <w:r w:rsidR="00BC4052">
          <w:rPr>
            <w:rFonts w:eastAsiaTheme="minorEastAsia"/>
            <w:noProof/>
            <w:sz w:val="22"/>
            <w:lang w:eastAsia="en-GB"/>
          </w:rPr>
          <w:tab/>
        </w:r>
        <w:r w:rsidR="00BC4052" w:rsidRPr="00FA0A06">
          <w:rPr>
            <w:rStyle w:val="Hyperlink"/>
            <w:noProof/>
          </w:rPr>
          <w:t>Header</w:t>
        </w:r>
        <w:r w:rsidR="00BC4052">
          <w:rPr>
            <w:noProof/>
            <w:webHidden/>
          </w:rPr>
          <w:tab/>
        </w:r>
        <w:r w:rsidR="00BC4052">
          <w:rPr>
            <w:noProof/>
            <w:webHidden/>
          </w:rPr>
          <w:fldChar w:fldCharType="begin"/>
        </w:r>
        <w:r w:rsidR="00BC4052">
          <w:rPr>
            <w:noProof/>
            <w:webHidden/>
          </w:rPr>
          <w:instrText xml:space="preserve"> PAGEREF _Toc63611572 \h </w:instrText>
        </w:r>
        <w:r w:rsidR="00BC4052">
          <w:rPr>
            <w:noProof/>
            <w:webHidden/>
          </w:rPr>
        </w:r>
        <w:r w:rsidR="00BC4052">
          <w:rPr>
            <w:noProof/>
            <w:webHidden/>
          </w:rPr>
          <w:fldChar w:fldCharType="separate"/>
        </w:r>
        <w:r w:rsidR="00BC4052">
          <w:rPr>
            <w:noProof/>
            <w:webHidden/>
          </w:rPr>
          <w:t>13</w:t>
        </w:r>
        <w:r w:rsidR="00BC4052">
          <w:rPr>
            <w:noProof/>
            <w:webHidden/>
          </w:rPr>
          <w:fldChar w:fldCharType="end"/>
        </w:r>
      </w:hyperlink>
    </w:p>
    <w:p w14:paraId="1679888F" w14:textId="77777777" w:rsidR="00BC4052" w:rsidRDefault="0092758E">
      <w:pPr>
        <w:pStyle w:val="TOC3"/>
        <w:rPr>
          <w:rFonts w:eastAsiaTheme="minorEastAsia"/>
          <w:noProof/>
          <w:sz w:val="22"/>
          <w:lang w:eastAsia="en-GB"/>
        </w:rPr>
      </w:pPr>
      <w:hyperlink w:anchor="_Toc63611573" w:history="1">
        <w:r w:rsidR="00BC4052" w:rsidRPr="00FA0A06">
          <w:rPr>
            <w:rStyle w:val="Hyperlink"/>
            <w:noProof/>
          </w:rPr>
          <w:t>6.1.1</w:t>
        </w:r>
        <w:r w:rsidR="00BC4052">
          <w:rPr>
            <w:rFonts w:eastAsiaTheme="minorEastAsia"/>
            <w:noProof/>
            <w:sz w:val="22"/>
            <w:lang w:eastAsia="en-GB"/>
          </w:rPr>
          <w:tab/>
        </w:r>
        <w:r w:rsidR="00BC4052" w:rsidRPr="00FA0A06">
          <w:rPr>
            <w:rStyle w:val="Hyperlink"/>
            <w:noProof/>
          </w:rPr>
          <w:t>Subheader</w:t>
        </w:r>
        <w:r w:rsidR="00BC4052">
          <w:rPr>
            <w:noProof/>
            <w:webHidden/>
          </w:rPr>
          <w:tab/>
        </w:r>
        <w:r w:rsidR="00BC4052">
          <w:rPr>
            <w:noProof/>
            <w:webHidden/>
          </w:rPr>
          <w:fldChar w:fldCharType="begin"/>
        </w:r>
        <w:r w:rsidR="00BC4052">
          <w:rPr>
            <w:noProof/>
            <w:webHidden/>
          </w:rPr>
          <w:instrText xml:space="preserve"> PAGEREF _Toc63611573 \h </w:instrText>
        </w:r>
        <w:r w:rsidR="00BC4052">
          <w:rPr>
            <w:noProof/>
            <w:webHidden/>
          </w:rPr>
        </w:r>
        <w:r w:rsidR="00BC4052">
          <w:rPr>
            <w:noProof/>
            <w:webHidden/>
          </w:rPr>
          <w:fldChar w:fldCharType="separate"/>
        </w:r>
        <w:r w:rsidR="00BC4052">
          <w:rPr>
            <w:noProof/>
            <w:webHidden/>
          </w:rPr>
          <w:t>13</w:t>
        </w:r>
        <w:r w:rsidR="00BC4052">
          <w:rPr>
            <w:noProof/>
            <w:webHidden/>
          </w:rPr>
          <w:fldChar w:fldCharType="end"/>
        </w:r>
      </w:hyperlink>
    </w:p>
    <w:p w14:paraId="4F789AA8" w14:textId="77777777" w:rsidR="00BC4052" w:rsidRDefault="0092758E">
      <w:pPr>
        <w:pStyle w:val="TOC4"/>
        <w:rPr>
          <w:rFonts w:eastAsiaTheme="minorEastAsia"/>
          <w:noProof/>
          <w:sz w:val="22"/>
          <w:lang w:eastAsia="en-GB"/>
        </w:rPr>
      </w:pPr>
      <w:hyperlink w:anchor="_Toc63611574" w:history="1">
        <w:r w:rsidR="00BC4052" w:rsidRPr="00FA0A06">
          <w:rPr>
            <w:rStyle w:val="Hyperlink"/>
            <w:noProof/>
          </w:rPr>
          <w:t>6.1.1.1</w:t>
        </w:r>
        <w:r w:rsidR="00BC4052">
          <w:rPr>
            <w:rFonts w:eastAsiaTheme="minorEastAsia"/>
            <w:noProof/>
            <w:sz w:val="22"/>
            <w:lang w:eastAsia="en-GB"/>
          </w:rPr>
          <w:tab/>
        </w:r>
        <w:r w:rsidR="00BC4052" w:rsidRPr="00FA0A06">
          <w:rPr>
            <w:rStyle w:val="Hyperlink"/>
            <w:noProof/>
          </w:rPr>
          <w:t>Sub-subheader</w:t>
        </w:r>
        <w:r w:rsidR="00BC4052">
          <w:rPr>
            <w:noProof/>
            <w:webHidden/>
          </w:rPr>
          <w:tab/>
        </w:r>
        <w:r w:rsidR="00BC4052">
          <w:rPr>
            <w:noProof/>
            <w:webHidden/>
          </w:rPr>
          <w:fldChar w:fldCharType="begin"/>
        </w:r>
        <w:r w:rsidR="00BC4052">
          <w:rPr>
            <w:noProof/>
            <w:webHidden/>
          </w:rPr>
          <w:instrText xml:space="preserve"> PAGEREF _Toc63611574 \h </w:instrText>
        </w:r>
        <w:r w:rsidR="00BC4052">
          <w:rPr>
            <w:noProof/>
            <w:webHidden/>
          </w:rPr>
        </w:r>
        <w:r w:rsidR="00BC4052">
          <w:rPr>
            <w:noProof/>
            <w:webHidden/>
          </w:rPr>
          <w:fldChar w:fldCharType="separate"/>
        </w:r>
        <w:r w:rsidR="00BC4052">
          <w:rPr>
            <w:noProof/>
            <w:webHidden/>
          </w:rPr>
          <w:t>13</w:t>
        </w:r>
        <w:r w:rsidR="00BC4052">
          <w:rPr>
            <w:noProof/>
            <w:webHidden/>
          </w:rPr>
          <w:fldChar w:fldCharType="end"/>
        </w:r>
      </w:hyperlink>
    </w:p>
    <w:p w14:paraId="60D20E86" w14:textId="77777777" w:rsidR="00BC4052" w:rsidRDefault="0092758E">
      <w:pPr>
        <w:pStyle w:val="TOC3"/>
        <w:rPr>
          <w:rFonts w:eastAsiaTheme="minorEastAsia"/>
          <w:noProof/>
          <w:sz w:val="22"/>
          <w:lang w:eastAsia="en-GB"/>
        </w:rPr>
      </w:pPr>
      <w:hyperlink w:anchor="_Toc63611575" w:history="1">
        <w:r w:rsidR="00BC4052" w:rsidRPr="00FA0A06">
          <w:rPr>
            <w:rStyle w:val="Hyperlink"/>
            <w:noProof/>
          </w:rPr>
          <w:t>6.1.2</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_Toc63611575 \h </w:instrText>
        </w:r>
        <w:r w:rsidR="00BC4052">
          <w:rPr>
            <w:noProof/>
            <w:webHidden/>
          </w:rPr>
        </w:r>
        <w:r w:rsidR="00BC4052">
          <w:rPr>
            <w:noProof/>
            <w:webHidden/>
          </w:rPr>
          <w:fldChar w:fldCharType="separate"/>
        </w:r>
        <w:r w:rsidR="00BC4052">
          <w:rPr>
            <w:noProof/>
            <w:webHidden/>
          </w:rPr>
          <w:t>13</w:t>
        </w:r>
        <w:r w:rsidR="00BC4052">
          <w:rPr>
            <w:noProof/>
            <w:webHidden/>
          </w:rPr>
          <w:fldChar w:fldCharType="end"/>
        </w:r>
      </w:hyperlink>
    </w:p>
    <w:p w14:paraId="75840F4E" w14:textId="77777777" w:rsidR="00BC4052" w:rsidRDefault="0092758E">
      <w:pPr>
        <w:pStyle w:val="TOC2"/>
        <w:rPr>
          <w:rFonts w:eastAsiaTheme="minorEastAsia"/>
          <w:noProof/>
          <w:sz w:val="22"/>
          <w:lang w:eastAsia="en-GB"/>
        </w:rPr>
      </w:pPr>
      <w:hyperlink w:anchor="_Toc63611576" w:history="1">
        <w:r w:rsidR="00BC4052" w:rsidRPr="00FA0A06">
          <w:rPr>
            <w:rStyle w:val="Hyperlink"/>
            <w:noProof/>
          </w:rPr>
          <w:t>6.2</w:t>
        </w:r>
        <w:r w:rsidR="00BC4052">
          <w:rPr>
            <w:rFonts w:eastAsiaTheme="minorEastAsia"/>
            <w:noProof/>
            <w:sz w:val="22"/>
            <w:lang w:eastAsia="en-GB"/>
          </w:rPr>
          <w:tab/>
        </w:r>
        <w:r w:rsidR="00BC4052" w:rsidRPr="00FA0A06">
          <w:rPr>
            <w:rStyle w:val="Hyperlink"/>
            <w:noProof/>
          </w:rPr>
          <w:t>Next Header</w:t>
        </w:r>
        <w:r w:rsidR="00BC4052">
          <w:rPr>
            <w:noProof/>
            <w:webHidden/>
          </w:rPr>
          <w:tab/>
        </w:r>
        <w:r w:rsidR="00BC4052">
          <w:rPr>
            <w:noProof/>
            <w:webHidden/>
          </w:rPr>
          <w:fldChar w:fldCharType="begin"/>
        </w:r>
        <w:r w:rsidR="00BC4052">
          <w:rPr>
            <w:noProof/>
            <w:webHidden/>
          </w:rPr>
          <w:instrText xml:space="preserve"> PAGEREF _Toc63611576 \h </w:instrText>
        </w:r>
        <w:r w:rsidR="00BC4052">
          <w:rPr>
            <w:noProof/>
            <w:webHidden/>
          </w:rPr>
        </w:r>
        <w:r w:rsidR="00BC4052">
          <w:rPr>
            <w:noProof/>
            <w:webHidden/>
          </w:rPr>
          <w:fldChar w:fldCharType="separate"/>
        </w:r>
        <w:r w:rsidR="00BC4052">
          <w:rPr>
            <w:noProof/>
            <w:webHidden/>
          </w:rPr>
          <w:t>13</w:t>
        </w:r>
        <w:r w:rsidR="00BC4052">
          <w:rPr>
            <w:noProof/>
            <w:webHidden/>
          </w:rPr>
          <w:fldChar w:fldCharType="end"/>
        </w:r>
      </w:hyperlink>
    </w:p>
    <w:p w14:paraId="664C215D" w14:textId="77777777" w:rsidR="00BC4052" w:rsidRDefault="0092758E">
      <w:pPr>
        <w:pStyle w:val="TOC3"/>
        <w:rPr>
          <w:rFonts w:eastAsiaTheme="minorEastAsia"/>
          <w:noProof/>
          <w:sz w:val="22"/>
          <w:lang w:eastAsia="en-GB"/>
        </w:rPr>
      </w:pPr>
      <w:hyperlink w:anchor="_Toc63611577" w:history="1">
        <w:r w:rsidR="00BC4052" w:rsidRPr="00FA0A06">
          <w:rPr>
            <w:rStyle w:val="Hyperlink"/>
            <w:noProof/>
          </w:rPr>
          <w:t>6.2.1</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_Toc63611577 \h </w:instrText>
        </w:r>
        <w:r w:rsidR="00BC4052">
          <w:rPr>
            <w:noProof/>
            <w:webHidden/>
          </w:rPr>
        </w:r>
        <w:r w:rsidR="00BC4052">
          <w:rPr>
            <w:noProof/>
            <w:webHidden/>
          </w:rPr>
          <w:fldChar w:fldCharType="separate"/>
        </w:r>
        <w:r w:rsidR="00BC4052">
          <w:rPr>
            <w:noProof/>
            <w:webHidden/>
          </w:rPr>
          <w:t>13</w:t>
        </w:r>
        <w:r w:rsidR="00BC4052">
          <w:rPr>
            <w:noProof/>
            <w:webHidden/>
          </w:rPr>
          <w:fldChar w:fldCharType="end"/>
        </w:r>
      </w:hyperlink>
    </w:p>
    <w:p w14:paraId="11A8DAB5" w14:textId="77777777" w:rsidR="00BC4052" w:rsidRDefault="0092758E">
      <w:pPr>
        <w:pStyle w:val="TOC1"/>
        <w:rPr>
          <w:rFonts w:eastAsiaTheme="minorEastAsia"/>
          <w:b w:val="0"/>
          <w:bCs w:val="0"/>
          <w:sz w:val="22"/>
          <w:lang w:eastAsia="en-GB"/>
        </w:rPr>
      </w:pPr>
      <w:hyperlink w:anchor="_Toc63611578" w:history="1">
        <w:r w:rsidR="00BC4052" w:rsidRPr="00FA0A06">
          <w:rPr>
            <w:rStyle w:val="Hyperlink"/>
            <w:rFonts w:ascii="Cambria Math" w:hAnsi="Cambria Math"/>
          </w:rPr>
          <w:t>7</w:t>
        </w:r>
        <w:r w:rsidR="00BC4052">
          <w:rPr>
            <w:rFonts w:eastAsiaTheme="minorEastAsia"/>
            <w:b w:val="0"/>
            <w:bCs w:val="0"/>
            <w:sz w:val="22"/>
            <w:lang w:eastAsia="en-GB"/>
          </w:rPr>
          <w:tab/>
        </w:r>
        <w:r w:rsidR="00BC4052" w:rsidRPr="00FA0A06">
          <w:rPr>
            <w:rStyle w:val="Hyperlink"/>
          </w:rPr>
          <w:t>Discussion</w:t>
        </w:r>
        <w:r w:rsidR="00BC4052">
          <w:rPr>
            <w:webHidden/>
          </w:rPr>
          <w:tab/>
        </w:r>
        <w:r w:rsidR="00BC4052">
          <w:rPr>
            <w:webHidden/>
          </w:rPr>
          <w:fldChar w:fldCharType="begin"/>
        </w:r>
        <w:r w:rsidR="00BC4052">
          <w:rPr>
            <w:webHidden/>
          </w:rPr>
          <w:instrText xml:space="preserve"> PAGEREF _Toc63611578 \h </w:instrText>
        </w:r>
        <w:r w:rsidR="00BC4052">
          <w:rPr>
            <w:webHidden/>
          </w:rPr>
        </w:r>
        <w:r w:rsidR="00BC4052">
          <w:rPr>
            <w:webHidden/>
          </w:rPr>
          <w:fldChar w:fldCharType="separate"/>
        </w:r>
        <w:r w:rsidR="00BC4052">
          <w:rPr>
            <w:webHidden/>
          </w:rPr>
          <w:t>15</w:t>
        </w:r>
        <w:r w:rsidR="00BC4052">
          <w:rPr>
            <w:webHidden/>
          </w:rPr>
          <w:fldChar w:fldCharType="end"/>
        </w:r>
      </w:hyperlink>
    </w:p>
    <w:p w14:paraId="15DB1724" w14:textId="77777777" w:rsidR="00BC4052" w:rsidRDefault="0092758E">
      <w:pPr>
        <w:pStyle w:val="TOC2"/>
        <w:rPr>
          <w:rFonts w:eastAsiaTheme="minorEastAsia"/>
          <w:noProof/>
          <w:sz w:val="22"/>
          <w:lang w:eastAsia="en-GB"/>
        </w:rPr>
      </w:pPr>
      <w:hyperlink w:anchor="_Toc63611579" w:history="1">
        <w:r w:rsidR="00BC4052" w:rsidRPr="00FA0A06">
          <w:rPr>
            <w:rStyle w:val="Hyperlink"/>
            <w:noProof/>
          </w:rPr>
          <w:t>7.1</w:t>
        </w:r>
        <w:r w:rsidR="00BC4052">
          <w:rPr>
            <w:rFonts w:eastAsiaTheme="minorEastAsia"/>
            <w:noProof/>
            <w:sz w:val="22"/>
            <w:lang w:eastAsia="en-GB"/>
          </w:rPr>
          <w:tab/>
        </w:r>
        <w:r w:rsidR="00BC4052" w:rsidRPr="00FA0A06">
          <w:rPr>
            <w:rStyle w:val="Hyperlink"/>
            <w:noProof/>
          </w:rPr>
          <w:t>Header</w:t>
        </w:r>
        <w:r w:rsidR="00BC4052">
          <w:rPr>
            <w:noProof/>
            <w:webHidden/>
          </w:rPr>
          <w:tab/>
        </w:r>
        <w:r w:rsidR="00BC4052">
          <w:rPr>
            <w:noProof/>
            <w:webHidden/>
          </w:rPr>
          <w:fldChar w:fldCharType="begin"/>
        </w:r>
        <w:r w:rsidR="00BC4052">
          <w:rPr>
            <w:noProof/>
            <w:webHidden/>
          </w:rPr>
          <w:instrText xml:space="preserve"> PAGEREF _Toc63611579 \h </w:instrText>
        </w:r>
        <w:r w:rsidR="00BC4052">
          <w:rPr>
            <w:noProof/>
            <w:webHidden/>
          </w:rPr>
        </w:r>
        <w:r w:rsidR="00BC4052">
          <w:rPr>
            <w:noProof/>
            <w:webHidden/>
          </w:rPr>
          <w:fldChar w:fldCharType="separate"/>
        </w:r>
        <w:r w:rsidR="00BC4052">
          <w:rPr>
            <w:noProof/>
            <w:webHidden/>
          </w:rPr>
          <w:t>15</w:t>
        </w:r>
        <w:r w:rsidR="00BC4052">
          <w:rPr>
            <w:noProof/>
            <w:webHidden/>
          </w:rPr>
          <w:fldChar w:fldCharType="end"/>
        </w:r>
      </w:hyperlink>
    </w:p>
    <w:p w14:paraId="11137B33" w14:textId="77777777" w:rsidR="00BC4052" w:rsidRDefault="0092758E">
      <w:pPr>
        <w:pStyle w:val="TOC3"/>
        <w:rPr>
          <w:rFonts w:eastAsiaTheme="minorEastAsia"/>
          <w:noProof/>
          <w:sz w:val="22"/>
          <w:lang w:eastAsia="en-GB"/>
        </w:rPr>
      </w:pPr>
      <w:hyperlink w:anchor="_Toc63611580" w:history="1">
        <w:r w:rsidR="00BC4052" w:rsidRPr="00FA0A06">
          <w:rPr>
            <w:rStyle w:val="Hyperlink"/>
            <w:noProof/>
          </w:rPr>
          <w:t>7.1.1</w:t>
        </w:r>
        <w:r w:rsidR="00BC4052">
          <w:rPr>
            <w:rFonts w:eastAsiaTheme="minorEastAsia"/>
            <w:noProof/>
            <w:sz w:val="22"/>
            <w:lang w:eastAsia="en-GB"/>
          </w:rPr>
          <w:tab/>
        </w:r>
        <w:r w:rsidR="00BC4052" w:rsidRPr="00FA0A06">
          <w:rPr>
            <w:rStyle w:val="Hyperlink"/>
            <w:noProof/>
          </w:rPr>
          <w:t>Subheader</w:t>
        </w:r>
        <w:r w:rsidR="00BC4052">
          <w:rPr>
            <w:noProof/>
            <w:webHidden/>
          </w:rPr>
          <w:tab/>
        </w:r>
        <w:r w:rsidR="00BC4052">
          <w:rPr>
            <w:noProof/>
            <w:webHidden/>
          </w:rPr>
          <w:fldChar w:fldCharType="begin"/>
        </w:r>
        <w:r w:rsidR="00BC4052">
          <w:rPr>
            <w:noProof/>
            <w:webHidden/>
          </w:rPr>
          <w:instrText xml:space="preserve"> PAGEREF _Toc63611580 \h </w:instrText>
        </w:r>
        <w:r w:rsidR="00BC4052">
          <w:rPr>
            <w:noProof/>
            <w:webHidden/>
          </w:rPr>
        </w:r>
        <w:r w:rsidR="00BC4052">
          <w:rPr>
            <w:noProof/>
            <w:webHidden/>
          </w:rPr>
          <w:fldChar w:fldCharType="separate"/>
        </w:r>
        <w:r w:rsidR="00BC4052">
          <w:rPr>
            <w:noProof/>
            <w:webHidden/>
          </w:rPr>
          <w:t>15</w:t>
        </w:r>
        <w:r w:rsidR="00BC4052">
          <w:rPr>
            <w:noProof/>
            <w:webHidden/>
          </w:rPr>
          <w:fldChar w:fldCharType="end"/>
        </w:r>
      </w:hyperlink>
    </w:p>
    <w:p w14:paraId="336A1311" w14:textId="77777777" w:rsidR="00BC4052" w:rsidRDefault="0092758E">
      <w:pPr>
        <w:pStyle w:val="TOC4"/>
        <w:rPr>
          <w:rFonts w:eastAsiaTheme="minorEastAsia"/>
          <w:noProof/>
          <w:sz w:val="22"/>
          <w:lang w:eastAsia="en-GB"/>
        </w:rPr>
      </w:pPr>
      <w:hyperlink w:anchor="_Toc63611581" w:history="1">
        <w:r w:rsidR="00BC4052" w:rsidRPr="00FA0A06">
          <w:rPr>
            <w:rStyle w:val="Hyperlink"/>
            <w:noProof/>
          </w:rPr>
          <w:t>7.1.1.1</w:t>
        </w:r>
        <w:r w:rsidR="00BC4052">
          <w:rPr>
            <w:rFonts w:eastAsiaTheme="minorEastAsia"/>
            <w:noProof/>
            <w:sz w:val="22"/>
            <w:lang w:eastAsia="en-GB"/>
          </w:rPr>
          <w:tab/>
        </w:r>
        <w:r w:rsidR="00BC4052" w:rsidRPr="00FA0A06">
          <w:rPr>
            <w:rStyle w:val="Hyperlink"/>
            <w:noProof/>
          </w:rPr>
          <w:t>Sub-subheader</w:t>
        </w:r>
        <w:r w:rsidR="00BC4052">
          <w:rPr>
            <w:noProof/>
            <w:webHidden/>
          </w:rPr>
          <w:tab/>
        </w:r>
        <w:r w:rsidR="00BC4052">
          <w:rPr>
            <w:noProof/>
            <w:webHidden/>
          </w:rPr>
          <w:fldChar w:fldCharType="begin"/>
        </w:r>
        <w:r w:rsidR="00BC4052">
          <w:rPr>
            <w:noProof/>
            <w:webHidden/>
          </w:rPr>
          <w:instrText xml:space="preserve"> PAGEREF _Toc63611581 \h </w:instrText>
        </w:r>
        <w:r w:rsidR="00BC4052">
          <w:rPr>
            <w:noProof/>
            <w:webHidden/>
          </w:rPr>
        </w:r>
        <w:r w:rsidR="00BC4052">
          <w:rPr>
            <w:noProof/>
            <w:webHidden/>
          </w:rPr>
          <w:fldChar w:fldCharType="separate"/>
        </w:r>
        <w:r w:rsidR="00BC4052">
          <w:rPr>
            <w:noProof/>
            <w:webHidden/>
          </w:rPr>
          <w:t>15</w:t>
        </w:r>
        <w:r w:rsidR="00BC4052">
          <w:rPr>
            <w:noProof/>
            <w:webHidden/>
          </w:rPr>
          <w:fldChar w:fldCharType="end"/>
        </w:r>
      </w:hyperlink>
    </w:p>
    <w:p w14:paraId="076A4E38" w14:textId="77777777" w:rsidR="00BC4052" w:rsidRDefault="0092758E">
      <w:pPr>
        <w:pStyle w:val="TOC3"/>
        <w:rPr>
          <w:rFonts w:eastAsiaTheme="minorEastAsia"/>
          <w:noProof/>
          <w:sz w:val="22"/>
          <w:lang w:eastAsia="en-GB"/>
        </w:rPr>
      </w:pPr>
      <w:hyperlink w:anchor="_Toc63611582" w:history="1">
        <w:r w:rsidR="00BC4052" w:rsidRPr="00FA0A06">
          <w:rPr>
            <w:rStyle w:val="Hyperlink"/>
            <w:noProof/>
          </w:rPr>
          <w:t>7.1.2</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_Toc63611582 \h </w:instrText>
        </w:r>
        <w:r w:rsidR="00BC4052">
          <w:rPr>
            <w:noProof/>
            <w:webHidden/>
          </w:rPr>
        </w:r>
        <w:r w:rsidR="00BC4052">
          <w:rPr>
            <w:noProof/>
            <w:webHidden/>
          </w:rPr>
          <w:fldChar w:fldCharType="separate"/>
        </w:r>
        <w:r w:rsidR="00BC4052">
          <w:rPr>
            <w:noProof/>
            <w:webHidden/>
          </w:rPr>
          <w:t>15</w:t>
        </w:r>
        <w:r w:rsidR="00BC4052">
          <w:rPr>
            <w:noProof/>
            <w:webHidden/>
          </w:rPr>
          <w:fldChar w:fldCharType="end"/>
        </w:r>
      </w:hyperlink>
    </w:p>
    <w:p w14:paraId="1447620F" w14:textId="77777777" w:rsidR="00BC4052" w:rsidRDefault="0092758E">
      <w:pPr>
        <w:pStyle w:val="TOC2"/>
        <w:rPr>
          <w:rFonts w:eastAsiaTheme="minorEastAsia"/>
          <w:noProof/>
          <w:sz w:val="22"/>
          <w:lang w:eastAsia="en-GB"/>
        </w:rPr>
      </w:pPr>
      <w:hyperlink w:anchor="_Toc63611583" w:history="1">
        <w:r w:rsidR="00BC4052" w:rsidRPr="00FA0A06">
          <w:rPr>
            <w:rStyle w:val="Hyperlink"/>
            <w:noProof/>
          </w:rPr>
          <w:t>7.2</w:t>
        </w:r>
        <w:r w:rsidR="00BC4052">
          <w:rPr>
            <w:rFonts w:eastAsiaTheme="minorEastAsia"/>
            <w:noProof/>
            <w:sz w:val="22"/>
            <w:lang w:eastAsia="en-GB"/>
          </w:rPr>
          <w:tab/>
        </w:r>
        <w:r w:rsidR="00BC4052" w:rsidRPr="00FA0A06">
          <w:rPr>
            <w:rStyle w:val="Hyperlink"/>
            <w:noProof/>
          </w:rPr>
          <w:t>Next Header</w:t>
        </w:r>
        <w:r w:rsidR="00BC4052">
          <w:rPr>
            <w:noProof/>
            <w:webHidden/>
          </w:rPr>
          <w:tab/>
        </w:r>
        <w:r w:rsidR="00BC4052">
          <w:rPr>
            <w:noProof/>
            <w:webHidden/>
          </w:rPr>
          <w:fldChar w:fldCharType="begin"/>
        </w:r>
        <w:r w:rsidR="00BC4052">
          <w:rPr>
            <w:noProof/>
            <w:webHidden/>
          </w:rPr>
          <w:instrText xml:space="preserve"> PAGEREF _Toc63611583 \h </w:instrText>
        </w:r>
        <w:r w:rsidR="00BC4052">
          <w:rPr>
            <w:noProof/>
            <w:webHidden/>
          </w:rPr>
        </w:r>
        <w:r w:rsidR="00BC4052">
          <w:rPr>
            <w:noProof/>
            <w:webHidden/>
          </w:rPr>
          <w:fldChar w:fldCharType="separate"/>
        </w:r>
        <w:r w:rsidR="00BC4052">
          <w:rPr>
            <w:noProof/>
            <w:webHidden/>
          </w:rPr>
          <w:t>15</w:t>
        </w:r>
        <w:r w:rsidR="00BC4052">
          <w:rPr>
            <w:noProof/>
            <w:webHidden/>
          </w:rPr>
          <w:fldChar w:fldCharType="end"/>
        </w:r>
      </w:hyperlink>
    </w:p>
    <w:p w14:paraId="11899745" w14:textId="77777777" w:rsidR="00BC4052" w:rsidRDefault="0092758E">
      <w:pPr>
        <w:pStyle w:val="TOC3"/>
        <w:rPr>
          <w:rFonts w:eastAsiaTheme="minorEastAsia"/>
          <w:noProof/>
          <w:sz w:val="22"/>
          <w:lang w:eastAsia="en-GB"/>
        </w:rPr>
      </w:pPr>
      <w:hyperlink w:anchor="_Toc63611584" w:history="1">
        <w:r w:rsidR="00BC4052" w:rsidRPr="00FA0A06">
          <w:rPr>
            <w:rStyle w:val="Hyperlink"/>
            <w:noProof/>
          </w:rPr>
          <w:t>7.2.1</w:t>
        </w:r>
        <w:r w:rsidR="00BC4052">
          <w:rPr>
            <w:rFonts w:eastAsiaTheme="minorEastAsia"/>
            <w:noProof/>
            <w:sz w:val="22"/>
            <w:lang w:eastAsia="en-GB"/>
          </w:rPr>
          <w:tab/>
        </w:r>
        <w:r w:rsidR="00BC4052" w:rsidRPr="00FA0A06">
          <w:rPr>
            <w:rStyle w:val="Hyperlink"/>
            <w:noProof/>
          </w:rPr>
          <w:t>Next subheader</w:t>
        </w:r>
        <w:r w:rsidR="00BC4052">
          <w:rPr>
            <w:noProof/>
            <w:webHidden/>
          </w:rPr>
          <w:tab/>
        </w:r>
        <w:r w:rsidR="00BC4052">
          <w:rPr>
            <w:noProof/>
            <w:webHidden/>
          </w:rPr>
          <w:fldChar w:fldCharType="begin"/>
        </w:r>
        <w:r w:rsidR="00BC4052">
          <w:rPr>
            <w:noProof/>
            <w:webHidden/>
          </w:rPr>
          <w:instrText xml:space="preserve"> PAGEREF _Toc63611584 \h </w:instrText>
        </w:r>
        <w:r w:rsidR="00BC4052">
          <w:rPr>
            <w:noProof/>
            <w:webHidden/>
          </w:rPr>
        </w:r>
        <w:r w:rsidR="00BC4052">
          <w:rPr>
            <w:noProof/>
            <w:webHidden/>
          </w:rPr>
          <w:fldChar w:fldCharType="separate"/>
        </w:r>
        <w:r w:rsidR="00BC4052">
          <w:rPr>
            <w:noProof/>
            <w:webHidden/>
          </w:rPr>
          <w:t>15</w:t>
        </w:r>
        <w:r w:rsidR="00BC4052">
          <w:rPr>
            <w:noProof/>
            <w:webHidden/>
          </w:rPr>
          <w:fldChar w:fldCharType="end"/>
        </w:r>
      </w:hyperlink>
    </w:p>
    <w:p w14:paraId="667CDFEC" w14:textId="77777777" w:rsidR="00BC4052" w:rsidRDefault="0092758E">
      <w:pPr>
        <w:pStyle w:val="TOC1"/>
        <w:rPr>
          <w:rFonts w:eastAsiaTheme="minorEastAsia"/>
          <w:b w:val="0"/>
          <w:bCs w:val="0"/>
          <w:sz w:val="22"/>
          <w:lang w:eastAsia="en-GB"/>
        </w:rPr>
      </w:pPr>
      <w:hyperlink w:anchor="_Toc63611585" w:history="1">
        <w:r w:rsidR="00BC4052" w:rsidRPr="00FA0A06">
          <w:rPr>
            <w:rStyle w:val="Hyperlink"/>
            <w:rFonts w:ascii="Cambria Math" w:hAnsi="Cambria Math"/>
          </w:rPr>
          <w:t>8</w:t>
        </w:r>
        <w:r w:rsidR="00BC4052">
          <w:rPr>
            <w:rFonts w:eastAsiaTheme="minorEastAsia"/>
            <w:b w:val="0"/>
            <w:bCs w:val="0"/>
            <w:sz w:val="22"/>
            <w:lang w:eastAsia="en-GB"/>
          </w:rPr>
          <w:tab/>
        </w:r>
        <w:r w:rsidR="00BC4052" w:rsidRPr="00FA0A06">
          <w:rPr>
            <w:rStyle w:val="Hyperlink"/>
          </w:rPr>
          <w:t>References</w:t>
        </w:r>
        <w:r w:rsidR="00BC4052">
          <w:rPr>
            <w:webHidden/>
          </w:rPr>
          <w:tab/>
        </w:r>
        <w:r w:rsidR="00BC4052">
          <w:rPr>
            <w:webHidden/>
          </w:rPr>
          <w:fldChar w:fldCharType="begin"/>
        </w:r>
        <w:r w:rsidR="00BC4052">
          <w:rPr>
            <w:webHidden/>
          </w:rPr>
          <w:instrText xml:space="preserve"> PAGEREF _Toc63611585 \h </w:instrText>
        </w:r>
        <w:r w:rsidR="00BC4052">
          <w:rPr>
            <w:webHidden/>
          </w:rPr>
        </w:r>
        <w:r w:rsidR="00BC4052">
          <w:rPr>
            <w:webHidden/>
          </w:rPr>
          <w:fldChar w:fldCharType="separate"/>
        </w:r>
        <w:r w:rsidR="00BC4052">
          <w:rPr>
            <w:webHidden/>
          </w:rPr>
          <w:t>17</w:t>
        </w:r>
        <w:r w:rsidR="00BC4052">
          <w:rPr>
            <w:webHidden/>
          </w:rPr>
          <w:fldChar w:fldCharType="end"/>
        </w:r>
      </w:hyperlink>
    </w:p>
    <w:p w14:paraId="5FA740DE" w14:textId="77777777" w:rsidR="0040300E" w:rsidRDefault="003F0CE6" w:rsidP="00694FBF">
      <w:pPr>
        <w:pStyle w:val="ThesisBody"/>
        <w:ind w:right="425"/>
        <w:jc w:val="left"/>
      </w:pPr>
      <w:r>
        <w:fldChar w:fldCharType="end"/>
      </w:r>
    </w:p>
    <w:p w14:paraId="2E706036" w14:textId="77777777" w:rsidR="0056269B" w:rsidRDefault="0056269B" w:rsidP="00694FBF">
      <w:pPr>
        <w:pStyle w:val="ThesisBody"/>
        <w:jc w:val="left"/>
        <w:sectPr w:rsidR="0056269B" w:rsidSect="00932E71">
          <w:type w:val="oddPage"/>
          <w:pgSz w:w="11906" w:h="16838"/>
          <w:pgMar w:top="1985" w:right="1418" w:bottom="1985" w:left="2552" w:header="1134" w:footer="1134" w:gutter="0"/>
          <w:cols w:space="708"/>
          <w:docGrid w:linePitch="360"/>
        </w:sectPr>
      </w:pPr>
    </w:p>
    <w:p w14:paraId="2827D01C" w14:textId="77777777" w:rsidR="00213BEE" w:rsidRDefault="0056269B" w:rsidP="00213BEE">
      <w:pPr>
        <w:pStyle w:val="CoverHeading"/>
      </w:pPr>
      <w:r>
        <w:lastRenderedPageBreak/>
        <w:t>Illustrations</w:t>
      </w:r>
    </w:p>
    <w:p w14:paraId="1A678982" w14:textId="77777777" w:rsidR="00096DBA" w:rsidRDefault="00213BEE" w:rsidP="00096DBA">
      <w:pPr>
        <w:pStyle w:val="ThesisBody"/>
        <w:ind w:left="283"/>
        <w:jc w:val="left"/>
        <w:rPr>
          <w:noProof/>
        </w:rPr>
      </w:pPr>
      <w:r>
        <w:t>List some figures</w:t>
      </w:r>
      <w:r w:rsidR="007C39E8">
        <w:t xml:space="preserve"> using </w:t>
      </w:r>
      <w:r w:rsidR="00335535">
        <w:t xml:space="preserve">captions and </w:t>
      </w:r>
      <w:r w:rsidR="007C39E8">
        <w:t>cross-reference</w:t>
      </w:r>
      <w:r w:rsidR="00335535">
        <w:t>s</w:t>
      </w:r>
      <w:r w:rsidR="007C39E8">
        <w:t xml:space="preserve"> and pointing to the figure </w:t>
      </w:r>
      <w:r w:rsidR="00335535">
        <w:t xml:space="preserve">caption </w:t>
      </w:r>
      <w:r w:rsidR="007C39E8">
        <w:t>style</w:t>
      </w:r>
      <w:r w:rsidR="00472BAB">
        <w:t>. Then create a table of figures.</w:t>
      </w:r>
      <w:r w:rsidR="00472BAB">
        <w:fldChar w:fldCharType="begin"/>
      </w:r>
      <w:r w:rsidR="00472BAB">
        <w:instrText xml:space="preserve"> TOC \h \z \c "Figure" </w:instrText>
      </w:r>
      <w:r w:rsidR="00472BAB">
        <w:fldChar w:fldCharType="separate"/>
      </w:r>
    </w:p>
    <w:p w14:paraId="1112F0B5" w14:textId="77777777" w:rsidR="00096DBA" w:rsidRDefault="0092758E" w:rsidP="00096DBA">
      <w:pPr>
        <w:pStyle w:val="TableofFigures"/>
        <w:rPr>
          <w:rFonts w:eastAsiaTheme="minorEastAsia"/>
          <w:noProof/>
          <w:sz w:val="22"/>
          <w:lang w:eastAsia="en-GB"/>
        </w:rPr>
      </w:pPr>
      <w:hyperlink w:anchor="_Toc63266604" w:history="1">
        <w:r w:rsidR="00096DBA" w:rsidRPr="00A069AB">
          <w:rPr>
            <w:rStyle w:val="Hyperlink"/>
            <w:noProof/>
          </w:rPr>
          <w:t>Figure 1.1. Title of figure 1.</w:t>
        </w:r>
        <w:r w:rsidR="00096DBA">
          <w:rPr>
            <w:noProof/>
            <w:webHidden/>
          </w:rPr>
          <w:tab/>
        </w:r>
        <w:r w:rsidR="00096DBA">
          <w:rPr>
            <w:noProof/>
            <w:webHidden/>
          </w:rPr>
          <w:fldChar w:fldCharType="begin"/>
        </w:r>
        <w:r w:rsidR="00096DBA">
          <w:rPr>
            <w:noProof/>
            <w:webHidden/>
          </w:rPr>
          <w:instrText xml:space="preserve"> PAGEREF _Toc63266604 \h </w:instrText>
        </w:r>
        <w:r w:rsidR="00096DBA">
          <w:rPr>
            <w:noProof/>
            <w:webHidden/>
          </w:rPr>
        </w:r>
        <w:r w:rsidR="00096DBA">
          <w:rPr>
            <w:noProof/>
            <w:webHidden/>
          </w:rPr>
          <w:fldChar w:fldCharType="separate"/>
        </w:r>
        <w:r w:rsidR="00096DBA">
          <w:rPr>
            <w:noProof/>
            <w:webHidden/>
          </w:rPr>
          <w:t>3</w:t>
        </w:r>
        <w:r w:rsidR="00096DBA">
          <w:rPr>
            <w:noProof/>
            <w:webHidden/>
          </w:rPr>
          <w:fldChar w:fldCharType="end"/>
        </w:r>
      </w:hyperlink>
    </w:p>
    <w:p w14:paraId="1EA9173D" w14:textId="77777777" w:rsidR="00096DBA" w:rsidRDefault="0092758E" w:rsidP="00096DBA">
      <w:pPr>
        <w:pStyle w:val="TableofFigures"/>
        <w:rPr>
          <w:rFonts w:eastAsiaTheme="minorEastAsia"/>
          <w:noProof/>
          <w:sz w:val="22"/>
          <w:lang w:eastAsia="en-GB"/>
        </w:rPr>
      </w:pPr>
      <w:hyperlink w:anchor="_Toc63266605" w:history="1">
        <w:r w:rsidR="00096DBA" w:rsidRPr="00A069AB">
          <w:rPr>
            <w:rStyle w:val="Hyperlink"/>
            <w:noProof/>
          </w:rPr>
          <w:t>Figure 2.1. Title of figure 1.</w:t>
        </w:r>
        <w:r w:rsidR="00096DBA">
          <w:rPr>
            <w:noProof/>
            <w:webHidden/>
          </w:rPr>
          <w:tab/>
        </w:r>
        <w:r w:rsidR="00096DBA">
          <w:rPr>
            <w:noProof/>
            <w:webHidden/>
          </w:rPr>
          <w:fldChar w:fldCharType="begin"/>
        </w:r>
        <w:r w:rsidR="00096DBA">
          <w:rPr>
            <w:noProof/>
            <w:webHidden/>
          </w:rPr>
          <w:instrText xml:space="preserve"> PAGEREF _Toc63266605 \h </w:instrText>
        </w:r>
        <w:r w:rsidR="00096DBA">
          <w:rPr>
            <w:noProof/>
            <w:webHidden/>
          </w:rPr>
        </w:r>
        <w:r w:rsidR="00096DBA">
          <w:rPr>
            <w:noProof/>
            <w:webHidden/>
          </w:rPr>
          <w:fldChar w:fldCharType="separate"/>
        </w:r>
        <w:r w:rsidR="00096DBA">
          <w:rPr>
            <w:noProof/>
            <w:webHidden/>
          </w:rPr>
          <w:t>6</w:t>
        </w:r>
        <w:r w:rsidR="00096DBA">
          <w:rPr>
            <w:noProof/>
            <w:webHidden/>
          </w:rPr>
          <w:fldChar w:fldCharType="end"/>
        </w:r>
      </w:hyperlink>
    </w:p>
    <w:p w14:paraId="57ED3D93" w14:textId="77777777" w:rsidR="00096DBA" w:rsidRDefault="0092758E" w:rsidP="00096DBA">
      <w:pPr>
        <w:pStyle w:val="TableofFigures"/>
        <w:rPr>
          <w:rFonts w:eastAsiaTheme="minorEastAsia"/>
          <w:noProof/>
          <w:sz w:val="22"/>
          <w:lang w:eastAsia="en-GB"/>
        </w:rPr>
      </w:pPr>
      <w:hyperlink w:anchor="_Toc63266606" w:history="1">
        <w:r w:rsidR="00096DBA" w:rsidRPr="00A069AB">
          <w:rPr>
            <w:rStyle w:val="Hyperlink"/>
            <w:noProof/>
          </w:rPr>
          <w:t>Figure 3.1. Title of figure 1.</w:t>
        </w:r>
        <w:r w:rsidR="00096DBA">
          <w:rPr>
            <w:noProof/>
            <w:webHidden/>
          </w:rPr>
          <w:tab/>
        </w:r>
        <w:r w:rsidR="00096DBA">
          <w:rPr>
            <w:noProof/>
            <w:webHidden/>
          </w:rPr>
          <w:fldChar w:fldCharType="begin"/>
        </w:r>
        <w:r w:rsidR="00096DBA">
          <w:rPr>
            <w:noProof/>
            <w:webHidden/>
          </w:rPr>
          <w:instrText xml:space="preserve"> PAGEREF _Toc63266606 \h </w:instrText>
        </w:r>
        <w:r w:rsidR="00096DBA">
          <w:rPr>
            <w:noProof/>
            <w:webHidden/>
          </w:rPr>
        </w:r>
        <w:r w:rsidR="00096DBA">
          <w:rPr>
            <w:noProof/>
            <w:webHidden/>
          </w:rPr>
          <w:fldChar w:fldCharType="separate"/>
        </w:r>
        <w:r w:rsidR="00096DBA">
          <w:rPr>
            <w:noProof/>
            <w:webHidden/>
          </w:rPr>
          <w:t>8</w:t>
        </w:r>
        <w:r w:rsidR="00096DBA">
          <w:rPr>
            <w:noProof/>
            <w:webHidden/>
          </w:rPr>
          <w:fldChar w:fldCharType="end"/>
        </w:r>
      </w:hyperlink>
    </w:p>
    <w:p w14:paraId="43601601" w14:textId="77777777" w:rsidR="00096DBA" w:rsidRDefault="0092758E" w:rsidP="00096DBA">
      <w:pPr>
        <w:pStyle w:val="TableofFigures"/>
        <w:rPr>
          <w:rFonts w:eastAsiaTheme="minorEastAsia"/>
          <w:noProof/>
          <w:sz w:val="22"/>
          <w:lang w:eastAsia="en-GB"/>
        </w:rPr>
      </w:pPr>
      <w:hyperlink w:anchor="_Toc63266607" w:history="1">
        <w:r w:rsidR="00096DBA" w:rsidRPr="00A069AB">
          <w:rPr>
            <w:rStyle w:val="Hyperlink"/>
            <w:noProof/>
          </w:rPr>
          <w:t>Figure 4.1. Title of figure 1.</w:t>
        </w:r>
        <w:r w:rsidR="00096DBA">
          <w:rPr>
            <w:noProof/>
            <w:webHidden/>
          </w:rPr>
          <w:tab/>
        </w:r>
        <w:r w:rsidR="00096DBA">
          <w:rPr>
            <w:noProof/>
            <w:webHidden/>
          </w:rPr>
          <w:fldChar w:fldCharType="begin"/>
        </w:r>
        <w:r w:rsidR="00096DBA">
          <w:rPr>
            <w:noProof/>
            <w:webHidden/>
          </w:rPr>
          <w:instrText xml:space="preserve"> PAGEREF _Toc63266607 \h </w:instrText>
        </w:r>
        <w:r w:rsidR="00096DBA">
          <w:rPr>
            <w:noProof/>
            <w:webHidden/>
          </w:rPr>
        </w:r>
        <w:r w:rsidR="00096DBA">
          <w:rPr>
            <w:noProof/>
            <w:webHidden/>
          </w:rPr>
          <w:fldChar w:fldCharType="separate"/>
        </w:r>
        <w:r w:rsidR="00096DBA">
          <w:rPr>
            <w:noProof/>
            <w:webHidden/>
          </w:rPr>
          <w:t>10</w:t>
        </w:r>
        <w:r w:rsidR="00096DBA">
          <w:rPr>
            <w:noProof/>
            <w:webHidden/>
          </w:rPr>
          <w:fldChar w:fldCharType="end"/>
        </w:r>
      </w:hyperlink>
    </w:p>
    <w:p w14:paraId="583909E4" w14:textId="77777777" w:rsidR="00096DBA" w:rsidRDefault="0092758E" w:rsidP="00096DBA">
      <w:pPr>
        <w:pStyle w:val="TableofFigures"/>
        <w:rPr>
          <w:rFonts w:eastAsiaTheme="minorEastAsia"/>
          <w:noProof/>
          <w:sz w:val="22"/>
          <w:lang w:eastAsia="en-GB"/>
        </w:rPr>
      </w:pPr>
      <w:hyperlink w:anchor="_Toc63266608" w:history="1">
        <w:r w:rsidR="00096DBA" w:rsidRPr="00A069AB">
          <w:rPr>
            <w:rStyle w:val="Hyperlink"/>
            <w:noProof/>
          </w:rPr>
          <w:t>Figure 5.1. Title of figure 1.</w:t>
        </w:r>
        <w:r w:rsidR="00096DBA">
          <w:rPr>
            <w:noProof/>
            <w:webHidden/>
          </w:rPr>
          <w:tab/>
        </w:r>
        <w:r w:rsidR="00096DBA">
          <w:rPr>
            <w:noProof/>
            <w:webHidden/>
          </w:rPr>
          <w:fldChar w:fldCharType="begin"/>
        </w:r>
        <w:r w:rsidR="00096DBA">
          <w:rPr>
            <w:noProof/>
            <w:webHidden/>
          </w:rPr>
          <w:instrText xml:space="preserve"> PAGEREF _Toc63266608 \h </w:instrText>
        </w:r>
        <w:r w:rsidR="00096DBA">
          <w:rPr>
            <w:noProof/>
            <w:webHidden/>
          </w:rPr>
        </w:r>
        <w:r w:rsidR="00096DBA">
          <w:rPr>
            <w:noProof/>
            <w:webHidden/>
          </w:rPr>
          <w:fldChar w:fldCharType="separate"/>
        </w:r>
        <w:r w:rsidR="00096DBA">
          <w:rPr>
            <w:noProof/>
            <w:webHidden/>
          </w:rPr>
          <w:t>12</w:t>
        </w:r>
        <w:r w:rsidR="00096DBA">
          <w:rPr>
            <w:noProof/>
            <w:webHidden/>
          </w:rPr>
          <w:fldChar w:fldCharType="end"/>
        </w:r>
      </w:hyperlink>
    </w:p>
    <w:p w14:paraId="1F3D4E64" w14:textId="77777777" w:rsidR="00096DBA" w:rsidRDefault="0092758E" w:rsidP="00096DBA">
      <w:pPr>
        <w:pStyle w:val="TableofFigures"/>
        <w:rPr>
          <w:rFonts w:eastAsiaTheme="minorEastAsia"/>
          <w:noProof/>
          <w:sz w:val="22"/>
          <w:lang w:eastAsia="en-GB"/>
        </w:rPr>
      </w:pPr>
      <w:hyperlink w:anchor="_Toc63266609" w:history="1">
        <w:r w:rsidR="00096DBA" w:rsidRPr="00A069AB">
          <w:rPr>
            <w:rStyle w:val="Hyperlink"/>
            <w:noProof/>
          </w:rPr>
          <w:t>Figure 6.1. Title of figure 1.</w:t>
        </w:r>
        <w:r w:rsidR="00096DBA">
          <w:rPr>
            <w:noProof/>
            <w:webHidden/>
          </w:rPr>
          <w:tab/>
        </w:r>
        <w:r w:rsidR="00096DBA">
          <w:rPr>
            <w:noProof/>
            <w:webHidden/>
          </w:rPr>
          <w:fldChar w:fldCharType="begin"/>
        </w:r>
        <w:r w:rsidR="00096DBA">
          <w:rPr>
            <w:noProof/>
            <w:webHidden/>
          </w:rPr>
          <w:instrText xml:space="preserve"> PAGEREF _Toc63266609 \h </w:instrText>
        </w:r>
        <w:r w:rsidR="00096DBA">
          <w:rPr>
            <w:noProof/>
            <w:webHidden/>
          </w:rPr>
        </w:r>
        <w:r w:rsidR="00096DBA">
          <w:rPr>
            <w:noProof/>
            <w:webHidden/>
          </w:rPr>
          <w:fldChar w:fldCharType="separate"/>
        </w:r>
        <w:r w:rsidR="00096DBA">
          <w:rPr>
            <w:noProof/>
            <w:webHidden/>
          </w:rPr>
          <w:t>14</w:t>
        </w:r>
        <w:r w:rsidR="00096DBA">
          <w:rPr>
            <w:noProof/>
            <w:webHidden/>
          </w:rPr>
          <w:fldChar w:fldCharType="end"/>
        </w:r>
      </w:hyperlink>
    </w:p>
    <w:p w14:paraId="0DF50EA6" w14:textId="77777777" w:rsidR="00096DBA" w:rsidRDefault="0092758E" w:rsidP="00096DBA">
      <w:pPr>
        <w:pStyle w:val="TableofFigures"/>
        <w:rPr>
          <w:rFonts w:eastAsiaTheme="minorEastAsia"/>
          <w:noProof/>
          <w:sz w:val="22"/>
          <w:lang w:eastAsia="en-GB"/>
        </w:rPr>
      </w:pPr>
      <w:hyperlink w:anchor="_Toc63266610" w:history="1">
        <w:r w:rsidR="00096DBA" w:rsidRPr="00A069AB">
          <w:rPr>
            <w:rStyle w:val="Hyperlink"/>
            <w:noProof/>
          </w:rPr>
          <w:t>Figure 7.1. Title of figure 1.</w:t>
        </w:r>
        <w:r w:rsidR="00096DBA">
          <w:rPr>
            <w:noProof/>
            <w:webHidden/>
          </w:rPr>
          <w:tab/>
        </w:r>
        <w:r w:rsidR="00096DBA">
          <w:rPr>
            <w:noProof/>
            <w:webHidden/>
          </w:rPr>
          <w:fldChar w:fldCharType="begin"/>
        </w:r>
        <w:r w:rsidR="00096DBA">
          <w:rPr>
            <w:noProof/>
            <w:webHidden/>
          </w:rPr>
          <w:instrText xml:space="preserve"> PAGEREF _Toc63266610 \h </w:instrText>
        </w:r>
        <w:r w:rsidR="00096DBA">
          <w:rPr>
            <w:noProof/>
            <w:webHidden/>
          </w:rPr>
        </w:r>
        <w:r w:rsidR="00096DBA">
          <w:rPr>
            <w:noProof/>
            <w:webHidden/>
          </w:rPr>
          <w:fldChar w:fldCharType="separate"/>
        </w:r>
        <w:r w:rsidR="00096DBA">
          <w:rPr>
            <w:noProof/>
            <w:webHidden/>
          </w:rPr>
          <w:t>16</w:t>
        </w:r>
        <w:r w:rsidR="00096DBA">
          <w:rPr>
            <w:noProof/>
            <w:webHidden/>
          </w:rPr>
          <w:fldChar w:fldCharType="end"/>
        </w:r>
      </w:hyperlink>
    </w:p>
    <w:p w14:paraId="0D3FB240" w14:textId="77777777" w:rsidR="00213BEE" w:rsidRPr="00213BEE" w:rsidRDefault="00472BAB" w:rsidP="00AC3F6A">
      <w:pPr>
        <w:pStyle w:val="ThesisBody"/>
        <w:jc w:val="left"/>
      </w:pPr>
      <w:r>
        <w:fldChar w:fldCharType="end"/>
      </w:r>
    </w:p>
    <w:p w14:paraId="5FA600B6" w14:textId="77777777" w:rsidR="00096DBA" w:rsidRDefault="00096DBA" w:rsidP="00AC3F6A">
      <w:pPr>
        <w:pStyle w:val="CoverHeading"/>
        <w:sectPr w:rsidR="00096DBA" w:rsidSect="00932E71">
          <w:type w:val="oddPage"/>
          <w:pgSz w:w="11906" w:h="16838"/>
          <w:pgMar w:top="1985" w:right="1418" w:bottom="1985" w:left="2552" w:header="1134" w:footer="1134" w:gutter="0"/>
          <w:cols w:space="708"/>
          <w:docGrid w:linePitch="360"/>
        </w:sectPr>
      </w:pPr>
    </w:p>
    <w:p w14:paraId="7E76408C" w14:textId="77777777" w:rsidR="00E324A5" w:rsidRDefault="00E324A5" w:rsidP="00AC3F6A">
      <w:pPr>
        <w:pStyle w:val="CoverHeading"/>
      </w:pPr>
      <w:r w:rsidRPr="00D906E4">
        <w:lastRenderedPageBreak/>
        <w:t>Tables</w:t>
      </w:r>
    </w:p>
    <w:p w14:paraId="1997336C" w14:textId="77777777" w:rsidR="00096DBA" w:rsidRDefault="00213BEE" w:rsidP="00096DBA">
      <w:pPr>
        <w:pStyle w:val="ThesisBody"/>
        <w:ind w:left="283"/>
        <w:jc w:val="left"/>
        <w:rPr>
          <w:noProof/>
        </w:rPr>
      </w:pPr>
      <w:r>
        <w:t>List some tables</w:t>
      </w:r>
      <w:r w:rsidR="007C39E8">
        <w:t xml:space="preserve"> using</w:t>
      </w:r>
      <w:r w:rsidR="00335535">
        <w:t xml:space="preserve"> captions and</w:t>
      </w:r>
      <w:r w:rsidR="007C39E8">
        <w:t xml:space="preserve"> cross-reference</w:t>
      </w:r>
      <w:r w:rsidR="00335535">
        <w:t>s</w:t>
      </w:r>
      <w:r w:rsidR="007C39E8">
        <w:t xml:space="preserve"> and pointing to the table caption style</w:t>
      </w:r>
      <w:r w:rsidR="00335535">
        <w:t>. Then create a table of tables.</w:t>
      </w:r>
      <w:r w:rsidR="00AC3F6A">
        <w:fldChar w:fldCharType="begin"/>
      </w:r>
      <w:r w:rsidR="00AC3F6A">
        <w:instrText xml:space="preserve"> TOC \h \z \c "Table" </w:instrText>
      </w:r>
      <w:r w:rsidR="00AC3F6A">
        <w:fldChar w:fldCharType="separate"/>
      </w:r>
    </w:p>
    <w:p w14:paraId="589C73C0" w14:textId="77777777" w:rsidR="00096DBA" w:rsidRDefault="0092758E" w:rsidP="00096DBA">
      <w:pPr>
        <w:pStyle w:val="TableofFigures"/>
        <w:rPr>
          <w:rFonts w:eastAsiaTheme="minorEastAsia"/>
          <w:noProof/>
          <w:sz w:val="22"/>
          <w:lang w:eastAsia="en-GB"/>
        </w:rPr>
      </w:pPr>
      <w:hyperlink w:anchor="_Toc63266532" w:history="1">
        <w:r w:rsidR="00096DBA" w:rsidRPr="00A76194">
          <w:rPr>
            <w:rStyle w:val="Hyperlink"/>
            <w:noProof/>
          </w:rPr>
          <w:t>Table 1.1. Title of table 1.</w:t>
        </w:r>
        <w:r w:rsidR="00096DBA">
          <w:rPr>
            <w:noProof/>
            <w:webHidden/>
          </w:rPr>
          <w:tab/>
        </w:r>
        <w:r w:rsidR="00096DBA">
          <w:rPr>
            <w:noProof/>
            <w:webHidden/>
          </w:rPr>
          <w:fldChar w:fldCharType="begin"/>
        </w:r>
        <w:r w:rsidR="00096DBA">
          <w:rPr>
            <w:noProof/>
            <w:webHidden/>
          </w:rPr>
          <w:instrText xml:space="preserve"> PAGEREF _Toc63266532 \h </w:instrText>
        </w:r>
        <w:r w:rsidR="00096DBA">
          <w:rPr>
            <w:noProof/>
            <w:webHidden/>
          </w:rPr>
        </w:r>
        <w:r w:rsidR="00096DBA">
          <w:rPr>
            <w:noProof/>
            <w:webHidden/>
          </w:rPr>
          <w:fldChar w:fldCharType="separate"/>
        </w:r>
        <w:r w:rsidR="00096DBA">
          <w:rPr>
            <w:noProof/>
            <w:webHidden/>
          </w:rPr>
          <w:t>3</w:t>
        </w:r>
        <w:r w:rsidR="00096DBA">
          <w:rPr>
            <w:noProof/>
            <w:webHidden/>
          </w:rPr>
          <w:fldChar w:fldCharType="end"/>
        </w:r>
      </w:hyperlink>
    </w:p>
    <w:p w14:paraId="05116B77" w14:textId="77777777" w:rsidR="00096DBA" w:rsidRDefault="0092758E" w:rsidP="00096DBA">
      <w:pPr>
        <w:pStyle w:val="TableofFigures"/>
        <w:rPr>
          <w:rFonts w:eastAsiaTheme="minorEastAsia"/>
          <w:noProof/>
          <w:sz w:val="22"/>
          <w:lang w:eastAsia="en-GB"/>
        </w:rPr>
      </w:pPr>
      <w:hyperlink w:anchor="_Toc63266533" w:history="1">
        <w:r w:rsidR="00096DBA" w:rsidRPr="00A76194">
          <w:rPr>
            <w:rStyle w:val="Hyperlink"/>
            <w:noProof/>
          </w:rPr>
          <w:t>Table 2.1. Title of table 1.</w:t>
        </w:r>
        <w:r w:rsidR="00096DBA">
          <w:rPr>
            <w:noProof/>
            <w:webHidden/>
          </w:rPr>
          <w:tab/>
        </w:r>
        <w:r w:rsidR="00096DBA">
          <w:rPr>
            <w:noProof/>
            <w:webHidden/>
          </w:rPr>
          <w:fldChar w:fldCharType="begin"/>
        </w:r>
        <w:r w:rsidR="00096DBA">
          <w:rPr>
            <w:noProof/>
            <w:webHidden/>
          </w:rPr>
          <w:instrText xml:space="preserve"> PAGEREF _Toc63266533 \h </w:instrText>
        </w:r>
        <w:r w:rsidR="00096DBA">
          <w:rPr>
            <w:noProof/>
            <w:webHidden/>
          </w:rPr>
        </w:r>
        <w:r w:rsidR="00096DBA">
          <w:rPr>
            <w:noProof/>
            <w:webHidden/>
          </w:rPr>
          <w:fldChar w:fldCharType="separate"/>
        </w:r>
        <w:r w:rsidR="00096DBA">
          <w:rPr>
            <w:noProof/>
            <w:webHidden/>
          </w:rPr>
          <w:t>6</w:t>
        </w:r>
        <w:r w:rsidR="00096DBA">
          <w:rPr>
            <w:noProof/>
            <w:webHidden/>
          </w:rPr>
          <w:fldChar w:fldCharType="end"/>
        </w:r>
      </w:hyperlink>
    </w:p>
    <w:p w14:paraId="08545820" w14:textId="77777777" w:rsidR="00096DBA" w:rsidRDefault="0092758E" w:rsidP="00096DBA">
      <w:pPr>
        <w:pStyle w:val="TableofFigures"/>
        <w:rPr>
          <w:rFonts w:eastAsiaTheme="minorEastAsia"/>
          <w:noProof/>
          <w:sz w:val="22"/>
          <w:lang w:eastAsia="en-GB"/>
        </w:rPr>
      </w:pPr>
      <w:hyperlink w:anchor="_Toc63266534" w:history="1">
        <w:r w:rsidR="00096DBA" w:rsidRPr="00A76194">
          <w:rPr>
            <w:rStyle w:val="Hyperlink"/>
            <w:noProof/>
          </w:rPr>
          <w:t>Table 3.1. Title of table 1.</w:t>
        </w:r>
        <w:r w:rsidR="00096DBA">
          <w:rPr>
            <w:noProof/>
            <w:webHidden/>
          </w:rPr>
          <w:tab/>
        </w:r>
        <w:r w:rsidR="00096DBA">
          <w:rPr>
            <w:noProof/>
            <w:webHidden/>
          </w:rPr>
          <w:fldChar w:fldCharType="begin"/>
        </w:r>
        <w:r w:rsidR="00096DBA">
          <w:rPr>
            <w:noProof/>
            <w:webHidden/>
          </w:rPr>
          <w:instrText xml:space="preserve"> PAGEREF _Toc63266534 \h </w:instrText>
        </w:r>
        <w:r w:rsidR="00096DBA">
          <w:rPr>
            <w:noProof/>
            <w:webHidden/>
          </w:rPr>
        </w:r>
        <w:r w:rsidR="00096DBA">
          <w:rPr>
            <w:noProof/>
            <w:webHidden/>
          </w:rPr>
          <w:fldChar w:fldCharType="separate"/>
        </w:r>
        <w:r w:rsidR="00096DBA">
          <w:rPr>
            <w:noProof/>
            <w:webHidden/>
          </w:rPr>
          <w:t>8</w:t>
        </w:r>
        <w:r w:rsidR="00096DBA">
          <w:rPr>
            <w:noProof/>
            <w:webHidden/>
          </w:rPr>
          <w:fldChar w:fldCharType="end"/>
        </w:r>
      </w:hyperlink>
    </w:p>
    <w:p w14:paraId="26C57754" w14:textId="77777777" w:rsidR="00096DBA" w:rsidRDefault="0092758E" w:rsidP="00096DBA">
      <w:pPr>
        <w:pStyle w:val="TableofFigures"/>
        <w:rPr>
          <w:rFonts w:eastAsiaTheme="minorEastAsia"/>
          <w:noProof/>
          <w:sz w:val="22"/>
          <w:lang w:eastAsia="en-GB"/>
        </w:rPr>
      </w:pPr>
      <w:hyperlink w:anchor="_Toc63266535" w:history="1">
        <w:r w:rsidR="00096DBA" w:rsidRPr="00A76194">
          <w:rPr>
            <w:rStyle w:val="Hyperlink"/>
            <w:noProof/>
          </w:rPr>
          <w:t>Table 4.1. Title of table 1.</w:t>
        </w:r>
        <w:r w:rsidR="00096DBA">
          <w:rPr>
            <w:noProof/>
            <w:webHidden/>
          </w:rPr>
          <w:tab/>
        </w:r>
        <w:r w:rsidR="00096DBA">
          <w:rPr>
            <w:noProof/>
            <w:webHidden/>
          </w:rPr>
          <w:fldChar w:fldCharType="begin"/>
        </w:r>
        <w:r w:rsidR="00096DBA">
          <w:rPr>
            <w:noProof/>
            <w:webHidden/>
          </w:rPr>
          <w:instrText xml:space="preserve"> PAGEREF _Toc63266535 \h </w:instrText>
        </w:r>
        <w:r w:rsidR="00096DBA">
          <w:rPr>
            <w:noProof/>
            <w:webHidden/>
          </w:rPr>
        </w:r>
        <w:r w:rsidR="00096DBA">
          <w:rPr>
            <w:noProof/>
            <w:webHidden/>
          </w:rPr>
          <w:fldChar w:fldCharType="separate"/>
        </w:r>
        <w:r w:rsidR="00096DBA">
          <w:rPr>
            <w:noProof/>
            <w:webHidden/>
          </w:rPr>
          <w:t>10</w:t>
        </w:r>
        <w:r w:rsidR="00096DBA">
          <w:rPr>
            <w:noProof/>
            <w:webHidden/>
          </w:rPr>
          <w:fldChar w:fldCharType="end"/>
        </w:r>
      </w:hyperlink>
    </w:p>
    <w:p w14:paraId="007F91BC" w14:textId="77777777" w:rsidR="00096DBA" w:rsidRDefault="0092758E" w:rsidP="00096DBA">
      <w:pPr>
        <w:pStyle w:val="TableofFigures"/>
        <w:rPr>
          <w:rFonts w:eastAsiaTheme="minorEastAsia"/>
          <w:noProof/>
          <w:sz w:val="22"/>
          <w:lang w:eastAsia="en-GB"/>
        </w:rPr>
      </w:pPr>
      <w:hyperlink w:anchor="_Toc63266536" w:history="1">
        <w:r w:rsidR="00096DBA" w:rsidRPr="00A76194">
          <w:rPr>
            <w:rStyle w:val="Hyperlink"/>
            <w:noProof/>
          </w:rPr>
          <w:t>Table 5.1. Title of table 1.</w:t>
        </w:r>
        <w:r w:rsidR="00096DBA">
          <w:rPr>
            <w:noProof/>
            <w:webHidden/>
          </w:rPr>
          <w:tab/>
        </w:r>
        <w:r w:rsidR="00096DBA">
          <w:rPr>
            <w:noProof/>
            <w:webHidden/>
          </w:rPr>
          <w:fldChar w:fldCharType="begin"/>
        </w:r>
        <w:r w:rsidR="00096DBA">
          <w:rPr>
            <w:noProof/>
            <w:webHidden/>
          </w:rPr>
          <w:instrText xml:space="preserve"> PAGEREF _Toc63266536 \h </w:instrText>
        </w:r>
        <w:r w:rsidR="00096DBA">
          <w:rPr>
            <w:noProof/>
            <w:webHidden/>
          </w:rPr>
        </w:r>
        <w:r w:rsidR="00096DBA">
          <w:rPr>
            <w:noProof/>
            <w:webHidden/>
          </w:rPr>
          <w:fldChar w:fldCharType="separate"/>
        </w:r>
        <w:r w:rsidR="00096DBA">
          <w:rPr>
            <w:noProof/>
            <w:webHidden/>
          </w:rPr>
          <w:t>12</w:t>
        </w:r>
        <w:r w:rsidR="00096DBA">
          <w:rPr>
            <w:noProof/>
            <w:webHidden/>
          </w:rPr>
          <w:fldChar w:fldCharType="end"/>
        </w:r>
      </w:hyperlink>
    </w:p>
    <w:p w14:paraId="39067FF6" w14:textId="77777777" w:rsidR="00096DBA" w:rsidRDefault="0092758E" w:rsidP="00096DBA">
      <w:pPr>
        <w:pStyle w:val="TableofFigures"/>
        <w:rPr>
          <w:rFonts w:eastAsiaTheme="minorEastAsia"/>
          <w:noProof/>
          <w:sz w:val="22"/>
          <w:lang w:eastAsia="en-GB"/>
        </w:rPr>
      </w:pPr>
      <w:hyperlink w:anchor="_Toc63266537" w:history="1">
        <w:r w:rsidR="00096DBA" w:rsidRPr="00A76194">
          <w:rPr>
            <w:rStyle w:val="Hyperlink"/>
            <w:noProof/>
          </w:rPr>
          <w:t>Table 6.1. Title of table 1.</w:t>
        </w:r>
        <w:r w:rsidR="00096DBA">
          <w:rPr>
            <w:noProof/>
            <w:webHidden/>
          </w:rPr>
          <w:tab/>
        </w:r>
        <w:r w:rsidR="00096DBA">
          <w:rPr>
            <w:noProof/>
            <w:webHidden/>
          </w:rPr>
          <w:fldChar w:fldCharType="begin"/>
        </w:r>
        <w:r w:rsidR="00096DBA">
          <w:rPr>
            <w:noProof/>
            <w:webHidden/>
          </w:rPr>
          <w:instrText xml:space="preserve"> PAGEREF _Toc63266537 \h </w:instrText>
        </w:r>
        <w:r w:rsidR="00096DBA">
          <w:rPr>
            <w:noProof/>
            <w:webHidden/>
          </w:rPr>
        </w:r>
        <w:r w:rsidR="00096DBA">
          <w:rPr>
            <w:noProof/>
            <w:webHidden/>
          </w:rPr>
          <w:fldChar w:fldCharType="separate"/>
        </w:r>
        <w:r w:rsidR="00096DBA">
          <w:rPr>
            <w:noProof/>
            <w:webHidden/>
          </w:rPr>
          <w:t>14</w:t>
        </w:r>
        <w:r w:rsidR="00096DBA">
          <w:rPr>
            <w:noProof/>
            <w:webHidden/>
          </w:rPr>
          <w:fldChar w:fldCharType="end"/>
        </w:r>
      </w:hyperlink>
    </w:p>
    <w:p w14:paraId="4967CFB8" w14:textId="77777777" w:rsidR="00096DBA" w:rsidRDefault="0092758E" w:rsidP="00096DBA">
      <w:pPr>
        <w:pStyle w:val="TableofFigures"/>
        <w:rPr>
          <w:rFonts w:eastAsiaTheme="minorEastAsia"/>
          <w:noProof/>
          <w:sz w:val="22"/>
          <w:lang w:eastAsia="en-GB"/>
        </w:rPr>
      </w:pPr>
      <w:hyperlink w:anchor="_Toc63266538" w:history="1">
        <w:r w:rsidR="00096DBA" w:rsidRPr="00A76194">
          <w:rPr>
            <w:rStyle w:val="Hyperlink"/>
            <w:noProof/>
          </w:rPr>
          <w:t>Table 7.1. Title of table 1.</w:t>
        </w:r>
        <w:r w:rsidR="00096DBA">
          <w:rPr>
            <w:noProof/>
            <w:webHidden/>
          </w:rPr>
          <w:tab/>
        </w:r>
        <w:r w:rsidR="00096DBA">
          <w:rPr>
            <w:noProof/>
            <w:webHidden/>
          </w:rPr>
          <w:fldChar w:fldCharType="begin"/>
        </w:r>
        <w:r w:rsidR="00096DBA">
          <w:rPr>
            <w:noProof/>
            <w:webHidden/>
          </w:rPr>
          <w:instrText xml:space="preserve"> PAGEREF _Toc63266538 \h </w:instrText>
        </w:r>
        <w:r w:rsidR="00096DBA">
          <w:rPr>
            <w:noProof/>
            <w:webHidden/>
          </w:rPr>
        </w:r>
        <w:r w:rsidR="00096DBA">
          <w:rPr>
            <w:noProof/>
            <w:webHidden/>
          </w:rPr>
          <w:fldChar w:fldCharType="separate"/>
        </w:r>
        <w:r w:rsidR="00096DBA">
          <w:rPr>
            <w:noProof/>
            <w:webHidden/>
          </w:rPr>
          <w:t>16</w:t>
        </w:r>
        <w:r w:rsidR="00096DBA">
          <w:rPr>
            <w:noProof/>
            <w:webHidden/>
          </w:rPr>
          <w:fldChar w:fldCharType="end"/>
        </w:r>
      </w:hyperlink>
    </w:p>
    <w:p w14:paraId="2E98927F" w14:textId="77777777" w:rsidR="00213BEE" w:rsidRPr="00213BEE" w:rsidRDefault="00AC3F6A" w:rsidP="00AC3F6A">
      <w:pPr>
        <w:pStyle w:val="ThesisBody"/>
        <w:ind w:left="425"/>
        <w:jc w:val="left"/>
      </w:pPr>
      <w:r>
        <w:fldChar w:fldCharType="end"/>
      </w:r>
    </w:p>
    <w:p w14:paraId="2E38E502" w14:textId="77777777" w:rsidR="005B4F0B" w:rsidRDefault="005B4F0B" w:rsidP="00213BEE">
      <w:pPr>
        <w:pStyle w:val="CoverHeading"/>
        <w:sectPr w:rsidR="005B4F0B" w:rsidSect="00932E71">
          <w:type w:val="oddPage"/>
          <w:pgSz w:w="11906" w:h="16838"/>
          <w:pgMar w:top="1985" w:right="1418" w:bottom="1985" w:left="2552" w:header="1134" w:footer="1134" w:gutter="0"/>
          <w:cols w:space="708"/>
          <w:docGrid w:linePitch="360"/>
        </w:sectPr>
      </w:pPr>
    </w:p>
    <w:p w14:paraId="57B65385" w14:textId="77777777" w:rsidR="005B4F0B" w:rsidRDefault="00E324A5" w:rsidP="00213BEE">
      <w:pPr>
        <w:pStyle w:val="CoverHeading"/>
      </w:pPr>
      <w:r>
        <w:lastRenderedPageBreak/>
        <w:t>Abbreviations</w:t>
      </w:r>
    </w:p>
    <w:p w14:paraId="08AEEE56" w14:textId="77777777" w:rsidR="00852C6E" w:rsidRPr="005B4F0B" w:rsidRDefault="009B57B9" w:rsidP="005B4F0B">
      <w:pPr>
        <w:pStyle w:val="ThesisBody"/>
        <w:ind w:left="720"/>
        <w:jc w:val="left"/>
      </w:pPr>
      <w:r w:rsidRPr="009B57B9">
        <w:rPr>
          <w:b/>
          <w:bCs/>
        </w:rPr>
        <w:t>ALYA</w:t>
      </w:r>
      <w:r>
        <w:t>: a</w:t>
      </w:r>
      <w:r w:rsidR="005B4F0B">
        <w:t>dd a list of your abbreviations</w:t>
      </w:r>
      <w:r w:rsidR="005B4F0B">
        <w:br/>
      </w:r>
      <w:r w:rsidR="005B4F0B" w:rsidRPr="005B4F0B">
        <w:rPr>
          <w:b/>
          <w:bCs/>
        </w:rPr>
        <w:t>ML</w:t>
      </w:r>
      <w:r w:rsidR="005B4F0B">
        <w:rPr>
          <w:b/>
          <w:bCs/>
        </w:rPr>
        <w:t>Y</w:t>
      </w:r>
      <w:r w:rsidR="005B4F0B" w:rsidRPr="005B4F0B">
        <w:rPr>
          <w:b/>
          <w:bCs/>
        </w:rPr>
        <w:t>RE</w:t>
      </w:r>
      <w:r w:rsidR="005B4F0B">
        <w:t>: make the life of your readers easier</w:t>
      </w:r>
      <w:r w:rsidR="005B4F0B">
        <w:br/>
      </w:r>
      <w:r w:rsidR="005B4F0B" w:rsidRPr="005B4F0B">
        <w:rPr>
          <w:b/>
          <w:bCs/>
        </w:rPr>
        <w:t>INTH</w:t>
      </w:r>
      <w:r w:rsidR="005B4F0B">
        <w:t>: it’s not that hard</w:t>
      </w:r>
      <w:r w:rsidR="005B4F0B">
        <w:br/>
      </w:r>
      <w:r w:rsidR="005B4F0B" w:rsidRPr="005B4F0B">
        <w:rPr>
          <w:b/>
          <w:bCs/>
        </w:rPr>
        <w:t>AC</w:t>
      </w:r>
      <w:r w:rsidR="005B4F0B">
        <w:t>: avoid contractions</w:t>
      </w:r>
      <w:r w:rsidR="005B4F0B">
        <w:br/>
      </w:r>
    </w:p>
    <w:p w14:paraId="39FA04A0" w14:textId="77777777" w:rsidR="004A324F" w:rsidRDefault="004A324F" w:rsidP="005B4F0B">
      <w:pPr>
        <w:pStyle w:val="CoverTitle"/>
        <w:jc w:val="left"/>
        <w:sectPr w:rsidR="004A324F" w:rsidSect="00932E71">
          <w:type w:val="oddPage"/>
          <w:pgSz w:w="11906" w:h="16838"/>
          <w:pgMar w:top="1985" w:right="1418" w:bottom="1985" w:left="2552" w:header="1134" w:footer="1134" w:gutter="0"/>
          <w:cols w:space="708"/>
          <w:docGrid w:linePitch="360"/>
        </w:sectPr>
      </w:pPr>
    </w:p>
    <w:p w14:paraId="47904E7C" w14:textId="77777777" w:rsidR="007113A8" w:rsidRDefault="00BE5E08" w:rsidP="0057114A">
      <w:pPr>
        <w:pStyle w:val="ThesisSection"/>
      </w:pPr>
      <w:bookmarkStart w:id="0" w:name="_Toc63611534"/>
      <w:r>
        <w:lastRenderedPageBreak/>
        <w:t>Introduction</w:t>
      </w:r>
      <w:bookmarkEnd w:id="0"/>
    </w:p>
    <w:p w14:paraId="061FB528" w14:textId="77777777" w:rsidR="006373A1" w:rsidRPr="006373A1" w:rsidRDefault="004A324F" w:rsidP="00143035">
      <w:pPr>
        <w:pStyle w:val="ThesisHeading"/>
      </w:pPr>
      <w:bookmarkStart w:id="1" w:name="_Toc63611535"/>
      <w:r>
        <w:t>H</w:t>
      </w:r>
      <w:r w:rsidR="007113A8" w:rsidRPr="002D702B">
        <w:t>eader</w:t>
      </w:r>
      <w:r w:rsidR="007C39E8">
        <w:t xml:space="preserve"> – </w:t>
      </w:r>
      <w:r w:rsidR="00732916">
        <w:t>I think titles and headers should be short, but if you insist, this is how it would look in multiple lines</w:t>
      </w:r>
      <w:bookmarkEnd w:id="1"/>
    </w:p>
    <w:p w14:paraId="0975654C" w14:textId="77777777" w:rsidR="00A5789F" w:rsidRDefault="00A5789F" w:rsidP="00841D12">
      <w:pPr>
        <w:pStyle w:val="ThesisBody"/>
      </w:pPr>
      <w:r w:rsidRPr="00A809A8">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B83172">
        <w:t>voluptate</w:t>
      </w:r>
      <w:r w:rsidRPr="00A809A8">
        <w:t xml:space="preserve"> velit esse cillum dolore eu fugiat nulla pariatur. Excepteur sint occaecat cupidatat non proident, sunt in culpa qui officia deserunt mollit anim id est laborum</w:t>
      </w:r>
      <w:r>
        <w:t>.</w:t>
      </w:r>
    </w:p>
    <w:p w14:paraId="77BBDD10" w14:textId="77777777" w:rsidR="0057114A" w:rsidRPr="0057114A" w:rsidRDefault="007113A8" w:rsidP="0057114A">
      <w:pPr>
        <w:pStyle w:val="ThesisSubheading"/>
      </w:pPr>
      <w:bookmarkStart w:id="2" w:name="_Toc63611536"/>
      <w:r>
        <w:t>Subheader</w:t>
      </w:r>
      <w:r w:rsidR="007C39E8">
        <w:t xml:space="preserve"> – </w:t>
      </w:r>
      <w:r w:rsidR="00D934A1">
        <w:t>T</w:t>
      </w:r>
      <w:r w:rsidR="007C39E8">
        <w:t xml:space="preserve">his will be the subheader of the section </w:t>
      </w:r>
      <w:r w:rsidR="00640883">
        <w:t xml:space="preserve">and looks like this </w:t>
      </w:r>
      <w:r w:rsidR="003F0CE6">
        <w:t>in</w:t>
      </w:r>
      <w:r w:rsidR="007C39E8">
        <w:t xml:space="preserve"> two lines</w:t>
      </w:r>
      <w:bookmarkEnd w:id="2"/>
    </w:p>
    <w:p w14:paraId="7D1CA173" w14:textId="77777777" w:rsidR="007113A8" w:rsidRPr="008376C9" w:rsidRDefault="007113A8" w:rsidP="008376C9">
      <w:pPr>
        <w:pStyle w:val="ThesisBody"/>
      </w:pPr>
      <w:r w:rsidRPr="008376C9">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094C65">
        <w:t xml:space="preserve">voluptate </w:t>
      </w:r>
      <w:r w:rsidRPr="008376C9">
        <w:t>velit esse cillum dolore eu fugiat nulla pariatur. Excepteur sint occaecat cupidatat non proident, sunt in culpa qui officia deserunt mollit anim id est laborum.</w:t>
      </w:r>
    </w:p>
    <w:p w14:paraId="4E6AB5AF" w14:textId="77777777" w:rsidR="007113A8" w:rsidRPr="007C52ED" w:rsidRDefault="005C3FC6" w:rsidP="00EB167E">
      <w:pPr>
        <w:pStyle w:val="ThesisQuote"/>
        <w:rPr>
          <w:color w:val="auto"/>
        </w:rPr>
      </w:pPr>
      <w:r w:rsidRPr="007C52ED">
        <w:rPr>
          <w:color w:val="auto"/>
        </w:rPr>
        <w:lastRenderedPageBreak/>
        <w:t>“</w:t>
      </w:r>
      <w:r w:rsidR="007113A8" w:rsidRPr="007C52ED">
        <w:rPr>
          <w:color w:val="auto"/>
        </w:rPr>
        <w:t>Quote quote quote quote quote quote quote quote quote quote quote quote quote quote quote quote quote quote quote quote quote quote quote quote quote quote quote quote quote quote quote quote quote.</w:t>
      </w:r>
      <w:r w:rsidRPr="007C52ED">
        <w:rPr>
          <w:color w:val="auto"/>
        </w:rPr>
        <w:t>”</w:t>
      </w:r>
      <w:r w:rsidR="00BF0B4A">
        <w:rPr>
          <w:color w:val="auto"/>
        </w:rPr>
        <w:t xml:space="preserve"> – By </w:t>
      </w:r>
      <w:r w:rsidR="0036196D">
        <w:rPr>
          <w:color w:val="auto"/>
        </w:rPr>
        <w:t xml:space="preserve">some </w:t>
      </w:r>
      <w:r w:rsidR="00BF0B4A">
        <w:rPr>
          <w:color w:val="auto"/>
        </w:rPr>
        <w:t>Very Important Giant</w:t>
      </w:r>
      <w:r w:rsidR="005D0FCD">
        <w:rPr>
          <w:color w:val="auto"/>
        </w:rPr>
        <w:t>, sometime before they died.</w:t>
      </w:r>
    </w:p>
    <w:p w14:paraId="6EC8CC9E" w14:textId="77777777" w:rsidR="007113A8" w:rsidRDefault="007113A8" w:rsidP="00323E80">
      <w:pPr>
        <w:pStyle w:val="ThesisBodyIndent"/>
      </w:pPr>
      <w:r w:rsidRPr="00A809A8">
        <w:t xml:space="preserve">Lorem ipsum dolor sit amet, consectetur adipiscing elit, sed do eiusmod tempor incididunt ut </w:t>
      </w:r>
      <w:r w:rsidRPr="00E318C5">
        <w:t>labore</w:t>
      </w:r>
      <w:r w:rsidRPr="00A809A8">
        <w:t xml:space="preserv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285EC5A2" w14:textId="77777777" w:rsidR="00C34639" w:rsidRDefault="00C34639" w:rsidP="00C34639">
      <w:pPr>
        <w:pStyle w:val="ThesisSub-subheading"/>
      </w:pPr>
      <w:bookmarkStart w:id="3" w:name="_Toc63611537"/>
      <w:r>
        <w:t xml:space="preserve">Sub-subheader – Just in case you need </w:t>
      </w:r>
      <w:r w:rsidR="004D7FD9">
        <w:t>to use</w:t>
      </w:r>
      <w:r>
        <w:t xml:space="preserve"> sections within sections within sections</w:t>
      </w:r>
      <w:bookmarkEnd w:id="3"/>
    </w:p>
    <w:p w14:paraId="56D0919F" w14:textId="77777777" w:rsidR="007113A8" w:rsidRDefault="007113A8" w:rsidP="00323E80">
      <w:pPr>
        <w:pStyle w:val="ThesisBodyIndent"/>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1A6F5C54" w14:textId="77777777" w:rsidR="00323E80" w:rsidRPr="007113A8" w:rsidRDefault="0040300E" w:rsidP="001005ED">
      <w:pPr>
        <w:pStyle w:val="ThesisSubheading"/>
      </w:pPr>
      <w:bookmarkStart w:id="4" w:name="_Toc63611538"/>
      <w:r>
        <w:t>Next s</w:t>
      </w:r>
      <w:r w:rsidR="00323E80">
        <w:t>ubheader</w:t>
      </w:r>
      <w:bookmarkEnd w:id="4"/>
    </w:p>
    <w:p w14:paraId="3D35B4A5" w14:textId="77777777" w:rsidR="00323E80" w:rsidRDefault="007113A8" w:rsidP="00323E80">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5FE546" w14:textId="77777777" w:rsidR="00C7670C" w:rsidRDefault="00BC6478" w:rsidP="00BC6478">
      <w:pPr>
        <w:pStyle w:val="ThesisFigure"/>
      </w:pPr>
      <w:r>
        <w:rPr>
          <w:noProof/>
        </w:rPr>
        <w:lastRenderedPageBreak/>
        <mc:AlternateContent>
          <mc:Choice Requires="wps">
            <w:drawing>
              <wp:inline distT="0" distB="0" distL="0" distR="0" wp14:anchorId="471C4B10" wp14:editId="237874B0">
                <wp:extent cx="4314825" cy="1247775"/>
                <wp:effectExtent l="0" t="0" r="28575" b="28575"/>
                <wp:docPr id="1" name="Rectangle 1"/>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E33C37" id="Rectangle 1"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" filled="f" strokecolor="#1f3763 [1604]" strokeweight="1pt">
                <w10:anchorlock/>
              </v:rect>
            </w:pict>
          </mc:Fallback>
        </mc:AlternateContent>
      </w:r>
    </w:p>
    <w:p w14:paraId="09EB8546" w14:textId="77777777" w:rsidR="00472BAB" w:rsidRPr="00472BAB" w:rsidRDefault="00472BAB" w:rsidP="00472BAB">
      <w:pPr>
        <w:pStyle w:val="ThesisFigureCaption"/>
        <w:rPr>
          <w:vanish/>
          <w:specVanish/>
        </w:rPr>
      </w:pPr>
      <w:bookmarkStart w:id="5" w:name="_Toc63266604"/>
      <w:r>
        <w:t xml:space="preserve">Figure </w:t>
      </w:r>
      <w:fldSimple w:instr=" SEQ Figure \* ARABIC ">
        <w:r w:rsidR="003942DB">
          <w:rPr>
            <w:noProof/>
          </w:rPr>
          <w:t>1</w:t>
        </w:r>
      </w:fldSimple>
      <w:r>
        <w:t>.</w:t>
      </w:r>
      <w:r w:rsidRPr="000B3B0E">
        <w:t>1. Title of figure 1.</w:t>
      </w:r>
      <w:bookmarkEnd w:id="5"/>
    </w:p>
    <w:p w14:paraId="2B6495EA" w14:textId="77777777" w:rsidR="00C7670C" w:rsidRDefault="00472BAB" w:rsidP="00472BAB">
      <w:pPr>
        <w:pStyle w:val="ThesisFigureLegend"/>
      </w:pPr>
      <w:r>
        <w:t xml:space="preserve"> </w:t>
      </w:r>
      <w:r w:rsidR="00C7670C">
        <w:t>Then add a little description of what the figure shows.</w:t>
      </w:r>
    </w:p>
    <w:p w14:paraId="4CD7F06C" w14:textId="77777777" w:rsidR="007C39E8" w:rsidRPr="007113A8" w:rsidRDefault="0040300E" w:rsidP="007C39E8">
      <w:pPr>
        <w:pStyle w:val="ThesisSubheading"/>
      </w:pPr>
      <w:bookmarkStart w:id="6" w:name="_Toc63611539"/>
      <w:r>
        <w:t xml:space="preserve">Another </w:t>
      </w:r>
      <w:r w:rsidR="007C39E8">
        <w:t>subheader</w:t>
      </w:r>
      <w:bookmarkEnd w:id="6"/>
    </w:p>
    <w:p w14:paraId="132F44D7" w14:textId="77777777" w:rsidR="007C39E8" w:rsidRDefault="007113A8" w:rsidP="00621701">
      <w:pPr>
        <w:pStyle w:val="ThesisBody"/>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CE7903" w14:paraId="3067E35A" w14:textId="77777777" w:rsidTr="00CE790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1770AB46" w14:textId="77777777" w:rsidR="00CE7903" w:rsidRDefault="00CE7903" w:rsidP="00621701">
            <w:pPr>
              <w:pStyle w:val="ThesisTable"/>
            </w:pPr>
          </w:p>
        </w:tc>
        <w:tc>
          <w:tcPr>
            <w:tcW w:w="1417" w:type="dxa"/>
            <w:vAlign w:val="center"/>
          </w:tcPr>
          <w:p w14:paraId="586754A0"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0F2660CF"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4E5CA124"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529EC7E8" w14:textId="77777777" w:rsidR="00CE7903" w:rsidRDefault="00CE7903" w:rsidP="00621701">
            <w:pPr>
              <w:pStyle w:val="ThesisTable"/>
              <w:cnfStyle w:val="100000000000" w:firstRow="1" w:lastRow="0" w:firstColumn="0" w:lastColumn="0" w:oddVBand="0" w:evenVBand="0" w:oddHBand="0" w:evenHBand="0" w:firstRowFirstColumn="0" w:firstRowLastColumn="0" w:lastRowFirstColumn="0" w:lastRowLastColumn="0"/>
            </w:pPr>
            <w:r>
              <w:t>D</w:t>
            </w:r>
          </w:p>
        </w:tc>
      </w:tr>
      <w:tr w:rsidR="00CE7903" w14:paraId="0D859A46" w14:textId="77777777" w:rsidTr="00CE790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C89C5E5" w14:textId="77777777" w:rsidR="00CE7903" w:rsidRDefault="00CE7903" w:rsidP="00621701">
            <w:pPr>
              <w:pStyle w:val="ThesisTable"/>
            </w:pPr>
            <w:r>
              <w:t>Field</w:t>
            </w:r>
          </w:p>
        </w:tc>
        <w:tc>
          <w:tcPr>
            <w:tcW w:w="1417" w:type="dxa"/>
            <w:vAlign w:val="center"/>
          </w:tcPr>
          <w:p w14:paraId="6C799FA1"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0EDE199"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0F452AC"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8144AC8" w14:textId="77777777" w:rsidR="00CE7903" w:rsidRDefault="00CE7903" w:rsidP="00621701">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CE7903" w14:paraId="54252296" w14:textId="77777777" w:rsidTr="00CE7903">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97C2B12" w14:textId="77777777" w:rsidR="00CE7903" w:rsidRDefault="00CE7903" w:rsidP="00621701">
            <w:pPr>
              <w:pStyle w:val="ThesisTable"/>
            </w:pPr>
            <w:r>
              <w:t>Field</w:t>
            </w:r>
          </w:p>
        </w:tc>
        <w:tc>
          <w:tcPr>
            <w:tcW w:w="1417" w:type="dxa"/>
            <w:vAlign w:val="center"/>
          </w:tcPr>
          <w:p w14:paraId="0B8D41DC"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524531D"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1D95503C"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433D954" w14:textId="77777777" w:rsidR="00CE7903" w:rsidRDefault="00CE7903" w:rsidP="00621701">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2FACC1BD" w14:textId="77777777" w:rsidR="00621701" w:rsidRPr="00A25D4A" w:rsidRDefault="00AC3F6A" w:rsidP="00AC3F6A">
      <w:pPr>
        <w:pStyle w:val="ThesisTableCaption"/>
        <w:rPr>
          <w:vanish/>
          <w:specVanish/>
        </w:rPr>
      </w:pPr>
      <w:bookmarkStart w:id="7" w:name="_Toc63266532"/>
      <w:r>
        <w:t xml:space="preserve">Table </w:t>
      </w:r>
      <w:fldSimple w:instr=" SEQ Table \* ARABIC ">
        <w:r w:rsidR="003942DB">
          <w:rPr>
            <w:noProof/>
          </w:rPr>
          <w:t>1</w:t>
        </w:r>
      </w:fldSimple>
      <w:r w:rsidRPr="0094654D">
        <w:t>.1. Title of table 1.</w:t>
      </w:r>
      <w:bookmarkEnd w:id="7"/>
      <w:r w:rsidR="00621701" w:rsidRPr="00621701">
        <w:t xml:space="preserve"> </w:t>
      </w:r>
    </w:p>
    <w:p w14:paraId="1191430F" w14:textId="77777777" w:rsidR="00BC6478" w:rsidRPr="00621701" w:rsidRDefault="00A25D4A" w:rsidP="00621701">
      <w:pPr>
        <w:pStyle w:val="ThesisTableLegend"/>
      </w:pPr>
      <w:r>
        <w:t xml:space="preserve"> </w:t>
      </w:r>
      <w:r w:rsidR="00CE7903" w:rsidRPr="00621701">
        <w:t>Then add a little description of what the table shows.</w:t>
      </w:r>
    </w:p>
    <w:p w14:paraId="0CC6504C" w14:textId="77777777" w:rsidR="00CB7651" w:rsidRDefault="007C39E8" w:rsidP="006C1441">
      <w:pPr>
        <w:pStyle w:val="ThesisBody"/>
        <w:sectPr w:rsidR="00CB7651" w:rsidSect="00C16AEF">
          <w:headerReference w:type="even" r:id="rId17"/>
          <w:headerReference w:type="default" r:id="rId18"/>
          <w:footerReference w:type="even" r:id="rId19"/>
          <w:footerReference w:type="default" r:id="rId20"/>
          <w:headerReference w:type="first" r:id="rId21"/>
          <w:footerReference w:type="first" r:id="rId22"/>
          <w:type w:val="oddPage"/>
          <w:pgSz w:w="11906" w:h="16838"/>
          <w:pgMar w:top="1985" w:right="1418" w:bottom="1985" w:left="2552" w:header="1134" w:footer="1134" w:gutter="0"/>
          <w:pgNumType w:start="1"/>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2F032FC7" w14:textId="77777777" w:rsidR="00CB7651" w:rsidRDefault="000435A3" w:rsidP="0057114A">
      <w:pPr>
        <w:pStyle w:val="ThesisSection"/>
      </w:pPr>
      <w:bookmarkStart w:id="8" w:name="_Toc63611540"/>
      <w:r>
        <w:lastRenderedPageBreak/>
        <w:t>Methods</w:t>
      </w:r>
      <w:bookmarkEnd w:id="8"/>
    </w:p>
    <w:p w14:paraId="284CB9AA" w14:textId="77777777" w:rsidR="00CB7651" w:rsidRPr="006373A1" w:rsidRDefault="00CB7651" w:rsidP="00CB7651">
      <w:pPr>
        <w:pStyle w:val="ThesisHeading"/>
      </w:pPr>
      <w:bookmarkStart w:id="9" w:name="_Toc63611541"/>
      <w:r>
        <w:t>Header</w:t>
      </w:r>
      <w:bookmarkEnd w:id="9"/>
    </w:p>
    <w:p w14:paraId="227B7677" w14:textId="77777777" w:rsidR="00CB7651" w:rsidRPr="007113A8" w:rsidRDefault="00CB7651" w:rsidP="00CB7651">
      <w:pPr>
        <w:pStyle w:val="ThesisSubheading"/>
      </w:pPr>
      <w:bookmarkStart w:id="10" w:name="_Toc63611542"/>
      <w:r>
        <w:t>Subheader</w:t>
      </w:r>
      <w:bookmarkEnd w:id="10"/>
    </w:p>
    <w:p w14:paraId="757C868C" w14:textId="77777777" w:rsidR="00CB7651" w:rsidRDefault="00CB7651" w:rsidP="00CB7651">
      <w:pPr>
        <w:pStyle w:val="ThesisSub-subheading"/>
      </w:pPr>
      <w:bookmarkStart w:id="11" w:name="_Toc63611543"/>
      <w:r>
        <w:t>Sub-subheader</w:t>
      </w:r>
      <w:bookmarkEnd w:id="11"/>
    </w:p>
    <w:p w14:paraId="4542A876" w14:textId="77777777" w:rsidR="000435A3" w:rsidRPr="000435A3" w:rsidRDefault="000435A3" w:rsidP="000435A3">
      <w:pPr>
        <w:pStyle w:val="ThesisSub-subheading"/>
      </w:pPr>
      <w:bookmarkStart w:id="12" w:name="_Toc63611544"/>
      <w:r>
        <w:t>Sub-subheader</w:t>
      </w:r>
      <w:bookmarkEnd w:id="12"/>
    </w:p>
    <w:p w14:paraId="29459D98" w14:textId="77777777" w:rsidR="00CB7651" w:rsidRPr="007113A8" w:rsidRDefault="00CB7651" w:rsidP="00CB7651">
      <w:pPr>
        <w:pStyle w:val="ThesisSubheading"/>
      </w:pPr>
      <w:bookmarkStart w:id="13" w:name="_Toc63611545"/>
      <w:r>
        <w:t>Next subheader</w:t>
      </w:r>
      <w:bookmarkEnd w:id="13"/>
    </w:p>
    <w:p w14:paraId="6EBBAB2E" w14:textId="77777777" w:rsidR="00321FF5" w:rsidRDefault="00321FF5" w:rsidP="00321FF5">
      <w:pPr>
        <w:pStyle w:val="ThesisHeading"/>
      </w:pPr>
      <w:bookmarkStart w:id="14" w:name="_Toc63611546"/>
      <w:r>
        <w:t>Next Header</w:t>
      </w:r>
      <w:bookmarkEnd w:id="14"/>
    </w:p>
    <w:p w14:paraId="30A2F12F" w14:textId="77777777" w:rsidR="000435A3" w:rsidRPr="000435A3" w:rsidRDefault="000435A3" w:rsidP="000435A3">
      <w:pPr>
        <w:pStyle w:val="ThesisSubheading"/>
      </w:pPr>
      <w:bookmarkStart w:id="15" w:name="_Toc63611547"/>
      <w:r>
        <w:t>Next subheader</w:t>
      </w:r>
      <w:bookmarkEnd w:id="15"/>
    </w:p>
    <w:p w14:paraId="760B5A15" w14:textId="77777777" w:rsidR="00CB7651" w:rsidRDefault="00CB7651" w:rsidP="00CB7651">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2C8BD8CF" w14:textId="77777777" w:rsidR="00CB7651" w:rsidRDefault="00CB7651" w:rsidP="00CB7651">
      <w:pPr>
        <w:pStyle w:val="ThesisFigure"/>
      </w:pPr>
      <w:r>
        <w:rPr>
          <w:noProof/>
        </w:rPr>
        <mc:AlternateContent>
          <mc:Choice Requires="wps">
            <w:drawing>
              <wp:inline distT="0" distB="0" distL="0" distR="0" wp14:anchorId="5F214F8A" wp14:editId="1BF5458A">
                <wp:extent cx="4314825" cy="1247775"/>
                <wp:effectExtent l="0" t="0" r="28575" b="28575"/>
                <wp:docPr id="2" name="Rectangle 2"/>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4C8EE" id="Rectangle 2"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oPz2SH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0C09365F" w14:textId="77777777" w:rsidR="00CB7651" w:rsidRPr="00472BAB" w:rsidRDefault="00CB7651" w:rsidP="00CB7651">
      <w:pPr>
        <w:pStyle w:val="ThesisFigureCaption"/>
        <w:rPr>
          <w:vanish/>
          <w:specVanish/>
        </w:rPr>
      </w:pPr>
      <w:bookmarkStart w:id="16" w:name="_Toc63266605"/>
      <w:r>
        <w:t xml:space="preserve">Figure </w:t>
      </w:r>
      <w:fldSimple w:instr=" SEQ Figure \* ARABIC ">
        <w:r w:rsidR="003942DB">
          <w:rPr>
            <w:noProof/>
          </w:rPr>
          <w:t>2</w:t>
        </w:r>
      </w:fldSimple>
      <w:r>
        <w:t>.</w:t>
      </w:r>
      <w:r w:rsidRPr="000B3B0E">
        <w:t>1. Title of figure 1.</w:t>
      </w:r>
      <w:bookmarkEnd w:id="16"/>
    </w:p>
    <w:p w14:paraId="5877A4B1" w14:textId="77777777" w:rsidR="00CB7651" w:rsidRDefault="00CB7651" w:rsidP="00CB7651">
      <w:pPr>
        <w:pStyle w:val="ThesisFigureLegend"/>
      </w:pPr>
      <w:r>
        <w:t xml:space="preserve"> Then add a little description of what the figure shows.</w:t>
      </w:r>
    </w:p>
    <w:p w14:paraId="00F5ED67" w14:textId="77777777" w:rsidR="00CB7651" w:rsidRDefault="00321FF5" w:rsidP="00CB7651">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CB7651" w14:paraId="5AD2214A"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75A12663" w14:textId="77777777" w:rsidR="00CB7651" w:rsidRDefault="00CB7651" w:rsidP="0051275E">
            <w:pPr>
              <w:pStyle w:val="ThesisTable"/>
            </w:pPr>
          </w:p>
        </w:tc>
        <w:tc>
          <w:tcPr>
            <w:tcW w:w="1417" w:type="dxa"/>
            <w:vAlign w:val="center"/>
          </w:tcPr>
          <w:p w14:paraId="424A96FB"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428EF9AB"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020CF0D6"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458001CE" w14:textId="77777777" w:rsidR="00CB7651" w:rsidRDefault="00CB7651"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CB7651" w14:paraId="330A2A3B"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A54027A" w14:textId="77777777" w:rsidR="00CB7651" w:rsidRDefault="00CB7651" w:rsidP="0051275E">
            <w:pPr>
              <w:pStyle w:val="ThesisTable"/>
            </w:pPr>
            <w:r>
              <w:t>Field</w:t>
            </w:r>
          </w:p>
        </w:tc>
        <w:tc>
          <w:tcPr>
            <w:tcW w:w="1417" w:type="dxa"/>
            <w:vAlign w:val="center"/>
          </w:tcPr>
          <w:p w14:paraId="13EFE00F"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74735BD7"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8973062"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B27DB05" w14:textId="77777777" w:rsidR="00CB7651" w:rsidRDefault="00CB7651"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CB7651" w14:paraId="00D543E6"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802E3FD" w14:textId="77777777" w:rsidR="00CB7651" w:rsidRDefault="00CB7651" w:rsidP="0051275E">
            <w:pPr>
              <w:pStyle w:val="ThesisTable"/>
            </w:pPr>
            <w:r>
              <w:t>Field</w:t>
            </w:r>
          </w:p>
        </w:tc>
        <w:tc>
          <w:tcPr>
            <w:tcW w:w="1417" w:type="dxa"/>
            <w:vAlign w:val="center"/>
          </w:tcPr>
          <w:p w14:paraId="11F1307D"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CDDDB23"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162CC29B"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E327592" w14:textId="77777777" w:rsidR="00CB7651" w:rsidRDefault="00CB7651"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109A8A93" w14:textId="77777777" w:rsidR="00CB7651" w:rsidRPr="00A25D4A" w:rsidRDefault="00CB7651" w:rsidP="00CB7651">
      <w:pPr>
        <w:pStyle w:val="ThesisTableCaption"/>
        <w:rPr>
          <w:vanish/>
          <w:specVanish/>
        </w:rPr>
      </w:pPr>
      <w:bookmarkStart w:id="17" w:name="_Toc63266533"/>
      <w:r>
        <w:t xml:space="preserve">Table </w:t>
      </w:r>
      <w:fldSimple w:instr=" SEQ Table \* ARABIC ">
        <w:r w:rsidR="003942DB">
          <w:rPr>
            <w:noProof/>
          </w:rPr>
          <w:t>2</w:t>
        </w:r>
      </w:fldSimple>
      <w:r w:rsidRPr="0094654D">
        <w:t>.1. Title of table 1.</w:t>
      </w:r>
      <w:bookmarkEnd w:id="17"/>
      <w:r w:rsidRPr="00621701">
        <w:t xml:space="preserve"> </w:t>
      </w:r>
    </w:p>
    <w:p w14:paraId="13C2EFD7" w14:textId="77777777" w:rsidR="00CB7651" w:rsidRPr="00621701" w:rsidRDefault="00CB7651" w:rsidP="00CB7651">
      <w:pPr>
        <w:pStyle w:val="ThesisTableLegend"/>
      </w:pPr>
      <w:r>
        <w:t xml:space="preserve"> </w:t>
      </w:r>
      <w:r w:rsidRPr="00621701">
        <w:t>Then add a little description of what the table shows.</w:t>
      </w:r>
    </w:p>
    <w:p w14:paraId="3877C031" w14:textId="77777777" w:rsidR="000435A3" w:rsidRDefault="00CB7651" w:rsidP="00321FF5">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6514F905" w14:textId="77777777" w:rsidR="000435A3" w:rsidRDefault="000435A3" w:rsidP="000435A3">
      <w:pPr>
        <w:pStyle w:val="ThesisSection"/>
      </w:pPr>
      <w:bookmarkStart w:id="18" w:name="_Toc63611548"/>
      <w:r>
        <w:lastRenderedPageBreak/>
        <w:t>Chapter 1</w:t>
      </w:r>
      <w:bookmarkEnd w:id="18"/>
    </w:p>
    <w:p w14:paraId="70A21579" w14:textId="77777777" w:rsidR="000435A3" w:rsidRPr="006373A1" w:rsidRDefault="000435A3" w:rsidP="000435A3">
      <w:pPr>
        <w:pStyle w:val="ThesisHeading"/>
      </w:pPr>
      <w:bookmarkStart w:id="19" w:name="_Toc63611549"/>
      <w:r>
        <w:t>Header</w:t>
      </w:r>
      <w:bookmarkEnd w:id="19"/>
    </w:p>
    <w:p w14:paraId="151EA8F0" w14:textId="77777777" w:rsidR="000435A3" w:rsidRPr="007113A8" w:rsidRDefault="000435A3" w:rsidP="000435A3">
      <w:pPr>
        <w:pStyle w:val="ThesisSubheading"/>
      </w:pPr>
      <w:bookmarkStart w:id="20" w:name="_Toc63611550"/>
      <w:r>
        <w:t>Subheader</w:t>
      </w:r>
      <w:bookmarkEnd w:id="20"/>
    </w:p>
    <w:p w14:paraId="5443BAE8" w14:textId="77777777" w:rsidR="000435A3" w:rsidRDefault="000435A3" w:rsidP="000435A3">
      <w:pPr>
        <w:pStyle w:val="ThesisSub-subheading"/>
      </w:pPr>
      <w:bookmarkStart w:id="21" w:name="_Toc63611551"/>
      <w:r>
        <w:t>Sub-subheader</w:t>
      </w:r>
      <w:bookmarkEnd w:id="21"/>
    </w:p>
    <w:p w14:paraId="45662734" w14:textId="77777777" w:rsidR="000435A3" w:rsidRPr="007113A8" w:rsidRDefault="000435A3" w:rsidP="000435A3">
      <w:pPr>
        <w:pStyle w:val="ThesisSubheading"/>
      </w:pPr>
      <w:bookmarkStart w:id="22" w:name="_Toc63611552"/>
      <w:r>
        <w:t>Next subheader</w:t>
      </w:r>
      <w:bookmarkEnd w:id="22"/>
    </w:p>
    <w:p w14:paraId="7AFAD652" w14:textId="77777777" w:rsidR="000435A3" w:rsidRDefault="000435A3" w:rsidP="000435A3">
      <w:pPr>
        <w:pStyle w:val="ThesisHeading"/>
      </w:pPr>
      <w:bookmarkStart w:id="23" w:name="_Toc63611553"/>
      <w:r>
        <w:t>Next Header</w:t>
      </w:r>
      <w:bookmarkEnd w:id="23"/>
    </w:p>
    <w:p w14:paraId="03FCFF3B" w14:textId="77777777" w:rsidR="000435A3" w:rsidRDefault="000435A3" w:rsidP="000435A3">
      <w:pPr>
        <w:pStyle w:val="ThesisSubheading"/>
      </w:pPr>
      <w:bookmarkStart w:id="24" w:name="_Toc63611554"/>
      <w:r>
        <w:t>Next subheader</w:t>
      </w:r>
      <w:bookmarkEnd w:id="24"/>
    </w:p>
    <w:p w14:paraId="1BD81C3B" w14:textId="77777777" w:rsidR="00A65FB3" w:rsidRPr="00A65FB3" w:rsidRDefault="00A65FB3" w:rsidP="00A65FB3">
      <w:pPr>
        <w:pStyle w:val="ThesisSub-subheading"/>
      </w:pPr>
      <w:bookmarkStart w:id="25" w:name="_Toc63611555"/>
      <w:r>
        <w:t>Next sub-subheader</w:t>
      </w:r>
      <w:bookmarkEnd w:id="25"/>
    </w:p>
    <w:p w14:paraId="4CBFB3D6" w14:textId="77777777" w:rsidR="000435A3" w:rsidRDefault="000435A3" w:rsidP="000435A3">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7162FF9E" w14:textId="77777777" w:rsidR="000435A3" w:rsidRDefault="000435A3" w:rsidP="000435A3">
      <w:pPr>
        <w:pStyle w:val="ThesisFigure"/>
      </w:pPr>
      <w:r>
        <w:rPr>
          <w:noProof/>
        </w:rPr>
        <mc:AlternateContent>
          <mc:Choice Requires="wps">
            <w:drawing>
              <wp:inline distT="0" distB="0" distL="0" distR="0" wp14:anchorId="2B7981E5" wp14:editId="6F7901F5">
                <wp:extent cx="4314825" cy="1247775"/>
                <wp:effectExtent l="0" t="0" r="28575" b="28575"/>
                <wp:docPr id="3" name="Rectangle 3"/>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A1F88E" id="Rectangle 3"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AwsxBh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7DF5394B" w14:textId="77777777" w:rsidR="000435A3" w:rsidRPr="00472BAB" w:rsidRDefault="000435A3" w:rsidP="000435A3">
      <w:pPr>
        <w:pStyle w:val="ThesisFigureCaption"/>
        <w:rPr>
          <w:vanish/>
          <w:specVanish/>
        </w:rPr>
      </w:pPr>
      <w:bookmarkStart w:id="26" w:name="_Toc63266606"/>
      <w:r>
        <w:t xml:space="preserve">Figure </w:t>
      </w:r>
      <w:fldSimple w:instr=" SEQ Figure \* ARABIC ">
        <w:r w:rsidR="003942DB">
          <w:rPr>
            <w:noProof/>
          </w:rPr>
          <w:t>3</w:t>
        </w:r>
      </w:fldSimple>
      <w:r>
        <w:t>.</w:t>
      </w:r>
      <w:r w:rsidRPr="000B3B0E">
        <w:t>1. Title of figure 1.</w:t>
      </w:r>
      <w:bookmarkEnd w:id="26"/>
    </w:p>
    <w:p w14:paraId="43A3FDD6" w14:textId="77777777" w:rsidR="000435A3" w:rsidRDefault="000435A3" w:rsidP="000435A3">
      <w:pPr>
        <w:pStyle w:val="ThesisFigureLegend"/>
      </w:pPr>
      <w:r>
        <w:t xml:space="preserve"> Then add a little description of what the figure shows.</w:t>
      </w:r>
    </w:p>
    <w:p w14:paraId="054DE3DF"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2F17FA4F"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182B8F6C" w14:textId="77777777" w:rsidR="000435A3" w:rsidRDefault="000435A3" w:rsidP="0051275E">
            <w:pPr>
              <w:pStyle w:val="ThesisTable"/>
            </w:pPr>
          </w:p>
        </w:tc>
        <w:tc>
          <w:tcPr>
            <w:tcW w:w="1417" w:type="dxa"/>
            <w:vAlign w:val="center"/>
          </w:tcPr>
          <w:p w14:paraId="5A29D88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1265B3E1"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62B26E9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724A7FDB"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25BD2DA0"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5EA6504" w14:textId="77777777" w:rsidR="000435A3" w:rsidRDefault="000435A3" w:rsidP="0051275E">
            <w:pPr>
              <w:pStyle w:val="ThesisTable"/>
            </w:pPr>
            <w:r>
              <w:t>Field</w:t>
            </w:r>
          </w:p>
        </w:tc>
        <w:tc>
          <w:tcPr>
            <w:tcW w:w="1417" w:type="dxa"/>
            <w:vAlign w:val="center"/>
          </w:tcPr>
          <w:p w14:paraId="4C322CC2"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3BEBF44E"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6082867"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202EFFA"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2CD9A84B"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58C2ADD" w14:textId="77777777" w:rsidR="000435A3" w:rsidRDefault="000435A3" w:rsidP="0051275E">
            <w:pPr>
              <w:pStyle w:val="ThesisTable"/>
            </w:pPr>
            <w:r>
              <w:t>Field</w:t>
            </w:r>
          </w:p>
        </w:tc>
        <w:tc>
          <w:tcPr>
            <w:tcW w:w="1417" w:type="dxa"/>
            <w:vAlign w:val="center"/>
          </w:tcPr>
          <w:p w14:paraId="4D555506"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5DABA0DE"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1C474EC0"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6A4D70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351A1831" w14:textId="77777777" w:rsidR="000435A3" w:rsidRPr="00A25D4A" w:rsidRDefault="000435A3" w:rsidP="000435A3">
      <w:pPr>
        <w:pStyle w:val="ThesisTableCaption"/>
        <w:rPr>
          <w:vanish/>
          <w:specVanish/>
        </w:rPr>
      </w:pPr>
      <w:bookmarkStart w:id="27" w:name="_Toc63266534"/>
      <w:r>
        <w:t xml:space="preserve">Table </w:t>
      </w:r>
      <w:fldSimple w:instr=" SEQ Table \* ARABIC ">
        <w:r w:rsidR="003942DB">
          <w:rPr>
            <w:noProof/>
          </w:rPr>
          <w:t>3</w:t>
        </w:r>
      </w:fldSimple>
      <w:r w:rsidRPr="0094654D">
        <w:t>.1. Title of table 1.</w:t>
      </w:r>
      <w:bookmarkEnd w:id="27"/>
      <w:r w:rsidRPr="00621701">
        <w:t xml:space="preserve"> </w:t>
      </w:r>
    </w:p>
    <w:p w14:paraId="451EEC90" w14:textId="77777777" w:rsidR="000435A3" w:rsidRPr="00621701" w:rsidRDefault="000435A3" w:rsidP="000435A3">
      <w:pPr>
        <w:pStyle w:val="ThesisTableLegend"/>
      </w:pPr>
      <w:r>
        <w:t xml:space="preserve"> </w:t>
      </w:r>
      <w:r w:rsidRPr="00621701">
        <w:t>Then add a little description of what the table shows.</w:t>
      </w:r>
    </w:p>
    <w:p w14:paraId="4E662535" w14:textId="77777777" w:rsidR="000435A3" w:rsidRDefault="000435A3" w:rsidP="000435A3">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3FAE3460" w14:textId="77777777" w:rsidR="000435A3" w:rsidRDefault="000435A3" w:rsidP="000435A3">
      <w:pPr>
        <w:pStyle w:val="ThesisSection"/>
      </w:pPr>
      <w:bookmarkStart w:id="28" w:name="_Toc63611556"/>
      <w:r>
        <w:lastRenderedPageBreak/>
        <w:t>Chapter 2</w:t>
      </w:r>
      <w:bookmarkEnd w:id="28"/>
    </w:p>
    <w:p w14:paraId="191C23B7" w14:textId="77777777" w:rsidR="000435A3" w:rsidRPr="006373A1" w:rsidRDefault="000435A3" w:rsidP="000435A3">
      <w:pPr>
        <w:pStyle w:val="ThesisHeading"/>
      </w:pPr>
      <w:bookmarkStart w:id="29" w:name="_Toc63611557"/>
      <w:r>
        <w:t>Header</w:t>
      </w:r>
      <w:bookmarkEnd w:id="29"/>
    </w:p>
    <w:p w14:paraId="6792D8FA" w14:textId="77777777" w:rsidR="000435A3" w:rsidRPr="007113A8" w:rsidRDefault="000435A3" w:rsidP="000435A3">
      <w:pPr>
        <w:pStyle w:val="ThesisSubheading"/>
      </w:pPr>
      <w:bookmarkStart w:id="30" w:name="_Toc63611558"/>
      <w:r>
        <w:t>Subheader</w:t>
      </w:r>
      <w:bookmarkEnd w:id="30"/>
    </w:p>
    <w:p w14:paraId="079AE330" w14:textId="77777777" w:rsidR="000435A3" w:rsidRDefault="000435A3" w:rsidP="000435A3">
      <w:pPr>
        <w:pStyle w:val="ThesisSub-subheading"/>
      </w:pPr>
      <w:bookmarkStart w:id="31" w:name="_Toc63611559"/>
      <w:r>
        <w:t>Sub-subheader</w:t>
      </w:r>
      <w:bookmarkEnd w:id="31"/>
    </w:p>
    <w:p w14:paraId="5C0A5F49" w14:textId="77777777" w:rsidR="000435A3" w:rsidRPr="000435A3" w:rsidRDefault="000435A3" w:rsidP="000435A3">
      <w:pPr>
        <w:pStyle w:val="ThesisSub-subheading"/>
      </w:pPr>
      <w:bookmarkStart w:id="32" w:name="_Toc63611560"/>
      <w:r>
        <w:t>Sub-subheader</w:t>
      </w:r>
      <w:bookmarkEnd w:id="32"/>
    </w:p>
    <w:p w14:paraId="14F64BDD" w14:textId="77777777" w:rsidR="000435A3" w:rsidRPr="007113A8" w:rsidRDefault="000435A3" w:rsidP="000435A3">
      <w:pPr>
        <w:pStyle w:val="ThesisSubheading"/>
      </w:pPr>
      <w:bookmarkStart w:id="33" w:name="_Toc63611561"/>
      <w:r>
        <w:t>Next subheader</w:t>
      </w:r>
      <w:bookmarkEnd w:id="33"/>
    </w:p>
    <w:p w14:paraId="47C916AE" w14:textId="77777777" w:rsidR="000435A3" w:rsidRDefault="000435A3" w:rsidP="000435A3">
      <w:pPr>
        <w:pStyle w:val="ThesisHeading"/>
      </w:pPr>
      <w:bookmarkStart w:id="34" w:name="_Toc63611562"/>
      <w:r>
        <w:t>Next Header</w:t>
      </w:r>
      <w:bookmarkEnd w:id="34"/>
    </w:p>
    <w:p w14:paraId="0877F04C" w14:textId="77777777" w:rsidR="000435A3" w:rsidRPr="000435A3" w:rsidRDefault="000435A3" w:rsidP="000435A3">
      <w:pPr>
        <w:pStyle w:val="ThesisSubheading"/>
      </w:pPr>
      <w:bookmarkStart w:id="35" w:name="_Toc63611563"/>
      <w:r>
        <w:t>Next subheader</w:t>
      </w:r>
      <w:bookmarkEnd w:id="35"/>
    </w:p>
    <w:p w14:paraId="7C4A5A57" w14:textId="77777777" w:rsidR="000435A3" w:rsidRDefault="000435A3" w:rsidP="000435A3">
      <w:pPr>
        <w:pStyle w:val="ThesisBody"/>
      </w:pPr>
      <w:r w:rsidRPr="00323E80">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323E80">
        <w:lastRenderedPageBreak/>
        <w:t>dolor in reprehenderit in voluptate velit esse cillum dolore eu fugiat nulla pariatur. Excepteur sint occaecat cupidatat non proident, sunt in culpa qui officia deserunt mollit anim id est laborum.</w:t>
      </w:r>
    </w:p>
    <w:p w14:paraId="4B78A76D" w14:textId="77777777" w:rsidR="000435A3" w:rsidRDefault="000435A3" w:rsidP="000435A3">
      <w:pPr>
        <w:pStyle w:val="ThesisFigure"/>
      </w:pPr>
      <w:r>
        <w:rPr>
          <w:noProof/>
        </w:rPr>
        <mc:AlternateContent>
          <mc:Choice Requires="wps">
            <w:drawing>
              <wp:inline distT="0" distB="0" distL="0" distR="0" wp14:anchorId="104D170F" wp14:editId="787A4215">
                <wp:extent cx="4314825" cy="1247775"/>
                <wp:effectExtent l="0" t="0" r="28575" b="28575"/>
                <wp:docPr id="4" name="Rectangle 4"/>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30F2BC" id="Rectangle 4"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CRkpc3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6EBBE91F" w14:textId="77777777" w:rsidR="000435A3" w:rsidRPr="00472BAB" w:rsidRDefault="000435A3" w:rsidP="000435A3">
      <w:pPr>
        <w:pStyle w:val="ThesisFigureCaption"/>
        <w:rPr>
          <w:vanish/>
          <w:specVanish/>
        </w:rPr>
      </w:pPr>
      <w:bookmarkStart w:id="36" w:name="_Toc63266607"/>
      <w:r>
        <w:t xml:space="preserve">Figure </w:t>
      </w:r>
      <w:fldSimple w:instr=" SEQ Figure \* ARABIC ">
        <w:r w:rsidR="003942DB">
          <w:rPr>
            <w:noProof/>
          </w:rPr>
          <w:t>4</w:t>
        </w:r>
      </w:fldSimple>
      <w:r>
        <w:t>.</w:t>
      </w:r>
      <w:r w:rsidRPr="000B3B0E">
        <w:t>1. Title of figure 1.</w:t>
      </w:r>
      <w:bookmarkEnd w:id="36"/>
    </w:p>
    <w:p w14:paraId="39EB3303" w14:textId="77777777" w:rsidR="000435A3" w:rsidRDefault="000435A3" w:rsidP="000435A3">
      <w:pPr>
        <w:pStyle w:val="ThesisFigureLegend"/>
      </w:pPr>
      <w:r>
        <w:t xml:space="preserve"> Then add a little description of what the figure shows.</w:t>
      </w:r>
    </w:p>
    <w:p w14:paraId="0F10D189"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30B7158C"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13432746" w14:textId="77777777" w:rsidR="000435A3" w:rsidRDefault="000435A3" w:rsidP="0051275E">
            <w:pPr>
              <w:pStyle w:val="ThesisTable"/>
            </w:pPr>
          </w:p>
        </w:tc>
        <w:tc>
          <w:tcPr>
            <w:tcW w:w="1417" w:type="dxa"/>
            <w:vAlign w:val="center"/>
          </w:tcPr>
          <w:p w14:paraId="12466C3E"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32B348C3"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22FB2A32"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188E9356"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73825088"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AC26463" w14:textId="77777777" w:rsidR="000435A3" w:rsidRDefault="000435A3" w:rsidP="0051275E">
            <w:pPr>
              <w:pStyle w:val="ThesisTable"/>
            </w:pPr>
            <w:r>
              <w:t>Field</w:t>
            </w:r>
          </w:p>
        </w:tc>
        <w:tc>
          <w:tcPr>
            <w:tcW w:w="1417" w:type="dxa"/>
            <w:vAlign w:val="center"/>
          </w:tcPr>
          <w:p w14:paraId="0E922394"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76B90C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49CE121"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1757E7C"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6888468E"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9586A6A" w14:textId="77777777" w:rsidR="000435A3" w:rsidRDefault="000435A3" w:rsidP="0051275E">
            <w:pPr>
              <w:pStyle w:val="ThesisTable"/>
            </w:pPr>
            <w:r>
              <w:t>Field</w:t>
            </w:r>
          </w:p>
        </w:tc>
        <w:tc>
          <w:tcPr>
            <w:tcW w:w="1417" w:type="dxa"/>
            <w:vAlign w:val="center"/>
          </w:tcPr>
          <w:p w14:paraId="7FF74BD5"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4D2516BA"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22E5AA39"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5FC01F93"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4F07B4F7" w14:textId="77777777" w:rsidR="000435A3" w:rsidRPr="00A25D4A" w:rsidRDefault="000435A3" w:rsidP="000435A3">
      <w:pPr>
        <w:pStyle w:val="ThesisTableCaption"/>
        <w:rPr>
          <w:vanish/>
          <w:specVanish/>
        </w:rPr>
      </w:pPr>
      <w:bookmarkStart w:id="37" w:name="_Toc63266535"/>
      <w:r>
        <w:t xml:space="preserve">Table </w:t>
      </w:r>
      <w:fldSimple w:instr=" SEQ Table \* ARABIC ">
        <w:r w:rsidR="003942DB">
          <w:rPr>
            <w:noProof/>
          </w:rPr>
          <w:t>4</w:t>
        </w:r>
      </w:fldSimple>
      <w:r w:rsidRPr="0094654D">
        <w:t>.1. Title of table 1.</w:t>
      </w:r>
      <w:bookmarkEnd w:id="37"/>
      <w:r w:rsidRPr="00621701">
        <w:t xml:space="preserve"> </w:t>
      </w:r>
    </w:p>
    <w:p w14:paraId="75B63979" w14:textId="77777777" w:rsidR="000435A3" w:rsidRPr="00621701" w:rsidRDefault="000435A3" w:rsidP="000435A3">
      <w:pPr>
        <w:pStyle w:val="ThesisTableLegend"/>
      </w:pPr>
      <w:r>
        <w:t xml:space="preserve"> </w:t>
      </w:r>
      <w:r w:rsidRPr="00621701">
        <w:t>Then add a little description of what the table shows.</w:t>
      </w:r>
    </w:p>
    <w:p w14:paraId="6AC7DDAD" w14:textId="77777777" w:rsidR="000435A3" w:rsidRDefault="000435A3" w:rsidP="006C1441">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10902678" w14:textId="77777777" w:rsidR="000435A3" w:rsidRDefault="000435A3" w:rsidP="000435A3">
      <w:pPr>
        <w:pStyle w:val="ThesisSection"/>
      </w:pPr>
      <w:bookmarkStart w:id="38" w:name="_Toc63611564"/>
      <w:r>
        <w:lastRenderedPageBreak/>
        <w:t>Chapter 3</w:t>
      </w:r>
      <w:bookmarkEnd w:id="38"/>
    </w:p>
    <w:p w14:paraId="05207D60" w14:textId="77777777" w:rsidR="000435A3" w:rsidRPr="006373A1" w:rsidRDefault="000435A3" w:rsidP="000435A3">
      <w:pPr>
        <w:pStyle w:val="ThesisHeading"/>
      </w:pPr>
      <w:bookmarkStart w:id="39" w:name="_Toc63611565"/>
      <w:r>
        <w:t>Header</w:t>
      </w:r>
      <w:bookmarkEnd w:id="39"/>
    </w:p>
    <w:p w14:paraId="4A766CB1" w14:textId="77777777" w:rsidR="000435A3" w:rsidRPr="007113A8" w:rsidRDefault="000435A3" w:rsidP="000435A3">
      <w:pPr>
        <w:pStyle w:val="ThesisSubheading"/>
      </w:pPr>
      <w:bookmarkStart w:id="40" w:name="_Toc63611566"/>
      <w:r>
        <w:t>Subheader</w:t>
      </w:r>
      <w:bookmarkEnd w:id="40"/>
    </w:p>
    <w:p w14:paraId="3C34B192" w14:textId="77777777" w:rsidR="000435A3" w:rsidRDefault="000435A3" w:rsidP="000435A3">
      <w:pPr>
        <w:pStyle w:val="ThesisSub-subheading"/>
      </w:pPr>
      <w:bookmarkStart w:id="41" w:name="_Toc63611567"/>
      <w:r>
        <w:t>Sub-subheader</w:t>
      </w:r>
      <w:bookmarkEnd w:id="41"/>
    </w:p>
    <w:p w14:paraId="4C8CFDC3" w14:textId="77777777" w:rsidR="000435A3" w:rsidRPr="007113A8" w:rsidRDefault="000435A3" w:rsidP="000435A3">
      <w:pPr>
        <w:pStyle w:val="ThesisSubheading"/>
      </w:pPr>
      <w:bookmarkStart w:id="42" w:name="_Toc63611568"/>
      <w:r>
        <w:t>Next subheader</w:t>
      </w:r>
      <w:bookmarkEnd w:id="42"/>
    </w:p>
    <w:p w14:paraId="57F005DE" w14:textId="77777777" w:rsidR="000435A3" w:rsidRDefault="000435A3" w:rsidP="000435A3">
      <w:pPr>
        <w:pStyle w:val="ThesisHeading"/>
      </w:pPr>
      <w:bookmarkStart w:id="43" w:name="_Toc63611569"/>
      <w:r>
        <w:t>Next Header</w:t>
      </w:r>
      <w:bookmarkEnd w:id="43"/>
    </w:p>
    <w:p w14:paraId="2E1E024C" w14:textId="77777777" w:rsidR="000435A3" w:rsidRPr="000435A3" w:rsidRDefault="000435A3" w:rsidP="000435A3">
      <w:pPr>
        <w:pStyle w:val="ThesisSubheading"/>
      </w:pPr>
      <w:bookmarkStart w:id="44" w:name="_Toc63611570"/>
      <w:r>
        <w:t>Next subheader</w:t>
      </w:r>
      <w:bookmarkEnd w:id="44"/>
    </w:p>
    <w:p w14:paraId="504ADF9F"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71B193" w14:textId="77777777" w:rsidR="000435A3" w:rsidRDefault="000435A3" w:rsidP="000435A3">
      <w:pPr>
        <w:pStyle w:val="ThesisFigure"/>
      </w:pPr>
      <w:r>
        <w:rPr>
          <w:noProof/>
        </w:rPr>
        <w:lastRenderedPageBreak/>
        <mc:AlternateContent>
          <mc:Choice Requires="wps">
            <w:drawing>
              <wp:inline distT="0" distB="0" distL="0" distR="0" wp14:anchorId="05462335" wp14:editId="6EC15A3B">
                <wp:extent cx="4314825" cy="1247775"/>
                <wp:effectExtent l="0" t="0" r="28575" b="28575"/>
                <wp:docPr id="5" name="Rectangle 5"/>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1FD424" id="Rectangle 5"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KXJGyN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1BB633F0" w14:textId="77777777" w:rsidR="000435A3" w:rsidRPr="00472BAB" w:rsidRDefault="000435A3" w:rsidP="000435A3">
      <w:pPr>
        <w:pStyle w:val="ThesisFigureCaption"/>
        <w:rPr>
          <w:vanish/>
          <w:specVanish/>
        </w:rPr>
      </w:pPr>
      <w:bookmarkStart w:id="45" w:name="_Toc63266608"/>
      <w:r>
        <w:t xml:space="preserve">Figure </w:t>
      </w:r>
      <w:fldSimple w:instr=" SEQ Figure \* ARABIC ">
        <w:r w:rsidR="003942DB">
          <w:rPr>
            <w:noProof/>
          </w:rPr>
          <w:t>5</w:t>
        </w:r>
      </w:fldSimple>
      <w:r>
        <w:t>.</w:t>
      </w:r>
      <w:r w:rsidRPr="000B3B0E">
        <w:t>1. Title of figure 1.</w:t>
      </w:r>
      <w:bookmarkEnd w:id="45"/>
    </w:p>
    <w:p w14:paraId="37F3485E" w14:textId="77777777" w:rsidR="000435A3" w:rsidRDefault="000435A3" w:rsidP="000435A3">
      <w:pPr>
        <w:pStyle w:val="ThesisFigureLegend"/>
      </w:pPr>
      <w:r>
        <w:t xml:space="preserve"> Then add a little description of what the figure shows.</w:t>
      </w:r>
    </w:p>
    <w:p w14:paraId="0B2C113F"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63C741EC"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349E6239" w14:textId="77777777" w:rsidR="000435A3" w:rsidRDefault="000435A3" w:rsidP="0051275E">
            <w:pPr>
              <w:pStyle w:val="ThesisTable"/>
            </w:pPr>
          </w:p>
        </w:tc>
        <w:tc>
          <w:tcPr>
            <w:tcW w:w="1417" w:type="dxa"/>
            <w:vAlign w:val="center"/>
          </w:tcPr>
          <w:p w14:paraId="3B2AF15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797A294A"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5E8EF80A"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2DCE70B9"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065FB283"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E38D6F8" w14:textId="77777777" w:rsidR="000435A3" w:rsidRDefault="000435A3" w:rsidP="0051275E">
            <w:pPr>
              <w:pStyle w:val="ThesisTable"/>
            </w:pPr>
            <w:r>
              <w:t>Field</w:t>
            </w:r>
          </w:p>
        </w:tc>
        <w:tc>
          <w:tcPr>
            <w:tcW w:w="1417" w:type="dxa"/>
            <w:vAlign w:val="center"/>
          </w:tcPr>
          <w:p w14:paraId="159BD8F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6DE37F2"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61500B3"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4EC8BF4C"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5BCF08B3"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04FEE49" w14:textId="77777777" w:rsidR="000435A3" w:rsidRDefault="000435A3" w:rsidP="0051275E">
            <w:pPr>
              <w:pStyle w:val="ThesisTable"/>
            </w:pPr>
            <w:r>
              <w:t>Field</w:t>
            </w:r>
          </w:p>
        </w:tc>
        <w:tc>
          <w:tcPr>
            <w:tcW w:w="1417" w:type="dxa"/>
            <w:vAlign w:val="center"/>
          </w:tcPr>
          <w:p w14:paraId="35751DD1"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905B6B6"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1B3F5184"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726EFEB"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308D9E4F" w14:textId="77777777" w:rsidR="000435A3" w:rsidRPr="00A25D4A" w:rsidRDefault="000435A3" w:rsidP="000435A3">
      <w:pPr>
        <w:pStyle w:val="ThesisTableCaption"/>
        <w:rPr>
          <w:vanish/>
          <w:specVanish/>
        </w:rPr>
      </w:pPr>
      <w:bookmarkStart w:id="46" w:name="_Toc63266536"/>
      <w:r>
        <w:t xml:space="preserve">Table </w:t>
      </w:r>
      <w:fldSimple w:instr=" SEQ Table \* ARABIC ">
        <w:r w:rsidR="003942DB">
          <w:rPr>
            <w:noProof/>
          </w:rPr>
          <w:t>5</w:t>
        </w:r>
      </w:fldSimple>
      <w:r w:rsidRPr="0094654D">
        <w:t>.1. Title of table 1.</w:t>
      </w:r>
      <w:bookmarkEnd w:id="46"/>
      <w:r w:rsidRPr="00621701">
        <w:t xml:space="preserve"> </w:t>
      </w:r>
    </w:p>
    <w:p w14:paraId="43FF0A06" w14:textId="77777777" w:rsidR="000435A3" w:rsidRPr="00621701" w:rsidRDefault="000435A3" w:rsidP="000435A3">
      <w:pPr>
        <w:pStyle w:val="ThesisTableLegend"/>
      </w:pPr>
      <w:r>
        <w:t xml:space="preserve"> </w:t>
      </w:r>
      <w:r w:rsidRPr="00621701">
        <w:t>Then add a little description of what the table shows.</w:t>
      </w:r>
    </w:p>
    <w:p w14:paraId="2A307367" w14:textId="77777777" w:rsidR="000435A3" w:rsidRDefault="000435A3" w:rsidP="006C1441">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1FC80D7D" w14:textId="77777777" w:rsidR="000435A3" w:rsidRDefault="000435A3" w:rsidP="000435A3">
      <w:pPr>
        <w:pStyle w:val="ThesisSection"/>
      </w:pPr>
      <w:bookmarkStart w:id="47" w:name="_Toc63611571"/>
      <w:r>
        <w:lastRenderedPageBreak/>
        <w:t>Chapter 4</w:t>
      </w:r>
      <w:bookmarkEnd w:id="47"/>
    </w:p>
    <w:p w14:paraId="58BA2A6F" w14:textId="77777777" w:rsidR="000435A3" w:rsidRPr="006373A1" w:rsidRDefault="000435A3" w:rsidP="000435A3">
      <w:pPr>
        <w:pStyle w:val="ThesisHeading"/>
      </w:pPr>
      <w:bookmarkStart w:id="48" w:name="_Toc63611572"/>
      <w:r>
        <w:t>Header</w:t>
      </w:r>
      <w:bookmarkEnd w:id="48"/>
    </w:p>
    <w:p w14:paraId="78FABCBD" w14:textId="77777777" w:rsidR="000435A3" w:rsidRPr="007113A8" w:rsidRDefault="000435A3" w:rsidP="000435A3">
      <w:pPr>
        <w:pStyle w:val="ThesisSubheading"/>
      </w:pPr>
      <w:bookmarkStart w:id="49" w:name="_Toc63611573"/>
      <w:r>
        <w:t>Subheader</w:t>
      </w:r>
      <w:bookmarkEnd w:id="49"/>
    </w:p>
    <w:p w14:paraId="46278563" w14:textId="77777777" w:rsidR="000435A3" w:rsidRDefault="000435A3" w:rsidP="000435A3">
      <w:pPr>
        <w:pStyle w:val="ThesisSub-subheading"/>
      </w:pPr>
      <w:bookmarkStart w:id="50" w:name="_Toc63611574"/>
      <w:r>
        <w:t>Sub-subheader</w:t>
      </w:r>
      <w:bookmarkEnd w:id="50"/>
    </w:p>
    <w:p w14:paraId="75350200" w14:textId="77777777" w:rsidR="000435A3" w:rsidRPr="007113A8" w:rsidRDefault="000435A3" w:rsidP="000435A3">
      <w:pPr>
        <w:pStyle w:val="ThesisSubheading"/>
      </w:pPr>
      <w:bookmarkStart w:id="51" w:name="_Toc63611575"/>
      <w:r>
        <w:t>Next subheader</w:t>
      </w:r>
      <w:bookmarkEnd w:id="51"/>
    </w:p>
    <w:p w14:paraId="0D9AAE71" w14:textId="77777777" w:rsidR="000435A3" w:rsidRDefault="000435A3" w:rsidP="000435A3">
      <w:pPr>
        <w:pStyle w:val="ThesisHeading"/>
      </w:pPr>
      <w:bookmarkStart w:id="52" w:name="_Toc63611576"/>
      <w:r>
        <w:t>Next Header</w:t>
      </w:r>
      <w:bookmarkEnd w:id="52"/>
    </w:p>
    <w:p w14:paraId="0222E305" w14:textId="77777777" w:rsidR="000435A3" w:rsidRPr="000435A3" w:rsidRDefault="000435A3" w:rsidP="000435A3">
      <w:pPr>
        <w:pStyle w:val="ThesisSubheading"/>
      </w:pPr>
      <w:bookmarkStart w:id="53" w:name="_Toc63611577"/>
      <w:r>
        <w:t>Next subheader</w:t>
      </w:r>
      <w:bookmarkEnd w:id="53"/>
    </w:p>
    <w:p w14:paraId="0F6BF29D"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472291" w14:textId="77777777" w:rsidR="000435A3" w:rsidRDefault="000435A3" w:rsidP="000435A3">
      <w:pPr>
        <w:pStyle w:val="ThesisFigure"/>
      </w:pPr>
      <w:r>
        <w:rPr>
          <w:noProof/>
        </w:rPr>
        <w:lastRenderedPageBreak/>
        <mc:AlternateContent>
          <mc:Choice Requires="wps">
            <w:drawing>
              <wp:inline distT="0" distB="0" distL="0" distR="0" wp14:anchorId="0AAF6932" wp14:editId="06635C0A">
                <wp:extent cx="4314825" cy="1247775"/>
                <wp:effectExtent l="0" t="0" r="28575" b="28575"/>
                <wp:docPr id="6" name="Rectangle 6"/>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973509" id="Rectangle 6"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" filled="f" strokecolor="#1f3763 [1604]" strokeweight="1pt">
                <w10:anchorlock/>
              </v:rect>
            </w:pict>
          </mc:Fallback>
        </mc:AlternateContent>
      </w:r>
    </w:p>
    <w:p w14:paraId="3305E1A1" w14:textId="77777777" w:rsidR="000435A3" w:rsidRPr="00472BAB" w:rsidRDefault="000435A3" w:rsidP="000435A3">
      <w:pPr>
        <w:pStyle w:val="ThesisFigureCaption"/>
        <w:rPr>
          <w:vanish/>
          <w:specVanish/>
        </w:rPr>
      </w:pPr>
      <w:bookmarkStart w:id="54" w:name="_Toc63266609"/>
      <w:r>
        <w:t xml:space="preserve">Figure </w:t>
      </w:r>
      <w:fldSimple w:instr=" SEQ Figure \* ARABIC ">
        <w:r w:rsidR="003942DB">
          <w:rPr>
            <w:noProof/>
          </w:rPr>
          <w:t>6</w:t>
        </w:r>
      </w:fldSimple>
      <w:r>
        <w:t>.</w:t>
      </w:r>
      <w:r w:rsidRPr="000B3B0E">
        <w:t>1. Title of figure 1.</w:t>
      </w:r>
      <w:bookmarkEnd w:id="54"/>
    </w:p>
    <w:p w14:paraId="03ADA5DF" w14:textId="77777777" w:rsidR="000435A3" w:rsidRDefault="000435A3" w:rsidP="000435A3">
      <w:pPr>
        <w:pStyle w:val="ThesisFigureLegend"/>
      </w:pPr>
      <w:r>
        <w:t xml:space="preserve"> Then add a little description of what the figure shows.</w:t>
      </w:r>
    </w:p>
    <w:p w14:paraId="37C12152"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0F81A016"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0728214E" w14:textId="77777777" w:rsidR="000435A3" w:rsidRDefault="000435A3" w:rsidP="0051275E">
            <w:pPr>
              <w:pStyle w:val="ThesisTable"/>
            </w:pPr>
          </w:p>
        </w:tc>
        <w:tc>
          <w:tcPr>
            <w:tcW w:w="1417" w:type="dxa"/>
            <w:vAlign w:val="center"/>
          </w:tcPr>
          <w:p w14:paraId="299270FF"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7205C14C"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61D57891"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557F4B89"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6C0DEDCE"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AE7333F" w14:textId="77777777" w:rsidR="000435A3" w:rsidRDefault="000435A3" w:rsidP="0051275E">
            <w:pPr>
              <w:pStyle w:val="ThesisTable"/>
            </w:pPr>
            <w:r>
              <w:t>Field</w:t>
            </w:r>
          </w:p>
        </w:tc>
        <w:tc>
          <w:tcPr>
            <w:tcW w:w="1417" w:type="dxa"/>
            <w:vAlign w:val="center"/>
          </w:tcPr>
          <w:p w14:paraId="12A5EE20"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02AD0D62"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43E70E37"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121934DE"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4E9D14CE"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D68EAC6" w14:textId="77777777" w:rsidR="000435A3" w:rsidRDefault="000435A3" w:rsidP="0051275E">
            <w:pPr>
              <w:pStyle w:val="ThesisTable"/>
            </w:pPr>
            <w:r>
              <w:t>Field</w:t>
            </w:r>
          </w:p>
        </w:tc>
        <w:tc>
          <w:tcPr>
            <w:tcW w:w="1417" w:type="dxa"/>
            <w:vAlign w:val="center"/>
          </w:tcPr>
          <w:p w14:paraId="6D03A058"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3F2B37E5"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780C23A1"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4BFD6B8"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7B33F302" w14:textId="77777777" w:rsidR="000435A3" w:rsidRPr="00A25D4A" w:rsidRDefault="000435A3" w:rsidP="000435A3">
      <w:pPr>
        <w:pStyle w:val="ThesisTableCaption"/>
        <w:rPr>
          <w:vanish/>
          <w:specVanish/>
        </w:rPr>
      </w:pPr>
      <w:bookmarkStart w:id="55" w:name="_Toc63266537"/>
      <w:r>
        <w:t xml:space="preserve">Table </w:t>
      </w:r>
      <w:fldSimple w:instr=" SEQ Table \* ARABIC ">
        <w:r w:rsidR="003942DB">
          <w:rPr>
            <w:noProof/>
          </w:rPr>
          <w:t>6</w:t>
        </w:r>
      </w:fldSimple>
      <w:r w:rsidRPr="0094654D">
        <w:t>.1. Title of table 1.</w:t>
      </w:r>
      <w:bookmarkEnd w:id="55"/>
      <w:r w:rsidRPr="00621701">
        <w:t xml:space="preserve"> </w:t>
      </w:r>
    </w:p>
    <w:p w14:paraId="12FE7B35" w14:textId="77777777" w:rsidR="000435A3" w:rsidRPr="00621701" w:rsidRDefault="000435A3" w:rsidP="000435A3">
      <w:pPr>
        <w:pStyle w:val="ThesisTableLegend"/>
      </w:pPr>
      <w:r>
        <w:t xml:space="preserve"> </w:t>
      </w:r>
      <w:r w:rsidRPr="00621701">
        <w:t>Then add a little description of what the table shows.</w:t>
      </w:r>
    </w:p>
    <w:p w14:paraId="47C94DE3" w14:textId="77777777" w:rsidR="006C1441" w:rsidRDefault="000435A3" w:rsidP="006C1441">
      <w:pPr>
        <w:pStyle w:val="ThesisBodyIndent"/>
        <w:sectPr w:rsidR="006C1441"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10BDC8B2" w14:textId="77777777" w:rsidR="000435A3" w:rsidRDefault="000435A3" w:rsidP="000435A3">
      <w:pPr>
        <w:pStyle w:val="ThesisSection"/>
      </w:pPr>
      <w:bookmarkStart w:id="56" w:name="_Toc63611578"/>
      <w:r>
        <w:lastRenderedPageBreak/>
        <w:t>Discussion</w:t>
      </w:r>
      <w:bookmarkEnd w:id="56"/>
    </w:p>
    <w:p w14:paraId="5BC9163A" w14:textId="77777777" w:rsidR="000435A3" w:rsidRPr="006373A1" w:rsidRDefault="000435A3" w:rsidP="000435A3">
      <w:pPr>
        <w:pStyle w:val="ThesisHeading"/>
      </w:pPr>
      <w:bookmarkStart w:id="57" w:name="_Toc63611579"/>
      <w:r>
        <w:t>Header</w:t>
      </w:r>
      <w:bookmarkEnd w:id="57"/>
    </w:p>
    <w:p w14:paraId="4C668670" w14:textId="77777777" w:rsidR="000435A3" w:rsidRPr="007113A8" w:rsidRDefault="000435A3" w:rsidP="000435A3">
      <w:pPr>
        <w:pStyle w:val="ThesisSubheading"/>
      </w:pPr>
      <w:bookmarkStart w:id="58" w:name="_Toc63611580"/>
      <w:r>
        <w:t>Subheader</w:t>
      </w:r>
      <w:bookmarkEnd w:id="58"/>
    </w:p>
    <w:p w14:paraId="14404896" w14:textId="77777777" w:rsidR="000435A3" w:rsidRDefault="000435A3" w:rsidP="000435A3">
      <w:pPr>
        <w:pStyle w:val="ThesisSub-subheading"/>
      </w:pPr>
      <w:bookmarkStart w:id="59" w:name="_Toc63611581"/>
      <w:r>
        <w:t>Sub-subheader</w:t>
      </w:r>
      <w:bookmarkEnd w:id="59"/>
    </w:p>
    <w:p w14:paraId="012D6A6D" w14:textId="77777777" w:rsidR="000435A3" w:rsidRPr="007113A8" w:rsidRDefault="000435A3" w:rsidP="000435A3">
      <w:pPr>
        <w:pStyle w:val="ThesisSubheading"/>
      </w:pPr>
      <w:bookmarkStart w:id="60" w:name="_Toc63611582"/>
      <w:r>
        <w:t>Next subheader</w:t>
      </w:r>
      <w:bookmarkEnd w:id="60"/>
    </w:p>
    <w:p w14:paraId="46589976" w14:textId="77777777" w:rsidR="000435A3" w:rsidRDefault="000435A3" w:rsidP="000435A3">
      <w:pPr>
        <w:pStyle w:val="ThesisHeading"/>
      </w:pPr>
      <w:bookmarkStart w:id="61" w:name="_Toc63611583"/>
      <w:r>
        <w:t>Next Header</w:t>
      </w:r>
      <w:bookmarkEnd w:id="61"/>
    </w:p>
    <w:p w14:paraId="500410BE" w14:textId="77777777" w:rsidR="000435A3" w:rsidRPr="000435A3" w:rsidRDefault="000435A3" w:rsidP="000435A3">
      <w:pPr>
        <w:pStyle w:val="ThesisSubheading"/>
      </w:pPr>
      <w:bookmarkStart w:id="62" w:name="_Toc63611584"/>
      <w:r>
        <w:t>Next subheader</w:t>
      </w:r>
      <w:bookmarkEnd w:id="62"/>
    </w:p>
    <w:p w14:paraId="47033C43"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22BBE1D" w14:textId="77777777" w:rsidR="000435A3" w:rsidRDefault="000435A3" w:rsidP="000435A3">
      <w:pPr>
        <w:pStyle w:val="ThesisFigure"/>
      </w:pPr>
      <w:r>
        <w:rPr>
          <w:noProof/>
        </w:rPr>
        <w:lastRenderedPageBreak/>
        <mc:AlternateContent>
          <mc:Choice Requires="wps">
            <w:drawing>
              <wp:inline distT="0" distB="0" distL="0" distR="0" wp14:anchorId="2CCE99F1" wp14:editId="0CF46FC5">
                <wp:extent cx="4314825" cy="1247775"/>
                <wp:effectExtent l="0" t="0" r="28575" b="28575"/>
                <wp:docPr id="7" name="Rectangle 7"/>
                <wp:cNvGraphicFramePr/>
                <a:graphic xmlns:a="http://schemas.openxmlformats.org/drawingml/2006/main">
                  <a:graphicData uri="http://schemas.microsoft.com/office/word/2010/wordprocessingShape">
                    <wps:wsp>
                      <wps:cNvSpPr/>
                      <wps:spPr>
                        <a:xfrm>
                          <a:off x="0" y="0"/>
                          <a:ext cx="43148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6AC43C" id="Rectangle 7" o:spid="_x0000_s1026" style="width:339.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" filled="f" strokecolor="#1f3763 [1604]" strokeweight="1pt">
                <w10:anchorlock/>
              </v:rect>
            </w:pict>
          </mc:Fallback>
        </mc:AlternateContent>
      </w:r>
    </w:p>
    <w:p w14:paraId="43294E54" w14:textId="77777777" w:rsidR="000435A3" w:rsidRPr="00472BAB" w:rsidRDefault="000435A3" w:rsidP="000435A3">
      <w:pPr>
        <w:pStyle w:val="ThesisFigureCaption"/>
        <w:rPr>
          <w:vanish/>
          <w:specVanish/>
        </w:rPr>
      </w:pPr>
      <w:bookmarkStart w:id="63" w:name="_Toc63266610"/>
      <w:r>
        <w:t xml:space="preserve">Figure </w:t>
      </w:r>
      <w:fldSimple w:instr=" SEQ Figure \* ARABIC ">
        <w:r w:rsidR="003942DB">
          <w:rPr>
            <w:noProof/>
          </w:rPr>
          <w:t>7</w:t>
        </w:r>
      </w:fldSimple>
      <w:r>
        <w:t>.</w:t>
      </w:r>
      <w:r w:rsidRPr="000B3B0E">
        <w:t>1. Title of figure 1.</w:t>
      </w:r>
      <w:bookmarkEnd w:id="63"/>
    </w:p>
    <w:p w14:paraId="22AEC6A8" w14:textId="77777777" w:rsidR="000435A3" w:rsidRDefault="000435A3" w:rsidP="000435A3">
      <w:pPr>
        <w:pStyle w:val="ThesisFigureLegend"/>
      </w:pPr>
      <w:r>
        <w:t xml:space="preserve"> Then add a little description of what the figure shows.</w:t>
      </w:r>
    </w:p>
    <w:p w14:paraId="2607E237" w14:textId="77777777" w:rsidR="000435A3" w:rsidRDefault="000435A3" w:rsidP="000435A3">
      <w:pPr>
        <w:pStyle w:val="ThesisBody"/>
      </w:pPr>
      <w:r w:rsidRPr="00323E80">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PlainTable3"/>
        <w:tblW w:w="7085" w:type="dxa"/>
        <w:jc w:val="center"/>
        <w:tblLook w:val="04A0" w:firstRow="1" w:lastRow="0" w:firstColumn="1" w:lastColumn="0" w:noHBand="0" w:noVBand="1"/>
      </w:tblPr>
      <w:tblGrid>
        <w:gridCol w:w="1417"/>
        <w:gridCol w:w="1417"/>
        <w:gridCol w:w="1417"/>
        <w:gridCol w:w="1417"/>
        <w:gridCol w:w="1417"/>
      </w:tblGrid>
      <w:tr w:rsidR="000435A3" w14:paraId="0E3B3B91" w14:textId="77777777" w:rsidTr="0051275E">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417" w:type="dxa"/>
            <w:vAlign w:val="center"/>
          </w:tcPr>
          <w:p w14:paraId="177E20E3" w14:textId="77777777" w:rsidR="000435A3" w:rsidRDefault="000435A3" w:rsidP="0051275E">
            <w:pPr>
              <w:pStyle w:val="ThesisTable"/>
            </w:pPr>
          </w:p>
        </w:tc>
        <w:tc>
          <w:tcPr>
            <w:tcW w:w="1417" w:type="dxa"/>
            <w:vAlign w:val="center"/>
          </w:tcPr>
          <w:p w14:paraId="5CC07430"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A</w:t>
            </w:r>
          </w:p>
        </w:tc>
        <w:tc>
          <w:tcPr>
            <w:tcW w:w="1417" w:type="dxa"/>
            <w:vAlign w:val="center"/>
          </w:tcPr>
          <w:p w14:paraId="5E363977"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B</w:t>
            </w:r>
          </w:p>
        </w:tc>
        <w:tc>
          <w:tcPr>
            <w:tcW w:w="1417" w:type="dxa"/>
            <w:vAlign w:val="center"/>
          </w:tcPr>
          <w:p w14:paraId="614776E0"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C</w:t>
            </w:r>
          </w:p>
        </w:tc>
        <w:tc>
          <w:tcPr>
            <w:tcW w:w="1417" w:type="dxa"/>
            <w:vAlign w:val="center"/>
          </w:tcPr>
          <w:p w14:paraId="0DA857C1" w14:textId="77777777" w:rsidR="000435A3" w:rsidRDefault="000435A3" w:rsidP="0051275E">
            <w:pPr>
              <w:pStyle w:val="ThesisTable"/>
              <w:cnfStyle w:val="100000000000" w:firstRow="1" w:lastRow="0" w:firstColumn="0" w:lastColumn="0" w:oddVBand="0" w:evenVBand="0" w:oddHBand="0" w:evenHBand="0" w:firstRowFirstColumn="0" w:firstRowLastColumn="0" w:lastRowFirstColumn="0" w:lastRowLastColumn="0"/>
            </w:pPr>
            <w:r>
              <w:t>D</w:t>
            </w:r>
          </w:p>
        </w:tc>
      </w:tr>
      <w:tr w:rsidR="000435A3" w14:paraId="22007CC3" w14:textId="77777777" w:rsidTr="0051275E">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168E2D9" w14:textId="77777777" w:rsidR="000435A3" w:rsidRDefault="000435A3" w:rsidP="0051275E">
            <w:pPr>
              <w:pStyle w:val="ThesisTable"/>
            </w:pPr>
            <w:r>
              <w:t>Field</w:t>
            </w:r>
          </w:p>
        </w:tc>
        <w:tc>
          <w:tcPr>
            <w:tcW w:w="1417" w:type="dxa"/>
            <w:vAlign w:val="center"/>
          </w:tcPr>
          <w:p w14:paraId="7FD36902"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C706B2F"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2FCCD4D9"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c>
          <w:tcPr>
            <w:tcW w:w="1417" w:type="dxa"/>
            <w:vAlign w:val="center"/>
          </w:tcPr>
          <w:p w14:paraId="600E5C86" w14:textId="77777777" w:rsidR="000435A3" w:rsidRDefault="000435A3" w:rsidP="0051275E">
            <w:pPr>
              <w:pStyle w:val="ThesisTable"/>
              <w:cnfStyle w:val="000000100000" w:firstRow="0" w:lastRow="0" w:firstColumn="0" w:lastColumn="0" w:oddVBand="0" w:evenVBand="0" w:oddHBand="1" w:evenHBand="0" w:firstRowFirstColumn="0" w:firstRowLastColumn="0" w:lastRowFirstColumn="0" w:lastRowLastColumn="0"/>
            </w:pPr>
            <w:r w:rsidRPr="00FF57CD">
              <w:t>Value</w:t>
            </w:r>
          </w:p>
        </w:tc>
      </w:tr>
      <w:tr w:rsidR="000435A3" w14:paraId="028C0CD4" w14:textId="77777777" w:rsidTr="0051275E">
        <w:trPr>
          <w:trHeight w:val="283"/>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7BF16E4" w14:textId="77777777" w:rsidR="000435A3" w:rsidRDefault="000435A3" w:rsidP="0051275E">
            <w:pPr>
              <w:pStyle w:val="ThesisTable"/>
            </w:pPr>
            <w:r>
              <w:t>Field</w:t>
            </w:r>
          </w:p>
        </w:tc>
        <w:tc>
          <w:tcPr>
            <w:tcW w:w="1417" w:type="dxa"/>
            <w:vAlign w:val="center"/>
          </w:tcPr>
          <w:p w14:paraId="48DDD855"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01C114DE"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674A2FE9"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c>
          <w:tcPr>
            <w:tcW w:w="1417" w:type="dxa"/>
            <w:vAlign w:val="center"/>
          </w:tcPr>
          <w:p w14:paraId="241CDE62" w14:textId="77777777" w:rsidR="000435A3" w:rsidRDefault="000435A3" w:rsidP="0051275E">
            <w:pPr>
              <w:pStyle w:val="ThesisTable"/>
              <w:cnfStyle w:val="000000000000" w:firstRow="0" w:lastRow="0" w:firstColumn="0" w:lastColumn="0" w:oddVBand="0" w:evenVBand="0" w:oddHBand="0" w:evenHBand="0" w:firstRowFirstColumn="0" w:firstRowLastColumn="0" w:lastRowFirstColumn="0" w:lastRowLastColumn="0"/>
            </w:pPr>
            <w:r w:rsidRPr="00FF57CD">
              <w:t>Value</w:t>
            </w:r>
          </w:p>
        </w:tc>
      </w:tr>
    </w:tbl>
    <w:p w14:paraId="51D4CF78" w14:textId="77777777" w:rsidR="000435A3" w:rsidRPr="00A25D4A" w:rsidRDefault="000435A3" w:rsidP="000435A3">
      <w:pPr>
        <w:pStyle w:val="ThesisTableCaption"/>
        <w:rPr>
          <w:vanish/>
          <w:specVanish/>
        </w:rPr>
      </w:pPr>
      <w:bookmarkStart w:id="64" w:name="_Toc63266538"/>
      <w:r>
        <w:t xml:space="preserve">Table </w:t>
      </w:r>
      <w:fldSimple w:instr=" SEQ Table \* ARABIC ">
        <w:r w:rsidR="003942DB">
          <w:rPr>
            <w:noProof/>
          </w:rPr>
          <w:t>7</w:t>
        </w:r>
      </w:fldSimple>
      <w:r w:rsidRPr="0094654D">
        <w:t>.1. Title of table 1.</w:t>
      </w:r>
      <w:bookmarkEnd w:id="64"/>
      <w:r w:rsidRPr="00621701">
        <w:t xml:space="preserve"> </w:t>
      </w:r>
    </w:p>
    <w:p w14:paraId="6C28201C" w14:textId="77777777" w:rsidR="000435A3" w:rsidRPr="00621701" w:rsidRDefault="000435A3" w:rsidP="000435A3">
      <w:pPr>
        <w:pStyle w:val="ThesisTableLegend"/>
      </w:pPr>
      <w:r>
        <w:t xml:space="preserve"> </w:t>
      </w:r>
      <w:r w:rsidRPr="00621701">
        <w:t>Then add a little description of what the table shows.</w:t>
      </w:r>
    </w:p>
    <w:p w14:paraId="5A64CA21" w14:textId="77777777" w:rsidR="000435A3" w:rsidRDefault="000435A3" w:rsidP="000435A3">
      <w:pPr>
        <w:pStyle w:val="ThesisBodyIndent"/>
        <w:sectPr w:rsidR="000435A3" w:rsidSect="00CA5261">
          <w:type w:val="oddPage"/>
          <w:pgSz w:w="11906" w:h="16838"/>
          <w:pgMar w:top="1985" w:right="1418" w:bottom="1985" w:left="2552" w:header="1134" w:footer="1134" w:gutter="0"/>
          <w:cols w:space="708"/>
          <w:titlePg/>
          <w:docGrid w:linePitch="360"/>
        </w:sectPr>
      </w:pPr>
      <w:r w:rsidRPr="00A809A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6C1441">
        <w:t>.</w:t>
      </w:r>
    </w:p>
    <w:p w14:paraId="67AB4CD8" w14:textId="77777777" w:rsidR="000435A3" w:rsidRDefault="000435A3" w:rsidP="000435A3">
      <w:pPr>
        <w:pStyle w:val="ThesisSection"/>
      </w:pPr>
      <w:bookmarkStart w:id="65" w:name="_Toc63611585"/>
      <w:r>
        <w:lastRenderedPageBreak/>
        <w:t>References</w:t>
      </w:r>
      <w:bookmarkEnd w:id="65"/>
    </w:p>
    <w:p w14:paraId="31AFFA26" w14:textId="77777777" w:rsidR="006C1441" w:rsidRPr="006C1441" w:rsidRDefault="006C1441" w:rsidP="006C1441">
      <w:pPr>
        <w:pStyle w:val="ThesisBody"/>
      </w:pPr>
    </w:p>
    <w:sectPr w:rsidR="006C1441" w:rsidRPr="006C1441" w:rsidSect="00CA5261">
      <w:type w:val="oddPage"/>
      <w:pgSz w:w="11906" w:h="16838"/>
      <w:pgMar w:top="1985" w:right="1418" w:bottom="1985" w:left="2552"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6DEFB" w14:textId="77777777" w:rsidR="0092758E" w:rsidRDefault="0092758E" w:rsidP="000356FE">
      <w:pPr>
        <w:spacing w:after="0" w:line="240" w:lineRule="auto"/>
      </w:pPr>
      <w:r>
        <w:separator/>
      </w:r>
    </w:p>
  </w:endnote>
  <w:endnote w:type="continuationSeparator" w:id="0">
    <w:p w14:paraId="0E5F8B59" w14:textId="77777777" w:rsidR="0092758E" w:rsidRDefault="0092758E" w:rsidP="0003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999936"/>
      <w:docPartObj>
        <w:docPartGallery w:val="Page Numbers (Bottom of Page)"/>
        <w:docPartUnique/>
      </w:docPartObj>
    </w:sdtPr>
    <w:sdtEndPr>
      <w:rPr>
        <w:noProof/>
      </w:rPr>
    </w:sdtEndPr>
    <w:sdtContent>
      <w:p w14:paraId="4A3323E6" w14:textId="77777777" w:rsidR="00BE5E08" w:rsidRDefault="00BE5E0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866560"/>
      <w:docPartObj>
        <w:docPartGallery w:val="Page Numbers (Bottom of Page)"/>
        <w:docPartUnique/>
      </w:docPartObj>
    </w:sdtPr>
    <w:sdtEndPr>
      <w:rPr>
        <w:noProof/>
      </w:rPr>
    </w:sdtEndPr>
    <w:sdtContent>
      <w:p w14:paraId="1F61729C" w14:textId="77777777" w:rsidR="00BE5E08" w:rsidRDefault="00BE5E08" w:rsidP="007C39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E6AB2" w14:textId="77777777" w:rsidR="00BE5E08" w:rsidRDefault="00BE5E08" w:rsidP="007C39E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596474"/>
      <w:docPartObj>
        <w:docPartGallery w:val="Page Numbers (Bottom of Page)"/>
        <w:docPartUnique/>
      </w:docPartObj>
    </w:sdtPr>
    <w:sdtEndPr/>
    <w:sdtContent>
      <w:p w14:paraId="44C9DB97" w14:textId="77777777" w:rsidR="00BE5E08" w:rsidRDefault="00BE5E08">
        <w:pPr>
          <w:pStyle w:val="Footer"/>
        </w:pPr>
        <w:r>
          <w:fldChar w:fldCharType="begin"/>
        </w:r>
        <w:r>
          <w:instrText xml:space="preserve"> PAGE  \* roman  \* MERGEFORMAT </w:instrText>
        </w:r>
        <w:r>
          <w:fldChar w:fldCharType="separate"/>
        </w:r>
        <w:r>
          <w:rPr>
            <w:noProof/>
          </w:rPr>
          <w:t>xvii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436395"/>
      <w:docPartObj>
        <w:docPartGallery w:val="Page Numbers (Bottom of Page)"/>
        <w:docPartUnique/>
      </w:docPartObj>
    </w:sdtPr>
    <w:sdtEndPr>
      <w:rPr>
        <w:noProof/>
      </w:rPr>
    </w:sdtEndPr>
    <w:sdtContent>
      <w:p w14:paraId="2A723668" w14:textId="77777777" w:rsidR="00BE5E08" w:rsidRDefault="00BE5E08" w:rsidP="002C5FD7">
        <w:pPr>
          <w:pStyle w:val="Footer"/>
          <w:jc w:val="right"/>
        </w:pPr>
        <w:r>
          <w:fldChar w:fldCharType="begin"/>
        </w:r>
        <w:r>
          <w:instrText xml:space="preserve"> PAGE  \* roman  \* MERGEFORMAT </w:instrText>
        </w:r>
        <w:r>
          <w:fldChar w:fldCharType="separate"/>
        </w:r>
        <w:r>
          <w:rPr>
            <w:noProof/>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7D05B" w14:textId="77777777" w:rsidR="00BE5E08" w:rsidRDefault="00BE5E08" w:rsidP="003A31A5">
    <w:pPr>
      <w:pStyle w:val="Footer"/>
      <w:tabs>
        <w:tab w:val="left" w:pos="528"/>
        <w:tab w:val="center" w:pos="3968"/>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177388"/>
      <w:docPartObj>
        <w:docPartGallery w:val="Page Numbers (Bottom of Page)"/>
        <w:docPartUnique/>
      </w:docPartObj>
    </w:sdtPr>
    <w:sdtEndPr/>
    <w:sdtContent>
      <w:p w14:paraId="363F0A06" w14:textId="77777777" w:rsidR="00BE5E08" w:rsidRDefault="00BE5E08">
        <w:pPr>
          <w:pStyle w:val="Footer"/>
        </w:pPr>
        <w:r w:rsidRPr="001B53D6">
          <w:fldChar w:fldCharType="begin"/>
        </w:r>
        <w:r w:rsidRPr="001B53D6">
          <w:instrText xml:space="preserve"> PAGE   \* MERGEFORMAT </w:instrText>
        </w:r>
        <w:r w:rsidRPr="001B53D6">
          <w:fldChar w:fldCharType="separate"/>
        </w:r>
        <w:r w:rsidRPr="001B53D6">
          <w:t>2</w:t>
        </w:r>
        <w:r w:rsidRPr="001B53D6">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8313702"/>
      <w:docPartObj>
        <w:docPartGallery w:val="Page Numbers (Bottom of Page)"/>
        <w:docPartUnique/>
      </w:docPartObj>
    </w:sdtPr>
    <w:sdtEndPr>
      <w:rPr>
        <w:noProof/>
      </w:rPr>
    </w:sdtEndPr>
    <w:sdtContent>
      <w:p w14:paraId="0EACEB2D" w14:textId="77777777" w:rsidR="00BE5E08" w:rsidRDefault="00BE5E08" w:rsidP="002C5F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674988"/>
      <w:docPartObj>
        <w:docPartGallery w:val="Page Numbers (Bottom of Page)"/>
        <w:docPartUnique/>
      </w:docPartObj>
    </w:sdtPr>
    <w:sdtEndPr>
      <w:rPr>
        <w:noProof/>
      </w:rPr>
    </w:sdtEndPr>
    <w:sdtContent>
      <w:p w14:paraId="36EA578E" w14:textId="77777777" w:rsidR="00BE5E08" w:rsidRDefault="00BE5E08" w:rsidP="00570D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09FD0" w14:textId="77777777" w:rsidR="0092758E" w:rsidRDefault="0092758E" w:rsidP="000356FE">
      <w:pPr>
        <w:spacing w:after="0" w:line="240" w:lineRule="auto"/>
      </w:pPr>
      <w:r>
        <w:separator/>
      </w:r>
    </w:p>
  </w:footnote>
  <w:footnote w:type="continuationSeparator" w:id="0">
    <w:p w14:paraId="7B7290EB" w14:textId="77777777" w:rsidR="0092758E" w:rsidRDefault="0092758E" w:rsidP="00035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FF2AE" w14:textId="77777777" w:rsidR="00BE5E08" w:rsidRPr="002C2504" w:rsidRDefault="00BE5E08" w:rsidP="004155DE">
    <w:pPr>
      <w:rPr>
        <w:rFonts w:asciiTheme="majorHAnsi" w:hAnsiTheme="majorHAnsi" w:cstheme="majorHAnsi"/>
        <w:smallCaps/>
        <w:color w:val="A5A5A5" w:themeColor="accent3"/>
        <w:spacing w:val="2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F43D0" w14:textId="77777777" w:rsidR="00BE5E08" w:rsidRPr="004A324F" w:rsidRDefault="00BE5E08" w:rsidP="00E310AE">
    <w:pPr>
      <w:pStyle w:val="Header"/>
      <w:jc w:val="right"/>
      <w:rPr>
        <w:rFonts w:asciiTheme="majorHAnsi" w:hAnsiTheme="majorHAnsi" w:cstheme="majorHAnsi"/>
        <w:smallCaps/>
        <w:color w:val="A5A5A5" w:themeColor="accent3"/>
        <w:spacing w:val="2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C96F" w14:textId="35F76887" w:rsidR="00BE5E08" w:rsidRPr="002C2504" w:rsidRDefault="00BE5E08" w:rsidP="004155DE">
    <w:pPr>
      <w:rPr>
        <w:rFonts w:asciiTheme="majorHAnsi" w:hAnsiTheme="majorHAnsi" w:cstheme="majorHAnsi"/>
        <w:smallCaps/>
        <w:color w:val="A5A5A5" w:themeColor="accent3"/>
        <w:spacing w:val="20"/>
        <w:sz w:val="20"/>
      </w:rPr>
    </w:pPr>
    <w:r>
      <w:rPr>
        <w:rFonts w:asciiTheme="majorHAnsi" w:hAnsiTheme="majorHAnsi" w:cstheme="majorHAnsi"/>
        <w:smallCaps/>
        <w:color w:val="A5A5A5" w:themeColor="accent3"/>
        <w:spacing w:val="20"/>
        <w:sz w:val="20"/>
      </w:rPr>
      <w:fldChar w:fldCharType="begin"/>
    </w:r>
    <w:r>
      <w:rPr>
        <w:rFonts w:asciiTheme="majorHAnsi" w:hAnsiTheme="majorHAnsi" w:cstheme="majorHAnsi"/>
        <w:smallCaps/>
        <w:color w:val="A5A5A5" w:themeColor="accent3"/>
        <w:spacing w:val="20"/>
        <w:sz w:val="20"/>
      </w:rPr>
      <w:instrText xml:space="preserve"> STYLEREF  "Thesis Section" \n </w:instrText>
    </w:r>
    <w:r>
      <w:rPr>
        <w:rFonts w:asciiTheme="majorHAnsi" w:hAnsiTheme="majorHAnsi" w:cstheme="majorHAnsi"/>
        <w:smallCaps/>
        <w:color w:val="A5A5A5" w:themeColor="accent3"/>
        <w:spacing w:val="20"/>
        <w:sz w:val="20"/>
      </w:rPr>
      <w:fldChar w:fldCharType="separate"/>
    </w:r>
    <w:r w:rsidR="003942DB">
      <w:rPr>
        <w:rFonts w:asciiTheme="majorHAnsi" w:hAnsiTheme="majorHAnsi" w:cstheme="majorHAnsi"/>
        <w:smallCaps/>
        <w:noProof/>
        <w:color w:val="A5A5A5" w:themeColor="accent3"/>
        <w:spacing w:val="20"/>
        <w:sz w:val="20"/>
      </w:rPr>
      <w:t>1</w:t>
    </w:r>
    <w:r>
      <w:rPr>
        <w:rFonts w:asciiTheme="majorHAnsi" w:hAnsiTheme="majorHAnsi" w:cstheme="majorHAnsi"/>
        <w:smallCaps/>
        <w:color w:val="A5A5A5" w:themeColor="accent3"/>
        <w:spacing w:val="20"/>
        <w:sz w:val="20"/>
      </w:rPr>
      <w:fldChar w:fldCharType="end"/>
    </w:r>
    <w:r>
      <w:rPr>
        <w:rFonts w:asciiTheme="majorHAnsi" w:hAnsiTheme="majorHAnsi" w:cstheme="majorHAnsi"/>
        <w:smallCaps/>
        <w:color w:val="A5A5A5" w:themeColor="accent3"/>
        <w:spacing w:val="20"/>
        <w:sz w:val="20"/>
      </w:rPr>
      <w:t xml:space="preserve">|  </w:t>
    </w:r>
    <w:r w:rsidRPr="002C2504">
      <w:rPr>
        <w:rFonts w:asciiTheme="majorHAnsi" w:hAnsiTheme="majorHAnsi" w:cstheme="majorHAnsi"/>
        <w:smallCaps/>
        <w:color w:val="A5A5A5" w:themeColor="accent3"/>
        <w:spacing w:val="20"/>
        <w:sz w:val="20"/>
      </w:rPr>
      <w:fldChar w:fldCharType="begin"/>
    </w:r>
    <w:r w:rsidRPr="002C2504">
      <w:rPr>
        <w:rFonts w:asciiTheme="majorHAnsi" w:hAnsiTheme="majorHAnsi" w:cstheme="majorHAnsi"/>
        <w:smallCaps/>
        <w:color w:val="A5A5A5" w:themeColor="accent3"/>
        <w:spacing w:val="20"/>
        <w:sz w:val="20"/>
      </w:rPr>
      <w:instrText xml:space="preserve"> STYLEREF  "Thesis Section"  \* MERGEFORMAT </w:instrText>
    </w:r>
    <w:r w:rsidRPr="002C2504">
      <w:rPr>
        <w:rFonts w:asciiTheme="majorHAnsi" w:hAnsiTheme="majorHAnsi" w:cstheme="majorHAnsi"/>
        <w:smallCaps/>
        <w:color w:val="A5A5A5" w:themeColor="accent3"/>
        <w:spacing w:val="20"/>
        <w:sz w:val="20"/>
      </w:rPr>
      <w:fldChar w:fldCharType="separate"/>
    </w:r>
    <w:r w:rsidR="003942DB">
      <w:rPr>
        <w:rFonts w:asciiTheme="majorHAnsi" w:hAnsiTheme="majorHAnsi" w:cstheme="majorHAnsi"/>
        <w:smallCaps/>
        <w:noProof/>
        <w:color w:val="A5A5A5" w:themeColor="accent3"/>
        <w:spacing w:val="20"/>
        <w:sz w:val="20"/>
      </w:rPr>
      <w:t>Introduction</w:t>
    </w:r>
    <w:r w:rsidRPr="002C2504">
      <w:rPr>
        <w:rFonts w:asciiTheme="majorHAnsi" w:hAnsiTheme="majorHAnsi" w:cstheme="majorHAnsi"/>
        <w:smallCaps/>
        <w:color w:val="A5A5A5" w:themeColor="accent3"/>
        <w:spacing w:val="20"/>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07364" w14:textId="5FCE2F94" w:rsidR="00BE5E08" w:rsidRPr="004A324F" w:rsidRDefault="00BE5E08" w:rsidP="00E310AE">
    <w:pPr>
      <w:pStyle w:val="Header"/>
      <w:jc w:val="right"/>
      <w:rPr>
        <w:rFonts w:asciiTheme="majorHAnsi" w:hAnsiTheme="majorHAnsi" w:cstheme="majorHAnsi"/>
        <w:smallCaps/>
        <w:color w:val="A5A5A5" w:themeColor="accent3"/>
        <w:spacing w:val="20"/>
        <w:sz w:val="20"/>
        <w:szCs w:val="20"/>
      </w:rPr>
    </w:pP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\n  \* MERGEFORMAT </w:instrText>
    </w:r>
    <w:r w:rsidRPr="004A324F">
      <w:rPr>
        <w:rFonts w:asciiTheme="majorHAnsi" w:hAnsiTheme="majorHAnsi" w:cstheme="majorHAnsi"/>
        <w:smallCaps/>
        <w:color w:val="A5A5A5" w:themeColor="accent3"/>
        <w:spacing w:val="20"/>
        <w:sz w:val="20"/>
        <w:szCs w:val="20"/>
      </w:rPr>
      <w:fldChar w:fldCharType="separate"/>
    </w:r>
    <w:r w:rsidR="003942DB" w:rsidRPr="003942DB">
      <w:rPr>
        <w:rFonts w:asciiTheme="majorHAnsi" w:hAnsiTheme="majorHAnsi" w:cstheme="majorHAnsi"/>
        <w:b/>
        <w:bCs/>
        <w:smallCaps/>
        <w:noProof/>
        <w:color w:val="A5A5A5" w:themeColor="accent3"/>
        <w:spacing w:val="20"/>
        <w:sz w:val="20"/>
        <w:szCs w:val="20"/>
        <w:lang w:val="en-US"/>
      </w:rPr>
      <w:t>1.1</w:t>
    </w:r>
    <w:r w:rsidRPr="004A324F">
      <w:rPr>
        <w:rFonts w:asciiTheme="majorHAnsi" w:hAnsiTheme="majorHAnsi" w:cstheme="majorHAnsi"/>
        <w:smallCaps/>
        <w:color w:val="A5A5A5" w:themeColor="accent3"/>
        <w:spacing w:val="20"/>
        <w:sz w:val="20"/>
        <w:szCs w:val="20"/>
      </w:rPr>
      <w:fldChar w:fldCharType="end"/>
    </w:r>
    <w:r w:rsidRPr="004A324F">
      <w:rPr>
        <w:rFonts w:asciiTheme="majorHAnsi" w:hAnsiTheme="majorHAnsi" w:cstheme="majorHAnsi"/>
        <w:smallCaps/>
        <w:color w:val="A5A5A5" w:themeColor="accent3"/>
        <w:spacing w:val="20"/>
        <w:sz w:val="20"/>
        <w:szCs w:val="20"/>
      </w:rPr>
      <w:t xml:space="preserve">|  </w:t>
    </w:r>
    <w:r w:rsidRPr="004A324F">
      <w:rPr>
        <w:rFonts w:asciiTheme="majorHAnsi" w:hAnsiTheme="majorHAnsi" w:cstheme="majorHAnsi"/>
        <w:smallCaps/>
        <w:color w:val="A5A5A5" w:themeColor="accent3"/>
        <w:spacing w:val="20"/>
        <w:sz w:val="20"/>
        <w:szCs w:val="20"/>
      </w:rPr>
      <w:fldChar w:fldCharType="begin"/>
    </w:r>
    <w:r w:rsidRPr="004A324F">
      <w:rPr>
        <w:rFonts w:asciiTheme="majorHAnsi" w:hAnsiTheme="majorHAnsi" w:cstheme="majorHAnsi"/>
        <w:smallCaps/>
        <w:color w:val="A5A5A5" w:themeColor="accent3"/>
        <w:spacing w:val="20"/>
        <w:sz w:val="20"/>
        <w:szCs w:val="20"/>
      </w:rPr>
      <w:instrText xml:space="preserve"> STYLEREF  "Thesis Heading"  \* MERGEFORMAT </w:instrText>
    </w:r>
    <w:r w:rsidRPr="004A324F">
      <w:rPr>
        <w:rFonts w:asciiTheme="majorHAnsi" w:hAnsiTheme="majorHAnsi" w:cstheme="majorHAnsi"/>
        <w:smallCaps/>
        <w:color w:val="A5A5A5" w:themeColor="accent3"/>
        <w:spacing w:val="20"/>
        <w:sz w:val="20"/>
        <w:szCs w:val="20"/>
      </w:rPr>
      <w:fldChar w:fldCharType="separate"/>
    </w:r>
    <w:r w:rsidR="003942DB">
      <w:rPr>
        <w:rFonts w:asciiTheme="majorHAnsi" w:hAnsiTheme="majorHAnsi" w:cstheme="majorHAnsi"/>
        <w:smallCaps/>
        <w:noProof/>
        <w:color w:val="A5A5A5" w:themeColor="accent3"/>
        <w:spacing w:val="20"/>
        <w:sz w:val="20"/>
        <w:szCs w:val="20"/>
      </w:rPr>
      <w:t>Header – I think titles and headers should be short, but if you insist, this is how it would look in multiple lines</w:t>
    </w:r>
    <w:r w:rsidRPr="004A324F">
      <w:rPr>
        <w:rFonts w:asciiTheme="majorHAnsi" w:hAnsiTheme="majorHAnsi" w:cstheme="majorHAnsi"/>
        <w:smallCaps/>
        <w:color w:val="A5A5A5" w:themeColor="accent3"/>
        <w:spacing w:val="2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94C05" w14:textId="77777777" w:rsidR="00BE5E08" w:rsidRDefault="00BE5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DBD"/>
    <w:multiLevelType w:val="hybridMultilevel"/>
    <w:tmpl w:val="839A28C2"/>
    <w:lvl w:ilvl="0" w:tplc="8D4E8136">
      <w:start w:val="1"/>
      <w:numFmt w:val="decimal"/>
      <w:lvlText w:val="1.%1  "/>
      <w:lvlJc w:val="left"/>
      <w:pPr>
        <w:ind w:left="1021" w:hanging="1021"/>
      </w:pPr>
      <w:rPr>
        <w:rFonts w:asciiTheme="majorHAnsi" w:hAnsiTheme="majorHAnsi" w:hint="default"/>
        <w:b w:val="0"/>
        <w:i w:val="0"/>
        <w:color w:val="auto"/>
        <w:spacing w:val="20"/>
        <w:kern w:val="0"/>
        <w:sz w:val="28"/>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12964"/>
    <w:multiLevelType w:val="multilevel"/>
    <w:tmpl w:val="390E3888"/>
    <w:lvl w:ilvl="0">
      <w:start w:val="1"/>
      <w:numFmt w:val="decimal"/>
      <w:pStyle w:val="ThesisSection"/>
      <w:lvlText w:val="%1"/>
      <w:lvlJc w:val="left"/>
      <w:pPr>
        <w:ind w:left="1021" w:hanging="1021"/>
      </w:pPr>
      <w:rPr>
        <w:rFonts w:ascii="Cambria Math" w:hAnsi="Cambria Math" w:hint="default"/>
        <w:color w:val="A5A5A5" w:themeColor="accent3"/>
        <w:sz w:val="96"/>
      </w:rPr>
    </w:lvl>
    <w:lvl w:ilvl="1">
      <w:start w:val="1"/>
      <w:numFmt w:val="decimal"/>
      <w:pStyle w:val="ThesisHeading"/>
      <w:lvlText w:val="%1.%2"/>
      <w:lvlJc w:val="left"/>
      <w:pPr>
        <w:ind w:left="1021" w:hanging="1021"/>
      </w:pPr>
      <w:rPr>
        <w:rFonts w:asciiTheme="majorHAnsi" w:hAnsiTheme="majorHAnsi" w:hint="default"/>
        <w:sz w:val="32"/>
      </w:rPr>
    </w:lvl>
    <w:lvl w:ilvl="2">
      <w:start w:val="1"/>
      <w:numFmt w:val="decimal"/>
      <w:pStyle w:val="ThesisSubheading"/>
      <w:lvlText w:val="%1.%2.%3"/>
      <w:lvlJc w:val="left"/>
      <w:pPr>
        <w:ind w:left="1531" w:hanging="1106"/>
      </w:pPr>
      <w:rPr>
        <w:rFonts w:asciiTheme="majorHAnsi" w:hAnsiTheme="majorHAnsi" w:hint="default"/>
        <w:sz w:val="28"/>
      </w:rPr>
    </w:lvl>
    <w:lvl w:ilvl="3">
      <w:start w:val="1"/>
      <w:numFmt w:val="decimal"/>
      <w:pStyle w:val="ThesisSub-subheading"/>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291940"/>
    <w:multiLevelType w:val="hybridMultilevel"/>
    <w:tmpl w:val="E770300E"/>
    <w:lvl w:ilvl="0" w:tplc="CE5C144E">
      <w:start w:val="1"/>
      <w:numFmt w:val="decimal"/>
      <w:lvlText w:val="1.1.1.%1  "/>
      <w:lvlJc w:val="left"/>
      <w:pPr>
        <w:ind w:left="1287" w:hanging="360"/>
      </w:pPr>
      <w:rPr>
        <w:rFonts w:asciiTheme="majorHAnsi" w:hAnsiTheme="majorHAnsi" w:hint="default"/>
        <w:b w:val="0"/>
        <w:i w:val="0"/>
        <w:color w:val="auto"/>
        <w:spacing w:val="10"/>
        <w:kern w:val="0"/>
        <w:sz w:val="26"/>
        <w14:cntxtAlts w14: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281325C8"/>
    <w:multiLevelType w:val="multilevel"/>
    <w:tmpl w:val="3F6C91A0"/>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8B3AEB"/>
    <w:multiLevelType w:val="multilevel"/>
    <w:tmpl w:val="F10E34BE"/>
    <w:lvl w:ilvl="0">
      <w:start w:val="1"/>
      <w:numFmt w:val="decimal"/>
      <w:lvlText w:val="%1"/>
      <w:lvlJc w:val="left"/>
      <w:pPr>
        <w:ind w:left="1021" w:hanging="1021"/>
      </w:pPr>
      <w:rPr>
        <w:rFonts w:ascii="Cambria Math" w:hAnsi="Cambria Math" w:hint="default"/>
        <w:color w:val="A5A5A5" w:themeColor="accent3"/>
        <w:sz w:val="96"/>
      </w:rPr>
    </w:lvl>
    <w:lvl w:ilvl="1">
      <w:start w:val="1"/>
      <w:numFmt w:val="decimal"/>
      <w:lvlText w:val="%1.%2"/>
      <w:lvlJc w:val="left"/>
      <w:pPr>
        <w:ind w:left="1021" w:hanging="1021"/>
      </w:pPr>
      <w:rPr>
        <w:rFonts w:asciiTheme="majorHAnsi" w:hAnsiTheme="majorHAnsi" w:hint="default"/>
        <w:sz w:val="32"/>
      </w:rPr>
    </w:lvl>
    <w:lvl w:ilvl="2">
      <w:start w:val="1"/>
      <w:numFmt w:val="decimal"/>
      <w:lvlText w:val="%1.%2.%3"/>
      <w:lvlJc w:val="left"/>
      <w:pPr>
        <w:ind w:left="1531" w:hanging="1106"/>
      </w:pPr>
      <w:rPr>
        <w:rFonts w:asciiTheme="majorHAnsi" w:hAnsiTheme="majorHAnsi" w:hint="default"/>
        <w:sz w:val="28"/>
      </w:rPr>
    </w:lvl>
    <w:lvl w:ilvl="3">
      <w:start w:val="1"/>
      <w:numFmt w:val="decimal"/>
      <w:lvlText w:val="%1.%2.%3.%4"/>
      <w:lvlJc w:val="left"/>
      <w:pPr>
        <w:ind w:left="2041" w:hanging="1190"/>
      </w:pPr>
      <w:rPr>
        <w:rFonts w:asciiTheme="majorHAnsi" w:hAnsiTheme="majorHAnsi"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815F79"/>
    <w:multiLevelType w:val="hybridMultilevel"/>
    <w:tmpl w:val="C4C8AB7A"/>
    <w:lvl w:ilvl="0" w:tplc="563A83BE">
      <w:start w:val="1"/>
      <w:numFmt w:val="decimal"/>
      <w:lvlText w:val="1.1.%1  "/>
      <w:lvlJc w:val="left"/>
      <w:pPr>
        <w:ind w:left="720" w:hanging="360"/>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577053"/>
    <w:multiLevelType w:val="hybridMultilevel"/>
    <w:tmpl w:val="1344801E"/>
    <w:lvl w:ilvl="0" w:tplc="F0F0C82C">
      <w:start w:val="1"/>
      <w:numFmt w:val="decimal"/>
      <w:suff w:val="nothing"/>
      <w:lvlText w:val="%1  "/>
      <w:lvlJc w:val="left"/>
      <w:pPr>
        <w:ind w:left="0" w:firstLine="0"/>
      </w:pPr>
      <w:rPr>
        <w:rFonts w:ascii="Cambria Math" w:hAnsi="Cambria Math" w:hint="default"/>
        <w:b w:val="0"/>
        <w:i w:val="0"/>
        <w:color w:val="A5A5A5" w:themeColor="accent3"/>
        <w:spacing w:val="20"/>
        <w:kern w:val="0"/>
        <w:sz w:val="96"/>
        <w:szCs w:val="32"/>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1D541A"/>
    <w:multiLevelType w:val="hybridMultilevel"/>
    <w:tmpl w:val="5DE20984"/>
    <w:lvl w:ilvl="0" w:tplc="DA08E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B335E6"/>
    <w:multiLevelType w:val="hybridMultilevel"/>
    <w:tmpl w:val="154E9E5A"/>
    <w:lvl w:ilvl="0" w:tplc="777C52CE">
      <w:start w:val="1"/>
      <w:numFmt w:val="decimal"/>
      <w:suff w:val="space"/>
      <w:lvlText w:val="1.1.%1  "/>
      <w:lvlJc w:val="left"/>
      <w:pPr>
        <w:ind w:left="284" w:hanging="284"/>
      </w:pPr>
      <w:rPr>
        <w:rFonts w:asciiTheme="majorHAnsi" w:hAnsiTheme="majorHAnsi" w:hint="default"/>
        <w:b w:val="0"/>
        <w:i w:val="0"/>
        <w:color w:val="auto"/>
        <w:spacing w:val="20"/>
        <w:kern w:val="0"/>
        <w:sz w:val="28"/>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DB"/>
    <w:rsid w:val="00006197"/>
    <w:rsid w:val="00021017"/>
    <w:rsid w:val="000356FE"/>
    <w:rsid w:val="000435A3"/>
    <w:rsid w:val="000666C9"/>
    <w:rsid w:val="00094C65"/>
    <w:rsid w:val="00096DBA"/>
    <w:rsid w:val="000C6833"/>
    <w:rsid w:val="000D6603"/>
    <w:rsid w:val="000E3A8F"/>
    <w:rsid w:val="001005ED"/>
    <w:rsid w:val="00111147"/>
    <w:rsid w:val="00136875"/>
    <w:rsid w:val="0014094F"/>
    <w:rsid w:val="00143035"/>
    <w:rsid w:val="001540AA"/>
    <w:rsid w:val="00172E1D"/>
    <w:rsid w:val="001B53D6"/>
    <w:rsid w:val="001E0753"/>
    <w:rsid w:val="001E2DBB"/>
    <w:rsid w:val="001E6F01"/>
    <w:rsid w:val="001F7092"/>
    <w:rsid w:val="00201605"/>
    <w:rsid w:val="002035B7"/>
    <w:rsid w:val="00213BEE"/>
    <w:rsid w:val="00216B3F"/>
    <w:rsid w:val="00263BCC"/>
    <w:rsid w:val="00272339"/>
    <w:rsid w:val="00291AD0"/>
    <w:rsid w:val="0029351B"/>
    <w:rsid w:val="002C0D48"/>
    <w:rsid w:val="002C2504"/>
    <w:rsid w:val="002C2D5C"/>
    <w:rsid w:val="002C5FD7"/>
    <w:rsid w:val="002D702B"/>
    <w:rsid w:val="002E3D15"/>
    <w:rsid w:val="002F15EA"/>
    <w:rsid w:val="00321FF5"/>
    <w:rsid w:val="00323E80"/>
    <w:rsid w:val="00335535"/>
    <w:rsid w:val="00344F2F"/>
    <w:rsid w:val="0036196D"/>
    <w:rsid w:val="003942DB"/>
    <w:rsid w:val="00395B53"/>
    <w:rsid w:val="003970EB"/>
    <w:rsid w:val="003A31A5"/>
    <w:rsid w:val="003B227B"/>
    <w:rsid w:val="003B569E"/>
    <w:rsid w:val="003F0CE6"/>
    <w:rsid w:val="0040300E"/>
    <w:rsid w:val="0040347A"/>
    <w:rsid w:val="00412824"/>
    <w:rsid w:val="004155DE"/>
    <w:rsid w:val="00462CB8"/>
    <w:rsid w:val="00466948"/>
    <w:rsid w:val="00472BAB"/>
    <w:rsid w:val="004A2253"/>
    <w:rsid w:val="004A324F"/>
    <w:rsid w:val="004B7D68"/>
    <w:rsid w:val="004D7FD9"/>
    <w:rsid w:val="0051275E"/>
    <w:rsid w:val="0051394E"/>
    <w:rsid w:val="005267A9"/>
    <w:rsid w:val="00532C7D"/>
    <w:rsid w:val="0053572C"/>
    <w:rsid w:val="00536428"/>
    <w:rsid w:val="00542071"/>
    <w:rsid w:val="0055161F"/>
    <w:rsid w:val="0055276B"/>
    <w:rsid w:val="0056269B"/>
    <w:rsid w:val="00570D7D"/>
    <w:rsid w:val="0057114A"/>
    <w:rsid w:val="005A11B7"/>
    <w:rsid w:val="005B4F0B"/>
    <w:rsid w:val="005C3FC6"/>
    <w:rsid w:val="005D0FCD"/>
    <w:rsid w:val="005F313B"/>
    <w:rsid w:val="0060713C"/>
    <w:rsid w:val="00621701"/>
    <w:rsid w:val="0062762F"/>
    <w:rsid w:val="006373A1"/>
    <w:rsid w:val="00640883"/>
    <w:rsid w:val="00643D77"/>
    <w:rsid w:val="0065426A"/>
    <w:rsid w:val="00694FBF"/>
    <w:rsid w:val="006A1242"/>
    <w:rsid w:val="006A43BA"/>
    <w:rsid w:val="006B09C0"/>
    <w:rsid w:val="006C1441"/>
    <w:rsid w:val="006C4AED"/>
    <w:rsid w:val="006C6EC2"/>
    <w:rsid w:val="006D5DC9"/>
    <w:rsid w:val="006E51F1"/>
    <w:rsid w:val="00701498"/>
    <w:rsid w:val="007113A8"/>
    <w:rsid w:val="00724D4C"/>
    <w:rsid w:val="00732916"/>
    <w:rsid w:val="007612B7"/>
    <w:rsid w:val="0076794B"/>
    <w:rsid w:val="007717E1"/>
    <w:rsid w:val="00791CBB"/>
    <w:rsid w:val="007C39E8"/>
    <w:rsid w:val="007C52ED"/>
    <w:rsid w:val="007D03A1"/>
    <w:rsid w:val="007F3561"/>
    <w:rsid w:val="0080385F"/>
    <w:rsid w:val="0081657B"/>
    <w:rsid w:val="008376C9"/>
    <w:rsid w:val="00837934"/>
    <w:rsid w:val="00841D12"/>
    <w:rsid w:val="00852C6E"/>
    <w:rsid w:val="00886FF6"/>
    <w:rsid w:val="008D39E8"/>
    <w:rsid w:val="008F3343"/>
    <w:rsid w:val="0091082C"/>
    <w:rsid w:val="00912F2D"/>
    <w:rsid w:val="00925154"/>
    <w:rsid w:val="0092758E"/>
    <w:rsid w:val="00932E71"/>
    <w:rsid w:val="00937B97"/>
    <w:rsid w:val="00942994"/>
    <w:rsid w:val="00960A25"/>
    <w:rsid w:val="00982F55"/>
    <w:rsid w:val="00994451"/>
    <w:rsid w:val="009A0EEE"/>
    <w:rsid w:val="009B57B9"/>
    <w:rsid w:val="009C37DB"/>
    <w:rsid w:val="009D0787"/>
    <w:rsid w:val="009D44DA"/>
    <w:rsid w:val="009D7495"/>
    <w:rsid w:val="009E4392"/>
    <w:rsid w:val="009F6696"/>
    <w:rsid w:val="00A1439D"/>
    <w:rsid w:val="00A25D4A"/>
    <w:rsid w:val="00A30B55"/>
    <w:rsid w:val="00A5789F"/>
    <w:rsid w:val="00A65FB3"/>
    <w:rsid w:val="00A8356A"/>
    <w:rsid w:val="00AC3F6A"/>
    <w:rsid w:val="00AE14A1"/>
    <w:rsid w:val="00B43A31"/>
    <w:rsid w:val="00B50148"/>
    <w:rsid w:val="00B63A05"/>
    <w:rsid w:val="00B70E69"/>
    <w:rsid w:val="00B72A2B"/>
    <w:rsid w:val="00B83172"/>
    <w:rsid w:val="00BA6222"/>
    <w:rsid w:val="00BC4052"/>
    <w:rsid w:val="00BC6478"/>
    <w:rsid w:val="00BD08D5"/>
    <w:rsid w:val="00BD28B4"/>
    <w:rsid w:val="00BE5E08"/>
    <w:rsid w:val="00BF0B4A"/>
    <w:rsid w:val="00C05F58"/>
    <w:rsid w:val="00C16AEF"/>
    <w:rsid w:val="00C32756"/>
    <w:rsid w:val="00C34639"/>
    <w:rsid w:val="00C7670C"/>
    <w:rsid w:val="00C96882"/>
    <w:rsid w:val="00CA5261"/>
    <w:rsid w:val="00CB7651"/>
    <w:rsid w:val="00CB78A3"/>
    <w:rsid w:val="00CC1D87"/>
    <w:rsid w:val="00CC7000"/>
    <w:rsid w:val="00CE7903"/>
    <w:rsid w:val="00CF3382"/>
    <w:rsid w:val="00CF3E6E"/>
    <w:rsid w:val="00D00E41"/>
    <w:rsid w:val="00D10BDA"/>
    <w:rsid w:val="00D26827"/>
    <w:rsid w:val="00D470D3"/>
    <w:rsid w:val="00D72BDE"/>
    <w:rsid w:val="00D8654A"/>
    <w:rsid w:val="00D934A1"/>
    <w:rsid w:val="00DB7665"/>
    <w:rsid w:val="00DD374D"/>
    <w:rsid w:val="00DD4061"/>
    <w:rsid w:val="00DF7E8B"/>
    <w:rsid w:val="00E11EC6"/>
    <w:rsid w:val="00E310AE"/>
    <w:rsid w:val="00E324A5"/>
    <w:rsid w:val="00E6597F"/>
    <w:rsid w:val="00E663DF"/>
    <w:rsid w:val="00E76F75"/>
    <w:rsid w:val="00E95E0D"/>
    <w:rsid w:val="00EA06C6"/>
    <w:rsid w:val="00EA63E3"/>
    <w:rsid w:val="00EB167E"/>
    <w:rsid w:val="00EB46C8"/>
    <w:rsid w:val="00EC60FC"/>
    <w:rsid w:val="00ED5B85"/>
    <w:rsid w:val="00EF5598"/>
    <w:rsid w:val="00F03B66"/>
    <w:rsid w:val="00F14389"/>
    <w:rsid w:val="00F21AB8"/>
    <w:rsid w:val="00F33A65"/>
    <w:rsid w:val="00F40A80"/>
    <w:rsid w:val="00F7629C"/>
    <w:rsid w:val="00F817DC"/>
    <w:rsid w:val="00FA1718"/>
    <w:rsid w:val="00FA66F3"/>
    <w:rsid w:val="00FE7961"/>
    <w:rsid w:val="00FF5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D78A5"/>
  <w15:chartTrackingRefBased/>
  <w15:docId w15:val="{B722B9E4-0DBE-4AB0-A8B5-0F2A898E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semiHidden/>
    <w:qFormat/>
    <w:rsid w:val="00BC4052"/>
  </w:style>
  <w:style w:type="paragraph" w:styleId="Heading1">
    <w:name w:val="heading 1"/>
    <w:basedOn w:val="Normal"/>
    <w:next w:val="Normal"/>
    <w:link w:val="Heading1Char"/>
    <w:uiPriority w:val="9"/>
    <w:semiHidden/>
    <w:rsid w:val="0063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3F0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C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7113A8"/>
    <w:pPr>
      <w:spacing w:after="0" w:line="240" w:lineRule="auto"/>
      <w:contextualSpacing/>
      <w:jc w:val="both"/>
    </w:pPr>
    <w:rPr>
      <w:rFonts w:asciiTheme="majorHAnsi" w:eastAsiaTheme="majorEastAsia" w:hAnsiTheme="majorHAnsi" w:cstheme="majorBidi"/>
      <w:spacing w:val="-10"/>
      <w:kern w:val="28"/>
      <w:sz w:val="56"/>
      <w:szCs w:val="56"/>
    </w:rPr>
  </w:style>
  <w:style w:type="paragraph" w:customStyle="1" w:styleId="ThesisBody">
    <w:name w:val="Thesis Body"/>
    <w:next w:val="ThesisBodyIndent"/>
    <w:link w:val="ThesisBodyChar"/>
    <w:qFormat/>
    <w:rsid w:val="00BC6478"/>
    <w:pPr>
      <w:spacing w:before="320" w:after="320" w:line="360" w:lineRule="auto"/>
      <w:jc w:val="both"/>
    </w:pPr>
    <w:rPr>
      <w:sz w:val="24"/>
    </w:rPr>
  </w:style>
  <w:style w:type="paragraph" w:customStyle="1" w:styleId="ThesisBodyIndent">
    <w:name w:val="Thesis Body Indent"/>
    <w:basedOn w:val="ThesisBody"/>
    <w:qFormat/>
    <w:rsid w:val="002C2504"/>
    <w:pPr>
      <w:ind w:firstLine="425"/>
    </w:pPr>
  </w:style>
  <w:style w:type="character" w:customStyle="1" w:styleId="TitleChar">
    <w:name w:val="Title Char"/>
    <w:basedOn w:val="DefaultParagraphFont"/>
    <w:link w:val="Title"/>
    <w:uiPriority w:val="10"/>
    <w:semiHidden/>
    <w:rsid w:val="00B8317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semiHidden/>
    <w:qFormat/>
    <w:rsid w:val="007113A8"/>
    <w:rPr>
      <w:b/>
      <w:bCs/>
      <w:i/>
      <w:iCs/>
      <w:spacing w:val="5"/>
    </w:rPr>
  </w:style>
  <w:style w:type="paragraph" w:styleId="Header">
    <w:name w:val="header"/>
    <w:aliases w:val="Thesis Header"/>
    <w:basedOn w:val="Normal"/>
    <w:link w:val="HeaderChar"/>
    <w:uiPriority w:val="7"/>
    <w:rsid w:val="000356FE"/>
    <w:pPr>
      <w:tabs>
        <w:tab w:val="center" w:pos="4513"/>
        <w:tab w:val="right" w:pos="9026"/>
      </w:tabs>
      <w:spacing w:after="0" w:line="240" w:lineRule="auto"/>
    </w:pPr>
  </w:style>
  <w:style w:type="paragraph" w:customStyle="1" w:styleId="ThesisSection">
    <w:name w:val="Thesis Section"/>
    <w:next w:val="ThesisHeading"/>
    <w:link w:val="ThesisSectionChar"/>
    <w:uiPriority w:val="1"/>
    <w:qFormat/>
    <w:rsid w:val="0057114A"/>
    <w:pPr>
      <w:numPr>
        <w:numId w:val="10"/>
      </w:numPr>
      <w:spacing w:before="1920" w:after="960" w:line="360" w:lineRule="auto"/>
      <w:outlineLvl w:val="0"/>
    </w:pPr>
    <w:rPr>
      <w:rFonts w:asciiTheme="majorHAnsi" w:eastAsiaTheme="majorEastAsia" w:hAnsiTheme="majorHAnsi" w:cstheme="majorBidi"/>
      <w:smallCaps/>
      <w:spacing w:val="20"/>
      <w:kern w:val="56"/>
      <w:sz w:val="40"/>
      <w:szCs w:val="56"/>
    </w:rPr>
  </w:style>
  <w:style w:type="character" w:customStyle="1" w:styleId="ThesisSectionChar">
    <w:name w:val="Thesis Section Char"/>
    <w:basedOn w:val="TitleChar"/>
    <w:link w:val="ThesisSection"/>
    <w:uiPriority w:val="1"/>
    <w:rsid w:val="00841D12"/>
    <w:rPr>
      <w:rFonts w:asciiTheme="majorHAnsi" w:eastAsiaTheme="majorEastAsia" w:hAnsiTheme="majorHAnsi" w:cstheme="majorBidi"/>
      <w:smallCaps/>
      <w:spacing w:val="20"/>
      <w:kern w:val="56"/>
      <w:sz w:val="40"/>
      <w:szCs w:val="56"/>
    </w:rPr>
  </w:style>
  <w:style w:type="paragraph" w:customStyle="1" w:styleId="ThesisSubheading">
    <w:name w:val="Thesis Subheading"/>
    <w:basedOn w:val="ThesisHeading"/>
    <w:next w:val="ThesisBody"/>
    <w:link w:val="ThesisSubheadingChar"/>
    <w:uiPriority w:val="2"/>
    <w:qFormat/>
    <w:rsid w:val="00841D12"/>
    <w:pPr>
      <w:numPr>
        <w:ilvl w:val="2"/>
      </w:numPr>
      <w:spacing w:before="640" w:after="320"/>
      <w:outlineLvl w:val="2"/>
    </w:pPr>
    <w:rPr>
      <w:smallCaps w:val="0"/>
      <w:sz w:val="28"/>
    </w:rPr>
  </w:style>
  <w:style w:type="paragraph" w:customStyle="1" w:styleId="ThesisHeading">
    <w:name w:val="Thesis Heading"/>
    <w:basedOn w:val="ThesisSection"/>
    <w:next w:val="ThesisBody"/>
    <w:link w:val="ThesisHeadingChar"/>
    <w:uiPriority w:val="2"/>
    <w:qFormat/>
    <w:rsid w:val="00841D12"/>
    <w:pPr>
      <w:numPr>
        <w:ilvl w:val="1"/>
      </w:numPr>
      <w:spacing w:before="720" w:after="360"/>
      <w:outlineLvl w:val="1"/>
    </w:pPr>
    <w:rPr>
      <w:sz w:val="32"/>
    </w:rPr>
  </w:style>
  <w:style w:type="character" w:customStyle="1" w:styleId="ThesisHeadingChar">
    <w:name w:val="Thesis Heading Char"/>
    <w:basedOn w:val="DefaultParagraphFont"/>
    <w:link w:val="ThesisHeading"/>
    <w:uiPriority w:val="2"/>
    <w:rsid w:val="00C7670C"/>
    <w:rPr>
      <w:rFonts w:asciiTheme="majorHAnsi" w:eastAsiaTheme="majorEastAsia" w:hAnsiTheme="majorHAnsi" w:cstheme="majorBidi"/>
      <w:smallCaps/>
      <w:spacing w:val="20"/>
      <w:kern w:val="56"/>
      <w:sz w:val="32"/>
      <w:szCs w:val="56"/>
    </w:rPr>
  </w:style>
  <w:style w:type="character" w:customStyle="1" w:styleId="ThesisSubheadingChar">
    <w:name w:val="Thesis Subheading Char"/>
    <w:basedOn w:val="ThesisHeadingChar"/>
    <w:link w:val="ThesisSubheading"/>
    <w:uiPriority w:val="2"/>
    <w:rsid w:val="001540AA"/>
    <w:rPr>
      <w:rFonts w:asciiTheme="majorHAnsi" w:eastAsiaTheme="majorEastAsia" w:hAnsiTheme="majorHAnsi" w:cstheme="majorBidi"/>
      <w:smallCaps w:val="0"/>
      <w:spacing w:val="20"/>
      <w:kern w:val="56"/>
      <w:sz w:val="28"/>
      <w:szCs w:val="56"/>
    </w:rPr>
  </w:style>
  <w:style w:type="paragraph" w:customStyle="1" w:styleId="ThesisQuote">
    <w:name w:val="Thesis Quote"/>
    <w:qFormat/>
    <w:rsid w:val="00570D7D"/>
    <w:pPr>
      <w:spacing w:before="240" w:after="240" w:line="240" w:lineRule="auto"/>
      <w:ind w:left="851" w:right="851"/>
      <w:jc w:val="center"/>
    </w:pPr>
    <w:rPr>
      <w:i/>
      <w:iCs/>
      <w:color w:val="404040" w:themeColor="text1" w:themeTint="BF"/>
    </w:rPr>
  </w:style>
  <w:style w:type="paragraph" w:styleId="Quote">
    <w:name w:val="Quote"/>
    <w:basedOn w:val="Normal"/>
    <w:next w:val="Normal"/>
    <w:link w:val="QuoteChar"/>
    <w:uiPriority w:val="29"/>
    <w:semiHidden/>
    <w:qFormat/>
    <w:rsid w:val="00EB16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D44DA"/>
    <w:rPr>
      <w:i/>
      <w:iCs/>
      <w:color w:val="404040" w:themeColor="text1" w:themeTint="BF"/>
    </w:rPr>
  </w:style>
  <w:style w:type="character" w:customStyle="1" w:styleId="HeaderChar">
    <w:name w:val="Header Char"/>
    <w:aliases w:val="Thesis Header Char"/>
    <w:basedOn w:val="DefaultParagraphFont"/>
    <w:link w:val="Header"/>
    <w:uiPriority w:val="7"/>
    <w:rsid w:val="00B63A05"/>
  </w:style>
  <w:style w:type="paragraph" w:styleId="Footer">
    <w:name w:val="footer"/>
    <w:aliases w:val="Thesis Footer"/>
    <w:basedOn w:val="ThesisBody"/>
    <w:link w:val="FooterChar"/>
    <w:uiPriority w:val="7"/>
    <w:qFormat/>
    <w:rsid w:val="009D44DA"/>
    <w:pPr>
      <w:tabs>
        <w:tab w:val="center" w:pos="4513"/>
        <w:tab w:val="right" w:pos="9026"/>
      </w:tabs>
      <w:spacing w:after="0" w:line="240" w:lineRule="auto"/>
    </w:pPr>
    <w:rPr>
      <w:sz w:val="22"/>
    </w:rPr>
  </w:style>
  <w:style w:type="character" w:customStyle="1" w:styleId="FooterChar">
    <w:name w:val="Footer Char"/>
    <w:aliases w:val="Thesis Footer Char"/>
    <w:basedOn w:val="DefaultParagraphFont"/>
    <w:link w:val="Footer"/>
    <w:uiPriority w:val="7"/>
    <w:rsid w:val="00B63A05"/>
  </w:style>
  <w:style w:type="character" w:customStyle="1" w:styleId="Heading1Char">
    <w:name w:val="Heading 1 Char"/>
    <w:basedOn w:val="DefaultParagraphFont"/>
    <w:link w:val="Heading1"/>
    <w:uiPriority w:val="9"/>
    <w:semiHidden/>
    <w:rsid w:val="009D44D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1439D"/>
    <w:rPr>
      <w:color w:val="808080"/>
    </w:rPr>
  </w:style>
  <w:style w:type="paragraph" w:styleId="TOCHeading">
    <w:name w:val="TOC Heading"/>
    <w:basedOn w:val="Heading1"/>
    <w:next w:val="Normal"/>
    <w:uiPriority w:val="39"/>
    <w:semiHidden/>
    <w:qFormat/>
    <w:rsid w:val="002C0D48"/>
    <w:pPr>
      <w:outlineLvl w:val="9"/>
    </w:pPr>
    <w:rPr>
      <w:lang w:val="en-US"/>
    </w:rPr>
  </w:style>
  <w:style w:type="paragraph" w:styleId="TOC1">
    <w:name w:val="toc 1"/>
    <w:aliases w:val="Thesis Table of Contents Level 1"/>
    <w:basedOn w:val="Normal"/>
    <w:next w:val="Normal"/>
    <w:uiPriority w:val="39"/>
    <w:qFormat/>
    <w:rsid w:val="00BC4052"/>
    <w:pPr>
      <w:tabs>
        <w:tab w:val="left" w:pos="709"/>
        <w:tab w:val="right" w:pos="7655"/>
      </w:tabs>
      <w:spacing w:before="240" w:after="120"/>
      <w:ind w:left="709" w:right="425" w:hanging="284"/>
    </w:pPr>
    <w:rPr>
      <w:b/>
      <w:bCs/>
      <w:noProof/>
      <w:sz w:val="24"/>
    </w:rPr>
  </w:style>
  <w:style w:type="paragraph" w:styleId="TOC2">
    <w:name w:val="toc 2"/>
    <w:aliases w:val="Thesis Table of Contents Level 2"/>
    <w:basedOn w:val="Normal"/>
    <w:next w:val="Normal"/>
    <w:uiPriority w:val="39"/>
    <w:qFormat/>
    <w:rsid w:val="00BC4052"/>
    <w:pPr>
      <w:tabs>
        <w:tab w:val="left" w:pos="1134"/>
        <w:tab w:val="right" w:leader="dot" w:pos="7655"/>
      </w:tabs>
      <w:spacing w:after="120"/>
      <w:ind w:left="1134" w:right="425" w:hanging="425"/>
    </w:pPr>
    <w:rPr>
      <w:sz w:val="24"/>
    </w:rPr>
  </w:style>
  <w:style w:type="paragraph" w:styleId="TOC3">
    <w:name w:val="toc 3"/>
    <w:aliases w:val="Thesis Table of Contents Level 3"/>
    <w:basedOn w:val="Normal"/>
    <w:next w:val="Normal"/>
    <w:uiPriority w:val="39"/>
    <w:qFormat/>
    <w:rsid w:val="00BC4052"/>
    <w:pPr>
      <w:tabs>
        <w:tab w:val="left" w:pos="1701"/>
        <w:tab w:val="right" w:leader="dot" w:pos="7655"/>
      </w:tabs>
      <w:spacing w:after="120"/>
      <w:ind w:left="1701" w:right="425" w:hanging="567"/>
    </w:pPr>
    <w:rPr>
      <w:sz w:val="24"/>
    </w:rPr>
  </w:style>
  <w:style w:type="character" w:styleId="Hyperlink">
    <w:name w:val="Hyperlink"/>
    <w:aliases w:val="Thesis Hyperlink"/>
    <w:basedOn w:val="DefaultParagraphFont"/>
    <w:uiPriority w:val="7"/>
    <w:qFormat/>
    <w:rsid w:val="00AC3F6A"/>
    <w:rPr>
      <w:rFonts w:asciiTheme="minorHAnsi" w:hAnsiTheme="minorHAnsi"/>
      <w:color w:val="4472C4" w:themeColor="accent1"/>
      <w:sz w:val="24"/>
      <w:u w:val="none"/>
    </w:rPr>
  </w:style>
  <w:style w:type="paragraph" w:customStyle="1" w:styleId="CoverTitle">
    <w:name w:val="Cover Title"/>
    <w:link w:val="CoverTitleChar"/>
    <w:uiPriority w:val="5"/>
    <w:qFormat/>
    <w:rsid w:val="00462CB8"/>
    <w:pPr>
      <w:spacing w:before="1920" w:after="480" w:line="240" w:lineRule="auto"/>
      <w:jc w:val="center"/>
    </w:pPr>
    <w:rPr>
      <w:rFonts w:asciiTheme="majorHAnsi" w:eastAsiaTheme="majorEastAsia" w:hAnsiTheme="majorHAnsi" w:cstheme="majorBidi"/>
      <w:smallCaps/>
      <w:spacing w:val="20"/>
      <w:kern w:val="56"/>
      <w:sz w:val="40"/>
      <w:szCs w:val="56"/>
    </w:rPr>
  </w:style>
  <w:style w:type="character" w:customStyle="1" w:styleId="CoverTitleChar">
    <w:name w:val="Cover Title Char"/>
    <w:basedOn w:val="DefaultParagraphFont"/>
    <w:link w:val="CoverTitle"/>
    <w:uiPriority w:val="5"/>
    <w:rsid w:val="00B63A05"/>
    <w:rPr>
      <w:rFonts w:asciiTheme="majorHAnsi" w:eastAsiaTheme="majorEastAsia" w:hAnsiTheme="majorHAnsi" w:cstheme="majorBidi"/>
      <w:smallCaps/>
      <w:spacing w:val="20"/>
      <w:kern w:val="56"/>
      <w:sz w:val="40"/>
      <w:szCs w:val="56"/>
    </w:rPr>
  </w:style>
  <w:style w:type="paragraph" w:customStyle="1" w:styleId="CoverHeading">
    <w:name w:val="Cover Heading"/>
    <w:link w:val="CoverHeadingChar"/>
    <w:uiPriority w:val="6"/>
    <w:qFormat/>
    <w:rsid w:val="005F313B"/>
    <w:pPr>
      <w:spacing w:before="960" w:after="480" w:line="240" w:lineRule="auto"/>
    </w:pPr>
    <w:rPr>
      <w:rFonts w:asciiTheme="majorHAnsi" w:hAnsiTheme="majorHAnsi"/>
      <w:smallCaps/>
      <w:sz w:val="32"/>
    </w:rPr>
  </w:style>
  <w:style w:type="character" w:customStyle="1" w:styleId="CoverHeadingChar">
    <w:name w:val="Cover Heading Char"/>
    <w:basedOn w:val="DefaultParagraphFont"/>
    <w:link w:val="CoverHeading"/>
    <w:uiPriority w:val="6"/>
    <w:rsid w:val="00B63A05"/>
    <w:rPr>
      <w:rFonts w:asciiTheme="majorHAnsi" w:hAnsiTheme="majorHAnsi"/>
      <w:smallCaps/>
      <w:sz w:val="32"/>
    </w:rPr>
  </w:style>
  <w:style w:type="paragraph" w:customStyle="1" w:styleId="CoverQuote">
    <w:name w:val="Cover Quote"/>
    <w:uiPriority w:val="6"/>
    <w:qFormat/>
    <w:rsid w:val="002035B7"/>
    <w:pPr>
      <w:spacing w:after="0" w:line="360" w:lineRule="auto"/>
      <w:jc w:val="right"/>
    </w:pPr>
    <w:rPr>
      <w:i/>
      <w:iCs/>
      <w:color w:val="404040" w:themeColor="text1" w:themeTint="BF"/>
      <w:sz w:val="24"/>
    </w:rPr>
  </w:style>
  <w:style w:type="character" w:styleId="UnresolvedMention">
    <w:name w:val="Unresolved Mention"/>
    <w:basedOn w:val="DefaultParagraphFont"/>
    <w:uiPriority w:val="99"/>
    <w:semiHidden/>
    <w:unhideWhenUsed/>
    <w:rsid w:val="00BA6222"/>
    <w:rPr>
      <w:color w:val="605E5C"/>
      <w:shd w:val="clear" w:color="auto" w:fill="E1DFDD"/>
    </w:rPr>
  </w:style>
  <w:style w:type="paragraph" w:styleId="BalloonText">
    <w:name w:val="Balloon Text"/>
    <w:basedOn w:val="Normal"/>
    <w:link w:val="BalloonTextChar"/>
    <w:uiPriority w:val="99"/>
    <w:semiHidden/>
    <w:unhideWhenUsed/>
    <w:rsid w:val="007C3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9E8"/>
    <w:rPr>
      <w:rFonts w:ascii="Segoe UI" w:hAnsi="Segoe UI" w:cs="Segoe UI"/>
      <w:sz w:val="18"/>
      <w:szCs w:val="18"/>
    </w:rPr>
  </w:style>
  <w:style w:type="paragraph" w:customStyle="1" w:styleId="ThesisSub-subheading">
    <w:name w:val="Thesis Sub-subheading"/>
    <w:basedOn w:val="ThesisSubheading"/>
    <w:next w:val="ThesisBody"/>
    <w:link w:val="ThesisSub-subheadingChar"/>
    <w:uiPriority w:val="2"/>
    <w:qFormat/>
    <w:rsid w:val="00841D12"/>
    <w:pPr>
      <w:numPr>
        <w:ilvl w:val="3"/>
      </w:numPr>
      <w:outlineLvl w:val="3"/>
    </w:pPr>
    <w:rPr>
      <w:spacing w:val="10"/>
      <w:sz w:val="26"/>
    </w:rPr>
  </w:style>
  <w:style w:type="paragraph" w:styleId="ListParagraph">
    <w:name w:val="List Paragraph"/>
    <w:basedOn w:val="Normal"/>
    <w:uiPriority w:val="34"/>
    <w:semiHidden/>
    <w:rsid w:val="009D44DA"/>
    <w:pPr>
      <w:ind w:left="720"/>
      <w:contextualSpacing/>
    </w:pPr>
  </w:style>
  <w:style w:type="character" w:customStyle="1" w:styleId="ThesisSub-subheadingChar">
    <w:name w:val="Thesis Sub-subheading Char"/>
    <w:basedOn w:val="ThesisSubheadingChar"/>
    <w:link w:val="ThesisSub-subheading"/>
    <w:uiPriority w:val="2"/>
    <w:rsid w:val="00BC6478"/>
    <w:rPr>
      <w:rFonts w:asciiTheme="majorHAnsi" w:eastAsiaTheme="majorEastAsia" w:hAnsiTheme="majorHAnsi" w:cstheme="majorBidi"/>
      <w:smallCaps w:val="0"/>
      <w:spacing w:val="10"/>
      <w:kern w:val="56"/>
      <w:sz w:val="26"/>
      <w:szCs w:val="56"/>
    </w:rPr>
  </w:style>
  <w:style w:type="paragraph" w:customStyle="1" w:styleId="ThesisFigureLegend">
    <w:name w:val="Thesis Figure Legend"/>
    <w:basedOn w:val="ThesisBody"/>
    <w:link w:val="ThesisFigureLegendChar"/>
    <w:uiPriority w:val="3"/>
    <w:qFormat/>
    <w:rsid w:val="007F3561"/>
    <w:pPr>
      <w:spacing w:before="120" w:after="360"/>
    </w:pPr>
    <w:rPr>
      <w:sz w:val="20"/>
    </w:rPr>
  </w:style>
  <w:style w:type="paragraph" w:customStyle="1" w:styleId="ThesisFigureCaption">
    <w:name w:val="Thesis Figure Caption"/>
    <w:basedOn w:val="ThesisFigureLegend"/>
    <w:next w:val="ThesisFigureLegend"/>
    <w:link w:val="ThesisFigureCaptionChar"/>
    <w:uiPriority w:val="3"/>
    <w:qFormat/>
    <w:rsid w:val="00621701"/>
    <w:pPr>
      <w:ind w:left="567"/>
    </w:pPr>
    <w:rPr>
      <w:b/>
    </w:rPr>
  </w:style>
  <w:style w:type="character" w:customStyle="1" w:styleId="ThesisBodyChar">
    <w:name w:val="Thesis Body Char"/>
    <w:basedOn w:val="DefaultParagraphFont"/>
    <w:link w:val="ThesisBody"/>
    <w:rsid w:val="00BC6478"/>
    <w:rPr>
      <w:sz w:val="24"/>
    </w:rPr>
  </w:style>
  <w:style w:type="character" w:customStyle="1" w:styleId="ThesisFigureLegendChar">
    <w:name w:val="Thesis Figure Legend Char"/>
    <w:basedOn w:val="ThesisBodyChar"/>
    <w:link w:val="ThesisFigureLegend"/>
    <w:uiPriority w:val="3"/>
    <w:rsid w:val="007F3561"/>
    <w:rPr>
      <w:sz w:val="20"/>
    </w:rPr>
  </w:style>
  <w:style w:type="paragraph" w:customStyle="1" w:styleId="ThesisFigure">
    <w:name w:val="Thesis Figure"/>
    <w:basedOn w:val="ThesisFigureLegend"/>
    <w:next w:val="ThesisFigureLegend"/>
    <w:link w:val="ThesisFigureChar"/>
    <w:uiPriority w:val="3"/>
    <w:qFormat/>
    <w:rsid w:val="007F3561"/>
    <w:pPr>
      <w:spacing w:after="120"/>
      <w:jc w:val="center"/>
    </w:pPr>
  </w:style>
  <w:style w:type="character" w:customStyle="1" w:styleId="ThesisFigureCaptionChar">
    <w:name w:val="Thesis Figure Caption Char"/>
    <w:basedOn w:val="ThesisFigureLegendChar"/>
    <w:link w:val="ThesisFigureCaption"/>
    <w:uiPriority w:val="3"/>
    <w:rsid w:val="00621701"/>
    <w:rPr>
      <w:b/>
      <w:sz w:val="20"/>
    </w:rPr>
  </w:style>
  <w:style w:type="table" w:styleId="TableGrid">
    <w:name w:val="Table Grid"/>
    <w:basedOn w:val="TableNormal"/>
    <w:uiPriority w:val="39"/>
    <w:rsid w:val="00BC6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esisFigureChar">
    <w:name w:val="Thesis Figure Char"/>
    <w:basedOn w:val="ThesisFigureLegendChar"/>
    <w:link w:val="ThesisFigure"/>
    <w:uiPriority w:val="3"/>
    <w:rsid w:val="007F3561"/>
    <w:rPr>
      <w:sz w:val="20"/>
    </w:rPr>
  </w:style>
  <w:style w:type="table" w:styleId="PlainTable2">
    <w:name w:val="Plain Table 2"/>
    <w:basedOn w:val="TableNormal"/>
    <w:uiPriority w:val="42"/>
    <w:rsid w:val="00CE79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E79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hesisTableLegend">
    <w:name w:val="Thesis Table Legend"/>
    <w:basedOn w:val="ThesisBody"/>
    <w:link w:val="ThesisTableLegendChar"/>
    <w:uiPriority w:val="4"/>
    <w:qFormat/>
    <w:rsid w:val="00621701"/>
    <w:pPr>
      <w:spacing w:before="240" w:after="360"/>
    </w:pPr>
    <w:rPr>
      <w:sz w:val="20"/>
    </w:rPr>
  </w:style>
  <w:style w:type="paragraph" w:customStyle="1" w:styleId="ThesisTableCaption">
    <w:name w:val="Thesis Table Caption"/>
    <w:basedOn w:val="ThesisTableLegend"/>
    <w:next w:val="ThesisTableLegend"/>
    <w:link w:val="ThesisTableCaptionChar"/>
    <w:uiPriority w:val="4"/>
    <w:qFormat/>
    <w:rsid w:val="00621701"/>
    <w:pPr>
      <w:ind w:left="567"/>
    </w:pPr>
    <w:rPr>
      <w:b/>
    </w:rPr>
  </w:style>
  <w:style w:type="character" w:customStyle="1" w:styleId="ThesisTableLegendChar">
    <w:name w:val="Thesis Table Legend Char"/>
    <w:basedOn w:val="ThesisBodyChar"/>
    <w:link w:val="ThesisTableLegend"/>
    <w:uiPriority w:val="4"/>
    <w:rsid w:val="00D72BDE"/>
    <w:rPr>
      <w:sz w:val="20"/>
    </w:rPr>
  </w:style>
  <w:style w:type="paragraph" w:customStyle="1" w:styleId="ThesisTable">
    <w:name w:val="Thesis Table"/>
    <w:basedOn w:val="ThesisFigureLegend"/>
    <w:link w:val="ThesisTableChar"/>
    <w:uiPriority w:val="4"/>
    <w:qFormat/>
    <w:rsid w:val="00621701"/>
    <w:pPr>
      <w:spacing w:after="120" w:line="240" w:lineRule="auto"/>
      <w:jc w:val="center"/>
    </w:pPr>
  </w:style>
  <w:style w:type="character" w:customStyle="1" w:styleId="ThesisTableCaptionChar">
    <w:name w:val="Thesis Table Caption Char"/>
    <w:basedOn w:val="ThesisTableLegendChar"/>
    <w:link w:val="ThesisTableCaption"/>
    <w:uiPriority w:val="4"/>
    <w:rsid w:val="00D72BDE"/>
    <w:rPr>
      <w:b/>
      <w:sz w:val="20"/>
    </w:rPr>
  </w:style>
  <w:style w:type="paragraph" w:styleId="Caption">
    <w:name w:val="caption"/>
    <w:basedOn w:val="Normal"/>
    <w:next w:val="Normal"/>
    <w:uiPriority w:val="35"/>
    <w:semiHidden/>
    <w:qFormat/>
    <w:rsid w:val="00A30B55"/>
    <w:pPr>
      <w:spacing w:after="200" w:line="240" w:lineRule="auto"/>
    </w:pPr>
    <w:rPr>
      <w:i/>
      <w:iCs/>
      <w:color w:val="44546A" w:themeColor="text2"/>
      <w:sz w:val="18"/>
      <w:szCs w:val="18"/>
    </w:rPr>
  </w:style>
  <w:style w:type="character" w:customStyle="1" w:styleId="ThesisTableChar">
    <w:name w:val="Thesis Table Char"/>
    <w:basedOn w:val="ThesisFigureLegendChar"/>
    <w:link w:val="ThesisTable"/>
    <w:uiPriority w:val="4"/>
    <w:rsid w:val="00D72BDE"/>
    <w:rPr>
      <w:sz w:val="20"/>
    </w:rPr>
  </w:style>
  <w:style w:type="paragraph" w:styleId="TableofFigures">
    <w:name w:val="table of figures"/>
    <w:aliases w:val="Thesis Table of Figures and Tables"/>
    <w:basedOn w:val="Normal"/>
    <w:next w:val="Normal"/>
    <w:uiPriority w:val="8"/>
    <w:qFormat/>
    <w:rsid w:val="00096DBA"/>
    <w:pPr>
      <w:tabs>
        <w:tab w:val="right" w:leader="dot" w:pos="7655"/>
      </w:tabs>
      <w:spacing w:after="120"/>
      <w:ind w:left="284" w:right="281"/>
    </w:pPr>
    <w:rPr>
      <w:sz w:val="24"/>
    </w:rPr>
  </w:style>
  <w:style w:type="character" w:customStyle="1" w:styleId="Heading2Char">
    <w:name w:val="Heading 2 Char"/>
    <w:basedOn w:val="DefaultParagraphFont"/>
    <w:link w:val="Heading2"/>
    <w:uiPriority w:val="9"/>
    <w:semiHidden/>
    <w:rsid w:val="003F0C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0C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0CE6"/>
    <w:rPr>
      <w:rFonts w:asciiTheme="majorHAnsi" w:eastAsiaTheme="majorEastAsia" w:hAnsiTheme="majorHAnsi" w:cstheme="majorBidi"/>
      <w:i/>
      <w:iCs/>
      <w:color w:val="2F5496" w:themeColor="accent1" w:themeShade="BF"/>
    </w:rPr>
  </w:style>
  <w:style w:type="paragraph" w:styleId="TOC4">
    <w:name w:val="toc 4"/>
    <w:aliases w:val="Thesis Table of Contents Level 4"/>
    <w:basedOn w:val="Normal"/>
    <w:next w:val="Normal"/>
    <w:uiPriority w:val="39"/>
    <w:qFormat/>
    <w:rsid w:val="00BC4052"/>
    <w:pPr>
      <w:tabs>
        <w:tab w:val="left" w:pos="2410"/>
        <w:tab w:val="right" w:leader="dot" w:pos="7655"/>
      </w:tabs>
      <w:spacing w:after="120"/>
      <w:ind w:left="2410" w:right="425" w:hanging="709"/>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grad.ucl.ac.uk/essinfo/docs/Impact-Statement-Guidance-Notes-for-Research-Students-and-Supervisors.pdf" TargetMode="Externa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0(UCL)\Project_transcriptomics\PhD_Oriol\Thesis\Chapters\ThesisTemplate\Thesis_and_Cover_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hesis">
      <a:majorFont>
        <a:latin typeface="Helvetica"/>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8D0E3-345B-4B04-9D08-AF3BAEAB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Thesis_and_Cover_Template2.dotx</Template>
  <TotalTime>1</TotalTime>
  <Pages>41</Pages>
  <Words>3567</Words>
  <Characters>20333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Pavón Arocas</dc:creator>
  <cp:keywords/>
  <dc:description/>
  <cp:lastModifiedBy>Oriol Pavón Arocas</cp:lastModifiedBy>
  <cp:revision>1</cp:revision>
  <cp:lastPrinted>2020-09-09T13:26:00Z</cp:lastPrinted>
  <dcterms:created xsi:type="dcterms:W3CDTF">2021-02-07T17:35:00Z</dcterms:created>
  <dcterms:modified xsi:type="dcterms:W3CDTF">2021-02-07T17:36:00Z</dcterms:modified>
</cp:coreProperties>
</file>